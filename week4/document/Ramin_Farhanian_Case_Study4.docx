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683F" w:rsidRPr="002E683F" w:rsidRDefault="002E683F" w:rsidP="002E683F">
      <w:pPr>
        <w:pStyle w:val="Heading1"/>
      </w:pPr>
      <w:r>
        <w:t>Ramin Farhanian, Maryam Shahini and Shon Mohsin</w:t>
      </w:r>
    </w:p>
    <w:p w:rsidR="00BA68E2" w:rsidRDefault="00BA68E2">
      <w:pPr>
        <w:pStyle w:val="Heading2"/>
      </w:pPr>
      <w:r>
        <w:t>Modeling Runners’ Times in the Cherry Blossom Race</w:t>
      </w:r>
    </w:p>
    <w:p w:rsidR="00F95594" w:rsidRDefault="00DC0D58">
      <w:pPr>
        <w:pStyle w:val="Heading2"/>
      </w:pPr>
      <w:r>
        <w:t>Introduction</w:t>
      </w:r>
    </w:p>
    <w:p w:rsidR="00755789" w:rsidRDefault="00755789" w:rsidP="00755789">
      <w:pPr>
        <w:pStyle w:val="NormalWeb"/>
        <w:rPr>
          <w:rFonts w:ascii="LMRoman10" w:hAnsi="LMRoman10"/>
          <w:sz w:val="20"/>
          <w:szCs w:val="20"/>
        </w:rPr>
      </w:pPr>
      <w:r>
        <w:rPr>
          <w:rFonts w:ascii="LMRoman10" w:hAnsi="LMRoman10"/>
          <w:sz w:val="20"/>
          <w:szCs w:val="20"/>
        </w:rPr>
        <w:t xml:space="preserve">The Cherry Blossom running race started in 1973 as a training run for elite runners who were planning to compete in the Boston Marathon. It has since grown in popularity and in 2012 nearly 17,000 runners ranging in age from 9 to 89 participated. The race has become so popular that entrants are chosen via a lottery or they guarantee a spot by raising $500 for an official race charity. After each year’s race, the organizers publish the results at </w:t>
      </w:r>
      <w:hyperlink r:id="rId7" w:history="1">
        <w:r w:rsidRPr="00755789">
          <w:rPr>
            <w:rStyle w:val="Hyperlink"/>
            <w:rFonts w:ascii="NimbusMonL" w:hAnsi="NimbusMonL"/>
            <w:sz w:val="20"/>
            <w:szCs w:val="20"/>
          </w:rPr>
          <w:t>cherry blossom website</w:t>
        </w:r>
      </w:hyperlink>
      <w:r>
        <w:rPr>
          <w:rFonts w:ascii="LMRoman10" w:hAnsi="LMRoman10"/>
          <w:sz w:val="20"/>
          <w:szCs w:val="20"/>
        </w:rPr>
        <w:t xml:space="preserve">. </w:t>
      </w:r>
    </w:p>
    <w:p w:rsidR="009C35E3" w:rsidRDefault="00755789" w:rsidP="009C35E3">
      <w:pPr>
        <w:pStyle w:val="NormalWeb"/>
        <w:rPr>
          <w:rFonts w:ascii="LMRoman10" w:hAnsi="LMRoman10"/>
          <w:sz w:val="20"/>
          <w:szCs w:val="20"/>
        </w:rPr>
      </w:pPr>
      <w:r>
        <w:rPr>
          <w:rFonts w:ascii="LMRoman10" w:hAnsi="LMRoman10"/>
          <w:sz w:val="20"/>
          <w:szCs w:val="20"/>
        </w:rPr>
        <w:t xml:space="preserve">These data offer a tremendous resource for learning about the relationship between age and performance, and </w:t>
      </w:r>
      <w:r w:rsidR="00BA68E2">
        <w:rPr>
          <w:rFonts w:ascii="LMRoman10" w:hAnsi="LMRoman10"/>
          <w:sz w:val="20"/>
          <w:szCs w:val="20"/>
        </w:rPr>
        <w:t>Nolan and Lang are interested in understanding how people’s physical performance changes as they age</w:t>
      </w:r>
      <w:r>
        <w:rPr>
          <w:rFonts w:ascii="LMRoman10" w:hAnsi="LMRoman10"/>
          <w:sz w:val="20"/>
          <w:szCs w:val="20"/>
        </w:rPr>
        <w:t xml:space="preserve"> using this data</w:t>
      </w:r>
      <w:r w:rsidR="00BA68E2">
        <w:rPr>
          <w:rFonts w:ascii="LMRoman10" w:hAnsi="LMRoman10"/>
          <w:sz w:val="20"/>
          <w:szCs w:val="20"/>
        </w:rPr>
        <w:t xml:space="preserve">. </w:t>
      </w:r>
      <w:r>
        <w:rPr>
          <w:rFonts w:ascii="LMRoman10" w:hAnsi="LMRoman10"/>
          <w:sz w:val="20"/>
          <w:szCs w:val="20"/>
        </w:rPr>
        <w:t>This is</w:t>
      </w:r>
      <w:r w:rsidR="00BA68E2">
        <w:rPr>
          <w:rFonts w:ascii="LMRoman10" w:hAnsi="LMRoman10"/>
          <w:sz w:val="20"/>
          <w:szCs w:val="20"/>
        </w:rPr>
        <w:t xml:space="preserve"> freely accessible data </w:t>
      </w:r>
      <w:r>
        <w:rPr>
          <w:rFonts w:ascii="LMRoman10" w:hAnsi="LMRoman10"/>
          <w:sz w:val="20"/>
          <w:szCs w:val="20"/>
        </w:rPr>
        <w:t xml:space="preserve"> and it </w:t>
      </w:r>
      <w:r w:rsidR="00BA68E2">
        <w:rPr>
          <w:rFonts w:ascii="LMRoman10" w:hAnsi="LMRoman10"/>
          <w:sz w:val="20"/>
          <w:szCs w:val="20"/>
        </w:rPr>
        <w:t xml:space="preserve">may provide us with insights to our question about performance and age. </w:t>
      </w:r>
      <w:r>
        <w:rPr>
          <w:rFonts w:ascii="LMRoman10" w:hAnsi="LMRoman10"/>
          <w:sz w:val="20"/>
          <w:szCs w:val="20"/>
        </w:rPr>
        <w:t xml:space="preserve">They used </w:t>
      </w:r>
      <w:r w:rsidR="00BA68E2">
        <w:rPr>
          <w:rFonts w:ascii="LMRoman10" w:hAnsi="LMRoman10"/>
          <w:sz w:val="20"/>
          <w:szCs w:val="20"/>
        </w:rPr>
        <w:t xml:space="preserve">the Cherry Blossom Ten Mile </w:t>
      </w:r>
      <w:r>
        <w:rPr>
          <w:rFonts w:ascii="LMRoman10" w:hAnsi="LMRoman10"/>
          <w:sz w:val="20"/>
          <w:szCs w:val="20"/>
        </w:rPr>
        <w:t xml:space="preserve">Men and Women </w:t>
      </w:r>
      <w:r w:rsidR="00BA68E2">
        <w:rPr>
          <w:rFonts w:ascii="LMRoman10" w:hAnsi="LMRoman10"/>
          <w:sz w:val="20"/>
          <w:szCs w:val="20"/>
        </w:rPr>
        <w:t>Run held in Washington D.C. in early April when the cherry trees are typically in bloom</w:t>
      </w:r>
      <w:r>
        <w:rPr>
          <w:rFonts w:ascii="LMRoman10" w:hAnsi="LMRoman10"/>
          <w:sz w:val="20"/>
          <w:szCs w:val="20"/>
        </w:rPr>
        <w:t xml:space="preserve"> during 1999 and 2012.</w:t>
      </w:r>
      <w:r w:rsidR="00BA68E2">
        <w:rPr>
          <w:rFonts w:ascii="LMRoman10" w:hAnsi="LMRoman10"/>
          <w:sz w:val="20"/>
          <w:szCs w:val="20"/>
        </w:rPr>
        <w:t xml:space="preserve"> </w:t>
      </w:r>
      <w:r w:rsidR="00615373">
        <w:t xml:space="preserve"> </w:t>
      </w:r>
      <w:r w:rsidR="00615373">
        <w:rPr>
          <w:rFonts w:ascii="LMRoman10" w:hAnsi="LMRoman10"/>
          <w:sz w:val="20"/>
          <w:szCs w:val="20"/>
        </w:rPr>
        <w:t xml:space="preserve">The publicly available race results from the Cherry Blossom Ten Mile Run can be scraped from the Web and read into </w:t>
      </w:r>
      <w:r w:rsidR="00615373">
        <w:rPr>
          <w:rFonts w:ascii="LMRomanSlant10" w:hAnsi="LMRomanSlant10"/>
          <w:sz w:val="20"/>
          <w:szCs w:val="20"/>
        </w:rPr>
        <w:t xml:space="preserve">R </w:t>
      </w:r>
      <w:r w:rsidR="00615373">
        <w:rPr>
          <w:rFonts w:ascii="LMRoman10" w:hAnsi="LMRoman10"/>
          <w:sz w:val="20"/>
          <w:szCs w:val="20"/>
        </w:rPr>
        <w:t xml:space="preserve"> for analysis. But the format of the data is not consistent across all the years. The task of scraping the Web site and formatting the results in a way that can be analyzed in </w:t>
      </w:r>
      <w:r w:rsidR="00615373">
        <w:rPr>
          <w:rFonts w:ascii="LMRomanSlant10" w:hAnsi="LMRomanSlant10"/>
          <w:sz w:val="20"/>
          <w:szCs w:val="20"/>
        </w:rPr>
        <w:t xml:space="preserve">R </w:t>
      </w:r>
      <w:r w:rsidR="00615373">
        <w:rPr>
          <w:rFonts w:ascii="LMRoman10" w:hAnsi="LMRoman10"/>
          <w:sz w:val="20"/>
          <w:szCs w:val="20"/>
        </w:rPr>
        <w:t xml:space="preserve">is a bit challenging because the information reported and the format of this information changes from year to year. Some simple differences in format occur in the table header and the use of footnotes. The tables also include many mistakes, e.g., values that begin in the wrong column, missing headers, and so on. All in all, the acquisition of the data is quite straightforward, but it is an iterative process as we uncover several small errors. </w:t>
      </w:r>
      <w:r w:rsidR="009C35E3">
        <w:rPr>
          <w:rFonts w:ascii="LMRoman10" w:hAnsi="LMRoman10"/>
          <w:sz w:val="20"/>
          <w:szCs w:val="20"/>
        </w:rPr>
        <w:t>This is the story of a “messy” data. The data needs to be cleansed before Nolan and Lang can find a correlation between age and physical performance.</w:t>
      </w:r>
    </w:p>
    <w:p w:rsidR="009C35E3" w:rsidRDefault="00B10F1C" w:rsidP="009C35E3">
      <w:pPr>
        <w:pStyle w:val="NormalWeb"/>
      </w:pPr>
      <w:r>
        <w:rPr>
          <w:rFonts w:ascii="LMRoman10" w:hAnsi="LMRoman10"/>
          <w:sz w:val="20"/>
          <w:szCs w:val="20"/>
        </w:rPr>
        <w:t xml:space="preserve">We would like to read the files for the female runners and then process them using the functions in Section 2.3 to create a data frame for further analysis. As part of our work, we might need to generalize the </w:t>
      </w:r>
      <w:proofErr w:type="spellStart"/>
      <w:r>
        <w:rPr>
          <w:rFonts w:ascii="LMRoman10" w:hAnsi="LMRoman10"/>
          <w:sz w:val="20"/>
          <w:szCs w:val="20"/>
        </w:rPr>
        <w:t>createDF</w:t>
      </w:r>
      <w:proofErr w:type="spellEnd"/>
      <w:r>
        <w:rPr>
          <w:rFonts w:ascii="LMRoman10" w:hAnsi="LMRoman10"/>
          <w:sz w:val="20"/>
          <w:szCs w:val="20"/>
        </w:rPr>
        <w:t xml:space="preserve">() and </w:t>
      </w:r>
      <w:proofErr w:type="spellStart"/>
      <w:r>
        <w:rPr>
          <w:rFonts w:ascii="LMRoman10" w:hAnsi="LMRoman10"/>
          <w:sz w:val="20"/>
          <w:szCs w:val="20"/>
        </w:rPr>
        <w:t>extractVariables</w:t>
      </w:r>
      <w:proofErr w:type="spellEnd"/>
      <w:r>
        <w:rPr>
          <w:rFonts w:ascii="LMRoman10" w:hAnsi="LMRoman10"/>
          <w:sz w:val="20"/>
          <w:szCs w:val="20"/>
        </w:rPr>
        <w:t xml:space="preserve"> functions to handle additional oddities in the raw text files.</w:t>
      </w:r>
      <w:r w:rsidR="0092131D">
        <w:rPr>
          <w:rFonts w:ascii="LMRoman10" w:hAnsi="LMRoman10"/>
          <w:sz w:val="20"/>
          <w:szCs w:val="20"/>
        </w:rPr>
        <w:t xml:space="preserve"> These operations need extensive investigate of Nolan and Temple work and data investigation.</w:t>
      </w:r>
    </w:p>
    <w:p w:rsidR="00B8787B" w:rsidRDefault="009D6F3B" w:rsidP="00B8787B">
      <w:pPr>
        <w:pStyle w:val="Heading2"/>
      </w:pPr>
      <w:r>
        <w:t>Background</w:t>
      </w:r>
    </w:p>
    <w:p w:rsidR="00F61048" w:rsidRDefault="0092131D" w:rsidP="00B8787B">
      <w:pPr>
        <w:rPr>
          <w:rFonts w:ascii="LMRoman10" w:hAnsi="LMRoman10"/>
          <w:sz w:val="20"/>
          <w:szCs w:val="20"/>
        </w:rPr>
      </w:pPr>
      <w:r>
        <w:rPr>
          <w:rFonts w:ascii="LMRoman10" w:hAnsi="LMRoman10"/>
          <w:sz w:val="20"/>
          <w:szCs w:val="20"/>
        </w:rPr>
        <w:t xml:space="preserve">Nolan and Temple have analyzed the Cherry Blossom running race using different technologies in the R code. </w:t>
      </w:r>
      <w:r>
        <w:rPr>
          <w:lang w:eastAsia="ja-JP"/>
        </w:rPr>
        <w:t xml:space="preserve">Nolan and Lang suggest to download the men and women  race results between 1999 and 2012 from Cherry Blossom website. </w:t>
      </w:r>
      <w:r>
        <w:rPr>
          <w:rFonts w:ascii="LMRoman10" w:hAnsi="LMRoman10"/>
          <w:sz w:val="20"/>
          <w:szCs w:val="20"/>
        </w:rPr>
        <w:t xml:space="preserve"> They extensively use Regular Expressions, XML package in R to address different cleansing needs. </w:t>
      </w:r>
    </w:p>
    <w:p w:rsidR="00F61048" w:rsidRDefault="00F61048" w:rsidP="00B8787B">
      <w:pPr>
        <w:rPr>
          <w:rFonts w:ascii="LMRoman10" w:hAnsi="LMRoman10"/>
          <w:sz w:val="20"/>
          <w:szCs w:val="20"/>
        </w:rPr>
      </w:pPr>
    </w:p>
    <w:p w:rsidR="00B8787B" w:rsidRDefault="00B8787B" w:rsidP="00B8787B">
      <w:pPr>
        <w:pStyle w:val="Heading2"/>
      </w:pPr>
      <w:r>
        <w:t>Exploratory Data Analysis</w:t>
      </w:r>
    </w:p>
    <w:p w:rsidR="00B8787B" w:rsidRDefault="00B8787B" w:rsidP="00B8787B">
      <w:pPr>
        <w:rPr>
          <w:lang w:eastAsia="ja-JP"/>
        </w:rPr>
      </w:pPr>
      <w:r>
        <w:rPr>
          <w:lang w:eastAsia="ja-JP"/>
        </w:rPr>
        <w:t>Nolan and Lang suggest to download the men and women  race results between 1999 and 2012 from Cherry Blossom website. The data is in an inconsistent HTML format.</w:t>
      </w:r>
      <w:r w:rsidR="007D07E7">
        <w:rPr>
          <w:lang w:eastAsia="ja-JP"/>
        </w:rPr>
        <w:t xml:space="preserve"> Following image depicts a typical skeleton HTML file[LINK TO </w:t>
      </w:r>
      <w:r w:rsidR="007D07E7" w:rsidRPr="007D07E7">
        <w:rPr>
          <w:rStyle w:val="a-size-extra-large"/>
          <w:color w:val="111111"/>
        </w:rPr>
        <w:t>Head First HTML and CSS</w:t>
      </w:r>
      <w:r w:rsidR="007D07E7">
        <w:rPr>
          <w:rStyle w:val="a-size-extra-large"/>
          <w:color w:val="111111"/>
        </w:rPr>
        <w:t xml:space="preserve"> In the REFERENCE</w:t>
      </w:r>
      <w:r w:rsidR="007D07E7">
        <w:rPr>
          <w:lang w:eastAsia="ja-JP"/>
        </w:rPr>
        <w:t xml:space="preserve">]. The race data can be defined inside any internal structure in the body tag. That is why the data needs to be investigated year by year and a certain technology needs to be used to query the data. Nolan and Lang suggest using XML library in R and Xpath query language. Following section briefly explains these technologies to have a deeper understanding of </w:t>
      </w:r>
      <w:r w:rsidR="00DE6D67">
        <w:rPr>
          <w:lang w:eastAsia="ja-JP"/>
        </w:rPr>
        <w:t>how data</w:t>
      </w:r>
      <w:r w:rsidR="007D07E7">
        <w:rPr>
          <w:lang w:eastAsia="ja-JP"/>
        </w:rPr>
        <w:t xml:space="preserve"> cleansing </w:t>
      </w:r>
      <w:r w:rsidR="00DE6D67">
        <w:rPr>
          <w:lang w:eastAsia="ja-JP"/>
        </w:rPr>
        <w:t>should be conducted</w:t>
      </w:r>
      <w:r w:rsidR="007D07E7">
        <w:rPr>
          <w:lang w:eastAsia="ja-JP"/>
        </w:rPr>
        <w:t xml:space="preserve">. </w:t>
      </w:r>
    </w:p>
    <w:p w:rsidR="007D07E7" w:rsidRDefault="007D07E7" w:rsidP="00B8787B">
      <w:pPr>
        <w:rPr>
          <w:lang w:eastAsia="ja-JP"/>
        </w:rPr>
      </w:pPr>
    </w:p>
    <w:p w:rsidR="007D07E7" w:rsidRPr="00B8787B" w:rsidRDefault="007D07E7" w:rsidP="00B8787B">
      <w:pPr>
        <w:rPr>
          <w:lang w:eastAsia="ja-JP"/>
        </w:rPr>
      </w:pPr>
      <w:r>
        <w:rPr>
          <w:noProof/>
          <w:lang w:eastAsia="ja-JP"/>
        </w:rPr>
        <w:drawing>
          <wp:inline distT="0" distB="0" distL="0" distR="0">
            <wp:extent cx="2809702" cy="19968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1 at 10.13.47 PM.png"/>
                    <pic:cNvPicPr/>
                  </pic:nvPicPr>
                  <pic:blipFill>
                    <a:blip r:embed="rId8">
                      <a:extLst>
                        <a:ext uri="{28A0092B-C50C-407E-A947-70E740481C1C}">
                          <a14:useLocalDpi xmlns:a14="http://schemas.microsoft.com/office/drawing/2010/main" val="0"/>
                        </a:ext>
                      </a:extLst>
                    </a:blip>
                    <a:stretch>
                      <a:fillRect/>
                    </a:stretch>
                  </pic:blipFill>
                  <pic:spPr>
                    <a:xfrm>
                      <a:off x="0" y="0"/>
                      <a:ext cx="2836525" cy="2015895"/>
                    </a:xfrm>
                    <a:prstGeom prst="rect">
                      <a:avLst/>
                    </a:prstGeom>
                  </pic:spPr>
                </pic:pic>
              </a:graphicData>
            </a:graphic>
          </wp:inline>
        </w:drawing>
      </w:r>
    </w:p>
    <w:p w:rsidR="007D07E7" w:rsidRDefault="007D07E7" w:rsidP="00B8787B">
      <w:pPr>
        <w:rPr>
          <w:lang w:eastAsia="ja-JP"/>
        </w:rPr>
      </w:pPr>
    </w:p>
    <w:p w:rsidR="00B8787B" w:rsidRDefault="00B8787B" w:rsidP="00B8787B">
      <w:pPr>
        <w:pStyle w:val="Heading2"/>
      </w:pPr>
      <w:r>
        <w:t>XML and XPath</w:t>
      </w:r>
    </w:p>
    <w:p w:rsidR="00293F24" w:rsidRPr="00B8787B" w:rsidRDefault="009151C7" w:rsidP="009151C7">
      <w:r>
        <w:t xml:space="preserve">In order to cleanse the data, Nolan and Lang suggest to use XML library in R. </w:t>
      </w:r>
      <w:r w:rsidR="00DB1C16">
        <w:t>Behind the scene, t</w:t>
      </w:r>
      <w:r>
        <w:t>his library transform</w:t>
      </w:r>
      <w:r w:rsidR="00DB1C16">
        <w:t>s</w:t>
      </w:r>
      <w:r>
        <w:t xml:space="preserve"> an html page into a DOM object</w:t>
      </w:r>
      <w:r w:rsidR="00B8787B">
        <w:t>(</w:t>
      </w:r>
      <w:r w:rsidR="00B8787B" w:rsidRPr="00B8787B">
        <w:t xml:space="preserve">DOM </w:t>
      </w:r>
      <w:r w:rsidR="00B8787B" w:rsidRPr="00B8787B">
        <w:rPr>
          <w:color w:val="222222"/>
          <w:shd w:val="clear" w:color="auto" w:fill="FFFFFF"/>
        </w:rPr>
        <w:t>is a cross-platform and language-independent application programming interface that treats an XML document as a tree structure wherein each node is an </w:t>
      </w:r>
      <w:r w:rsidR="00B8787B" w:rsidRPr="00B8787B">
        <w:rPr>
          <w:b/>
          <w:bCs/>
          <w:color w:val="222222"/>
          <w:shd w:val="clear" w:color="auto" w:fill="FFFFFF"/>
        </w:rPr>
        <w:t>object</w:t>
      </w:r>
      <w:r w:rsidR="00B8787B" w:rsidRPr="00B8787B">
        <w:rPr>
          <w:color w:val="222222"/>
          <w:shd w:val="clear" w:color="auto" w:fill="FFFFFF"/>
        </w:rPr>
        <w:t> representing a part of the document</w:t>
      </w:r>
      <w:r w:rsidR="00B8787B">
        <w:t>)</w:t>
      </w:r>
      <w:r>
        <w:t xml:space="preserve"> so that we can query the content using</w:t>
      </w:r>
      <w:r w:rsidR="00B8787B">
        <w:t xml:space="preserve"> </w:t>
      </w:r>
      <w:r>
        <w:t xml:space="preserve">Xpath language. </w:t>
      </w:r>
      <w:r w:rsidRPr="009151C7">
        <w:rPr>
          <w:color w:val="000000"/>
          <w:shd w:val="clear" w:color="auto" w:fill="FFFFFF"/>
        </w:rPr>
        <w:t>X</w:t>
      </w:r>
      <w:r>
        <w:rPr>
          <w:color w:val="000000"/>
          <w:shd w:val="clear" w:color="auto" w:fill="FFFFFF"/>
        </w:rPr>
        <w:t>P</w:t>
      </w:r>
      <w:r w:rsidRPr="009151C7">
        <w:rPr>
          <w:color w:val="000000"/>
          <w:shd w:val="clear" w:color="auto" w:fill="FFFFFF"/>
        </w:rPr>
        <w:t>ath uses path expressions to select nodes or node-sets in an XML document. These path expressions look very much like the expressions you see when you work with a traditional computer file system</w:t>
      </w:r>
      <w:r>
        <w:rPr>
          <w:color w:val="000000"/>
          <w:shd w:val="clear" w:color="auto" w:fill="FFFFFF"/>
        </w:rPr>
        <w:t>[INTRODUCTION TO XPATH LINK]</w:t>
      </w:r>
      <w:r w:rsidRPr="009151C7">
        <w:rPr>
          <w:color w:val="000000"/>
          <w:shd w:val="clear" w:color="auto" w:fill="FFFFFF"/>
        </w:rPr>
        <w:t>.</w:t>
      </w:r>
      <w:r w:rsidR="00293F24">
        <w:rPr>
          <w:color w:val="000000"/>
          <w:shd w:val="clear" w:color="auto" w:fill="FFFFFF"/>
        </w:rPr>
        <w:t xml:space="preserve"> For instance, if books of a bookstore is explained using xml, the content might look like the following.</w:t>
      </w:r>
    </w:p>
    <w:p w:rsidR="00293F24" w:rsidRDefault="00293F24" w:rsidP="009151C7">
      <w:pPr>
        <w:rPr>
          <w:color w:val="000000"/>
          <w:shd w:val="clear" w:color="auto" w:fill="FFFFFF"/>
        </w:rPr>
      </w:pPr>
    </w:p>
    <w:p w:rsidR="009151C7" w:rsidRDefault="00293F24" w:rsidP="009151C7">
      <w:r>
        <w:rPr>
          <w:noProof/>
          <w:color w:val="000000"/>
          <w:shd w:val="clear" w:color="auto" w:fill="FFFFFF"/>
        </w:rPr>
        <w:drawing>
          <wp:inline distT="0" distB="0" distL="0" distR="0" wp14:anchorId="37E0C6ED" wp14:editId="453C4E42">
            <wp:extent cx="2643447" cy="4243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31 at 9.48.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1582" cy="4272748"/>
                    </a:xfrm>
                    <a:prstGeom prst="rect">
                      <a:avLst/>
                    </a:prstGeom>
                  </pic:spPr>
                </pic:pic>
              </a:graphicData>
            </a:graphic>
          </wp:inline>
        </w:drawing>
      </w:r>
    </w:p>
    <w:p w:rsidR="009151C7" w:rsidRDefault="009151C7" w:rsidP="009C35E3">
      <w:pPr>
        <w:pStyle w:val="NormalWeb"/>
      </w:pPr>
    </w:p>
    <w:p w:rsidR="00293F24" w:rsidRDefault="00293F24" w:rsidP="00293F24">
      <w:pPr>
        <w:rPr>
          <w:color w:val="000000"/>
          <w:shd w:val="clear" w:color="auto" w:fill="F1F1F1"/>
        </w:rPr>
      </w:pPr>
      <w:r w:rsidRPr="00293F24">
        <w:t>“</w:t>
      </w:r>
      <w:r w:rsidRPr="00293F24">
        <w:rPr>
          <w:color w:val="000000"/>
          <w:shd w:val="clear" w:color="auto" w:fill="F1F1F1"/>
        </w:rPr>
        <w:t>/bookstore/book[1]” queries the first book element that is the child of the bookstore element</w:t>
      </w:r>
      <w:r w:rsidR="00DB1C16">
        <w:rPr>
          <w:color w:val="000000"/>
          <w:shd w:val="clear" w:color="auto" w:fill="F1F1F1"/>
        </w:rPr>
        <w:t>. “title[@</w:t>
      </w:r>
      <w:proofErr w:type="spellStart"/>
      <w:r w:rsidR="00DB1C16">
        <w:rPr>
          <w:color w:val="000000"/>
          <w:shd w:val="clear" w:color="auto" w:fill="F1F1F1"/>
        </w:rPr>
        <w:t>lang</w:t>
      </w:r>
      <w:proofErr w:type="spellEnd"/>
      <w:r w:rsidR="00DB1C16">
        <w:rPr>
          <w:color w:val="000000"/>
          <w:shd w:val="clear" w:color="auto" w:fill="F1F1F1"/>
        </w:rPr>
        <w:t>]” also queries the title elements that have an attribute named lang.</w:t>
      </w:r>
    </w:p>
    <w:p w:rsidR="00DB1C16" w:rsidRPr="00293F24" w:rsidRDefault="00DB1C16" w:rsidP="00293F24">
      <w:r>
        <w:t>A more comprehensive explanation of Xpath capabilities can be found in 4</w:t>
      </w:r>
      <w:r w:rsidRPr="00DB1C16">
        <w:rPr>
          <w:vertAlign w:val="superscript"/>
        </w:rPr>
        <w:t>th</w:t>
      </w:r>
      <w:r>
        <w:t xml:space="preserve"> edition of Michael Kay’s “XSLT 2.0 and Xpath 2.0 Programmers Reference”[Link to Michael Kay’s book]. </w:t>
      </w:r>
    </w:p>
    <w:p w:rsidR="00293F24" w:rsidRDefault="00293F24" w:rsidP="00293F24"/>
    <w:p w:rsidR="00F007F6" w:rsidRDefault="00F007F6" w:rsidP="00F007F6">
      <w:pPr>
        <w:pStyle w:val="Heading2"/>
      </w:pPr>
      <w:r>
        <w:t>Regular Expression</w:t>
      </w:r>
    </w:p>
    <w:p w:rsidR="004A5C2D" w:rsidRDefault="004A5C2D" w:rsidP="004A5C2D">
      <w:pPr>
        <w:rPr>
          <w:lang w:eastAsia="ja-JP"/>
        </w:rPr>
      </w:pPr>
      <w:r>
        <w:rPr>
          <w:lang w:eastAsia="ja-JP"/>
        </w:rPr>
        <w:t xml:space="preserve">Regular expressions is a sequence of characters that define a search pattern with a </w:t>
      </w:r>
      <w:r>
        <w:rPr>
          <w:rFonts w:ascii="Arial" w:hAnsi="Arial" w:cs="Arial"/>
          <w:color w:val="222222"/>
          <w:sz w:val="21"/>
          <w:szCs w:val="21"/>
          <w:shd w:val="clear" w:color="auto" w:fill="FFFFFF"/>
        </w:rPr>
        <w:t>standard textual syntax</w:t>
      </w:r>
      <w:r>
        <w:rPr>
          <w:lang w:eastAsia="ja-JP"/>
        </w:rPr>
        <w:t xml:space="preserve">. Nolan and Temple extensively use to find the inconsistencies of different input. </w:t>
      </w:r>
      <w:r w:rsidR="00B10F1C">
        <w:rPr>
          <w:lang w:eastAsia="ja-JP"/>
        </w:rPr>
        <w:t>T</w:t>
      </w:r>
      <w:r>
        <w:rPr>
          <w:lang w:eastAsia="ja-JP"/>
        </w:rPr>
        <w:t xml:space="preserve">he following table </w:t>
      </w:r>
      <w:r w:rsidR="00B10F1C">
        <w:rPr>
          <w:lang w:eastAsia="ja-JP"/>
        </w:rPr>
        <w:t xml:space="preserve">can be used </w:t>
      </w:r>
      <w:r>
        <w:rPr>
          <w:lang w:eastAsia="ja-JP"/>
        </w:rPr>
        <w:t>to address the Regex needs</w:t>
      </w:r>
      <w:r w:rsidR="00B10F1C">
        <w:rPr>
          <w:lang w:eastAsia="ja-JP"/>
        </w:rPr>
        <w:t xml:space="preserve"> as we process files</w:t>
      </w:r>
      <w:r>
        <w:rPr>
          <w:lang w:eastAsia="ja-JP"/>
        </w:rPr>
        <w:t xml:space="preserve">. </w:t>
      </w:r>
    </w:p>
    <w:p w:rsidR="004A5C2D" w:rsidRDefault="004A5C2D" w:rsidP="004A5C2D">
      <w:pPr>
        <w:rPr>
          <w:lang w:eastAsia="ja-JP"/>
        </w:rPr>
      </w:pPr>
    </w:p>
    <w:p w:rsidR="004A5C2D" w:rsidRDefault="004A5C2D" w:rsidP="004A5C2D">
      <w:pPr>
        <w:rPr>
          <w:lang w:eastAsia="ja-JP"/>
        </w:rPr>
      </w:pPr>
      <w:r>
        <w:rPr>
          <w:noProof/>
          <w:lang w:eastAsia="ja-JP"/>
        </w:rPr>
        <w:drawing>
          <wp:inline distT="0" distB="0" distL="0" distR="0">
            <wp:extent cx="3882043" cy="4470633"/>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02 at 12.32.3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8045" cy="4489061"/>
                    </a:xfrm>
                    <a:prstGeom prst="rect">
                      <a:avLst/>
                    </a:prstGeom>
                  </pic:spPr>
                </pic:pic>
              </a:graphicData>
            </a:graphic>
          </wp:inline>
        </w:drawing>
      </w:r>
    </w:p>
    <w:p w:rsidR="004A5C2D" w:rsidRDefault="004A5C2D" w:rsidP="004A5C2D">
      <w:pPr>
        <w:rPr>
          <w:lang w:eastAsia="ja-JP"/>
        </w:rPr>
      </w:pPr>
    </w:p>
    <w:p w:rsidR="001754BD" w:rsidRDefault="001754BD" w:rsidP="009C35E3">
      <w:pPr>
        <w:pStyle w:val="NormalWeb"/>
      </w:pPr>
    </w:p>
    <w:p w:rsidR="001754BD" w:rsidRDefault="001754BD" w:rsidP="001754BD">
      <w:pPr>
        <w:pStyle w:val="Heading2"/>
      </w:pPr>
      <w:r>
        <w:t>Methods</w:t>
      </w:r>
    </w:p>
    <w:p w:rsidR="00F61048" w:rsidRDefault="00F61048" w:rsidP="00F61048">
      <w:pPr>
        <w:rPr>
          <w:rFonts w:ascii="LMRoman10" w:hAnsi="LMRoman10"/>
          <w:sz w:val="20"/>
          <w:szCs w:val="20"/>
        </w:rPr>
      </w:pPr>
      <w:r>
        <w:rPr>
          <w:rFonts w:ascii="LMRoman10" w:hAnsi="LMRoman10"/>
          <w:sz w:val="20"/>
          <w:szCs w:val="20"/>
        </w:rPr>
        <w:t>Not all files are consistent and inconsistency needs to be addressed separately. Nolan and Temple introduce base functionality using single input functions and then expand the them using new one that can be applied on an input collection.</w:t>
      </w:r>
      <w:r w:rsidR="00253D00">
        <w:rPr>
          <w:rFonts w:ascii="LMRoman10" w:hAnsi="LMRoman10"/>
          <w:sz w:val="20"/>
          <w:szCs w:val="20"/>
        </w:rPr>
        <w:t xml:space="preserve"> For that matter, we will initially create two collections for where all input files for different years are located.</w:t>
      </w:r>
      <w:r>
        <w:rPr>
          <w:rFonts w:ascii="LMRoman10" w:hAnsi="LMRoman10"/>
          <w:sz w:val="20"/>
          <w:szCs w:val="20"/>
        </w:rPr>
        <w:t xml:space="preserve"> </w:t>
      </w:r>
      <w:r w:rsidR="00FF6551">
        <w:rPr>
          <w:rFonts w:ascii="LMRoman10" w:hAnsi="LMRoman10"/>
          <w:sz w:val="20"/>
          <w:szCs w:val="20"/>
        </w:rPr>
        <w:t>W</w:t>
      </w:r>
      <w:r>
        <w:rPr>
          <w:rFonts w:ascii="LMRoman10" w:hAnsi="LMRoman10"/>
          <w:sz w:val="20"/>
          <w:szCs w:val="20"/>
        </w:rPr>
        <w:t xml:space="preserve">e introspect the raw </w:t>
      </w:r>
      <w:r w:rsidR="00FF6551">
        <w:rPr>
          <w:rFonts w:ascii="LMRoman10" w:hAnsi="LMRoman10"/>
          <w:sz w:val="20"/>
          <w:szCs w:val="20"/>
        </w:rPr>
        <w:t>data</w:t>
      </w:r>
      <w:r>
        <w:rPr>
          <w:rFonts w:ascii="LMRoman10" w:hAnsi="LMRoman10"/>
          <w:sz w:val="20"/>
          <w:szCs w:val="20"/>
        </w:rPr>
        <w:t xml:space="preserve"> differences. We will then address the issue in the single file input function and then apply it to the input collection of all years. When there is an error, we minimize the years to 1 or 2 and then expand it as we address separate issues. We will also use </w:t>
      </w:r>
      <w:proofErr w:type="spellStart"/>
      <w:r>
        <w:rPr>
          <w:rFonts w:ascii="LMRoman10" w:hAnsi="LMRoman10"/>
          <w:sz w:val="20"/>
          <w:szCs w:val="20"/>
        </w:rPr>
        <w:t>trycatch</w:t>
      </w:r>
      <w:proofErr w:type="spellEnd"/>
      <w:r>
        <w:rPr>
          <w:rFonts w:ascii="LMRoman10" w:hAnsi="LMRoman10"/>
          <w:sz w:val="20"/>
          <w:szCs w:val="20"/>
        </w:rPr>
        <w:t xml:space="preserve"> blocks and recover debugging capabilities in R to have a better insight when we handle errors.  </w:t>
      </w:r>
    </w:p>
    <w:p w:rsidR="00F61048" w:rsidRDefault="00F61048" w:rsidP="00F61048">
      <w:pPr>
        <w:rPr>
          <w:rFonts w:ascii="LMRoman10" w:hAnsi="LMRoman10"/>
          <w:sz w:val="20"/>
          <w:szCs w:val="20"/>
        </w:rPr>
      </w:pPr>
    </w:p>
    <w:p w:rsidR="00F61048" w:rsidRDefault="00F61048" w:rsidP="00F61048">
      <w:pPr>
        <w:pStyle w:val="Heading2"/>
      </w:pPr>
      <w:r>
        <w:t xml:space="preserve">Input </w:t>
      </w:r>
      <w:r w:rsidR="001700AC">
        <w:t>data between 1999 and 2012</w:t>
      </w:r>
    </w:p>
    <w:p w:rsidR="00F61048" w:rsidRDefault="00F61048" w:rsidP="00F61048">
      <w:pPr>
        <w:rPr>
          <w:rFonts w:ascii="LMRoman10" w:hAnsi="LMRoman10"/>
          <w:sz w:val="20"/>
          <w:szCs w:val="20"/>
        </w:rPr>
      </w:pPr>
      <w:r>
        <w:rPr>
          <w:rFonts w:ascii="LMRoman10" w:hAnsi="LMRoman10"/>
          <w:sz w:val="20"/>
          <w:szCs w:val="20"/>
        </w:rPr>
        <w:t xml:space="preserve">When we instigated the </w:t>
      </w:r>
      <w:r w:rsidR="005260DD">
        <w:rPr>
          <w:rFonts w:ascii="LMRoman10" w:hAnsi="LMRoman10"/>
          <w:sz w:val="20"/>
          <w:szCs w:val="20"/>
        </w:rPr>
        <w:t xml:space="preserve">year 99 </w:t>
      </w:r>
      <w:r w:rsidR="00253D00">
        <w:rPr>
          <w:rFonts w:ascii="LMRoman10" w:hAnsi="LMRoman10"/>
          <w:sz w:val="20"/>
          <w:szCs w:val="20"/>
        </w:rPr>
        <w:t>data</w:t>
      </w:r>
      <w:r w:rsidR="005260DD">
        <w:rPr>
          <w:rFonts w:ascii="LMRoman10" w:hAnsi="LMRoman10"/>
          <w:sz w:val="20"/>
          <w:szCs w:val="20"/>
        </w:rPr>
        <w:t>, we observed that the content of is inside the pre tag.</w:t>
      </w:r>
    </w:p>
    <w:p w:rsidR="005260DD" w:rsidRDefault="005260DD" w:rsidP="00F61048">
      <w:pPr>
        <w:rPr>
          <w:rFonts w:ascii="LMRoman10" w:hAnsi="LMRoman10"/>
          <w:sz w:val="20"/>
          <w:szCs w:val="20"/>
        </w:rPr>
      </w:pPr>
    </w:p>
    <w:p w:rsidR="005260DD" w:rsidRDefault="005260DD" w:rsidP="00F61048">
      <w:pPr>
        <w:rPr>
          <w:rFonts w:ascii="LMRoman10" w:hAnsi="LMRoman10"/>
          <w:sz w:val="20"/>
          <w:szCs w:val="20"/>
        </w:rPr>
      </w:pPr>
      <w:r>
        <w:rPr>
          <w:rFonts w:ascii="LMRoman10" w:hAnsi="LMRoman10"/>
          <w:noProof/>
          <w:sz w:val="20"/>
          <w:szCs w:val="20"/>
        </w:rPr>
        <w:drawing>
          <wp:inline distT="0" distB="0" distL="0" distR="0">
            <wp:extent cx="7211745" cy="2552007"/>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2 at 1.10.5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46362" cy="2564257"/>
                    </a:xfrm>
                    <a:prstGeom prst="rect">
                      <a:avLst/>
                    </a:prstGeom>
                  </pic:spPr>
                </pic:pic>
              </a:graphicData>
            </a:graphic>
          </wp:inline>
        </w:drawing>
      </w:r>
    </w:p>
    <w:p w:rsidR="005260DD" w:rsidRDefault="005260DD" w:rsidP="00F61048">
      <w:pPr>
        <w:rPr>
          <w:rFonts w:ascii="LMRoman10" w:hAnsi="LMRoman10"/>
          <w:sz w:val="20"/>
          <w:szCs w:val="20"/>
        </w:rPr>
      </w:pPr>
    </w:p>
    <w:p w:rsidR="005260DD" w:rsidRDefault="005260DD" w:rsidP="00F61048">
      <w:pPr>
        <w:rPr>
          <w:rFonts w:ascii="LMRoman10" w:hAnsi="LMRoman10"/>
          <w:sz w:val="20"/>
          <w:szCs w:val="20"/>
        </w:rPr>
      </w:pPr>
    </w:p>
    <w:p w:rsidR="005260DD" w:rsidRDefault="005260DD" w:rsidP="00F61048">
      <w:pPr>
        <w:rPr>
          <w:rFonts w:ascii="LMRoman10" w:hAnsi="LMRoman10"/>
          <w:sz w:val="20"/>
          <w:szCs w:val="20"/>
        </w:rPr>
      </w:pPr>
    </w:p>
    <w:p w:rsidR="005260DD" w:rsidRDefault="005260DD" w:rsidP="00F61048">
      <w:pPr>
        <w:rPr>
          <w:rFonts w:ascii="LMRoman10" w:hAnsi="LMRoman10"/>
          <w:sz w:val="20"/>
          <w:szCs w:val="20"/>
        </w:rPr>
      </w:pPr>
      <w:r>
        <w:rPr>
          <w:rFonts w:ascii="LMRoman10" w:hAnsi="LMRoman10"/>
          <w:sz w:val="20"/>
          <w:szCs w:val="20"/>
        </w:rPr>
        <w:t>Year 2000 is a bit different. The data is located after strong and invalid font tags.</w:t>
      </w:r>
    </w:p>
    <w:p w:rsidR="005260DD" w:rsidRDefault="005260DD" w:rsidP="00F61048">
      <w:pPr>
        <w:rPr>
          <w:rFonts w:ascii="LMRoman10" w:hAnsi="LMRoman10"/>
          <w:sz w:val="20"/>
          <w:szCs w:val="20"/>
        </w:rPr>
      </w:pPr>
    </w:p>
    <w:p w:rsidR="005260DD" w:rsidRDefault="005260DD" w:rsidP="00F61048">
      <w:pPr>
        <w:rPr>
          <w:rFonts w:ascii="LMRoman10" w:hAnsi="LMRoman10"/>
          <w:sz w:val="20"/>
          <w:szCs w:val="20"/>
        </w:rPr>
      </w:pPr>
      <w:r>
        <w:rPr>
          <w:rFonts w:ascii="LMRoman10" w:hAnsi="LMRoman10"/>
          <w:noProof/>
          <w:sz w:val="20"/>
          <w:szCs w:val="20"/>
        </w:rPr>
        <w:drawing>
          <wp:inline distT="0" distB="0" distL="0" distR="0">
            <wp:extent cx="7970751" cy="199124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2 at 1.12.3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019911" cy="2003526"/>
                    </a:xfrm>
                    <a:prstGeom prst="rect">
                      <a:avLst/>
                    </a:prstGeom>
                  </pic:spPr>
                </pic:pic>
              </a:graphicData>
            </a:graphic>
          </wp:inline>
        </w:drawing>
      </w:r>
    </w:p>
    <w:p w:rsidR="00F61048" w:rsidRPr="00F61048" w:rsidRDefault="00F61048" w:rsidP="00F61048">
      <w:pPr>
        <w:rPr>
          <w:rFonts w:ascii="LMRoman10" w:hAnsi="LMRoman10"/>
          <w:sz w:val="20"/>
          <w:szCs w:val="20"/>
        </w:rPr>
      </w:pPr>
    </w:p>
    <w:p w:rsidR="00F61048" w:rsidRDefault="005260DD" w:rsidP="00F61048">
      <w:pPr>
        <w:rPr>
          <w:lang w:eastAsia="ja-JP"/>
        </w:rPr>
      </w:pPr>
      <w:r>
        <w:rPr>
          <w:lang w:eastAsia="ja-JP"/>
        </w:rPr>
        <w:t>Year 2001 files hold the data a few lines after the  strong and font tags.</w:t>
      </w:r>
      <w:r w:rsidR="00307AAC">
        <w:rPr>
          <w:lang w:eastAsia="ja-JP"/>
        </w:rPr>
        <w:t xml:space="preserve"> We also observe an interesting difference. Female data does not have </w:t>
      </w:r>
      <w:r w:rsidR="00E66D74">
        <w:rPr>
          <w:lang w:eastAsia="ja-JP"/>
        </w:rPr>
        <w:t>a header.</w:t>
      </w:r>
    </w:p>
    <w:p w:rsidR="005260DD" w:rsidRDefault="005260DD" w:rsidP="00F61048">
      <w:pPr>
        <w:rPr>
          <w:lang w:eastAsia="ja-JP"/>
        </w:rPr>
      </w:pPr>
    </w:p>
    <w:p w:rsidR="005260DD" w:rsidRDefault="005260DD" w:rsidP="00F61048">
      <w:pPr>
        <w:rPr>
          <w:lang w:eastAsia="ja-JP"/>
        </w:rPr>
      </w:pPr>
      <w:r>
        <w:rPr>
          <w:noProof/>
          <w:lang w:eastAsia="ja-JP"/>
        </w:rPr>
        <w:drawing>
          <wp:inline distT="0" distB="0" distL="0" distR="0">
            <wp:extent cx="8043314" cy="2788918"/>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2 at 1.14.2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070292" cy="2798272"/>
                    </a:xfrm>
                    <a:prstGeom prst="rect">
                      <a:avLst/>
                    </a:prstGeom>
                  </pic:spPr>
                </pic:pic>
              </a:graphicData>
            </a:graphic>
          </wp:inline>
        </w:drawing>
      </w:r>
    </w:p>
    <w:p w:rsidR="005260DD" w:rsidRDefault="005260DD" w:rsidP="00F61048">
      <w:pPr>
        <w:rPr>
          <w:lang w:eastAsia="ja-JP"/>
        </w:rPr>
      </w:pPr>
    </w:p>
    <w:p w:rsidR="005260DD" w:rsidRDefault="00307AAC" w:rsidP="00F61048">
      <w:pPr>
        <w:rPr>
          <w:lang w:eastAsia="ja-JP"/>
        </w:rPr>
      </w:pPr>
      <w:r>
        <w:rPr>
          <w:lang w:eastAsia="ja-JP"/>
        </w:rPr>
        <w:t>Year 2002 holds the data inside the pre, strong and font tags but it is not a few lines away.</w:t>
      </w:r>
    </w:p>
    <w:p w:rsidR="00307AAC" w:rsidRDefault="00307AAC" w:rsidP="00F61048">
      <w:pPr>
        <w:rPr>
          <w:lang w:eastAsia="ja-JP"/>
        </w:rPr>
      </w:pPr>
    </w:p>
    <w:p w:rsidR="00307AAC" w:rsidRDefault="00307AAC" w:rsidP="00F61048">
      <w:pPr>
        <w:rPr>
          <w:lang w:eastAsia="ja-JP"/>
        </w:rPr>
      </w:pPr>
      <w:r>
        <w:rPr>
          <w:noProof/>
          <w:lang w:eastAsia="ja-JP"/>
        </w:rPr>
        <w:drawing>
          <wp:inline distT="0" distB="0" distL="0" distR="0">
            <wp:extent cx="8313305" cy="219908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2 at 1.17.1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450822" cy="2235462"/>
                    </a:xfrm>
                    <a:prstGeom prst="rect">
                      <a:avLst/>
                    </a:prstGeom>
                  </pic:spPr>
                </pic:pic>
              </a:graphicData>
            </a:graphic>
          </wp:inline>
        </w:drawing>
      </w:r>
    </w:p>
    <w:p w:rsidR="005260DD" w:rsidRPr="00F61048" w:rsidRDefault="005260DD" w:rsidP="00F61048">
      <w:pPr>
        <w:rPr>
          <w:lang w:eastAsia="ja-JP"/>
        </w:rPr>
      </w:pPr>
    </w:p>
    <w:p w:rsidR="00E66D74" w:rsidRDefault="00E66D74" w:rsidP="001754BD"/>
    <w:p w:rsidR="00E66D74" w:rsidRDefault="00E66D74" w:rsidP="001754BD">
      <w:r>
        <w:t>Year 2003</w:t>
      </w:r>
      <w:r w:rsidR="00C66A6E">
        <w:t xml:space="preserve"> is similar to the previous year.</w:t>
      </w:r>
    </w:p>
    <w:p w:rsidR="00C66A6E" w:rsidRDefault="00C66A6E" w:rsidP="001754BD"/>
    <w:p w:rsidR="00C66A6E" w:rsidRDefault="00C66A6E" w:rsidP="001754BD">
      <w:r>
        <w:rPr>
          <w:noProof/>
        </w:rPr>
        <w:drawing>
          <wp:inline distT="0" distB="0" distL="0" distR="0">
            <wp:extent cx="8197729" cy="206842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2 at 1.20.5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287412" cy="2091050"/>
                    </a:xfrm>
                    <a:prstGeom prst="rect">
                      <a:avLst/>
                    </a:prstGeom>
                  </pic:spPr>
                </pic:pic>
              </a:graphicData>
            </a:graphic>
          </wp:inline>
        </w:drawing>
      </w:r>
    </w:p>
    <w:p w:rsidR="00E66D74" w:rsidRDefault="00E66D74" w:rsidP="001754BD"/>
    <w:p w:rsidR="00C66A6E" w:rsidRDefault="00C66A6E" w:rsidP="001754BD"/>
    <w:p w:rsidR="00C66A6E" w:rsidRDefault="00C66A6E" w:rsidP="001754BD">
      <w:r>
        <w:t>Year 2004 has some additional lines in the pre tag. There are no strong or font tags in the beginning of the data.</w:t>
      </w:r>
    </w:p>
    <w:p w:rsidR="00C66A6E" w:rsidRDefault="00C66A6E" w:rsidP="001754BD"/>
    <w:p w:rsidR="00C66A6E" w:rsidRDefault="00C66A6E" w:rsidP="001754BD">
      <w:r>
        <w:rPr>
          <w:noProof/>
        </w:rPr>
        <w:drawing>
          <wp:inline distT="0" distB="0" distL="0" distR="0">
            <wp:extent cx="8510316" cy="209121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2 at 1.23.2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733825" cy="2146132"/>
                    </a:xfrm>
                    <a:prstGeom prst="rect">
                      <a:avLst/>
                    </a:prstGeom>
                  </pic:spPr>
                </pic:pic>
              </a:graphicData>
            </a:graphic>
          </wp:inline>
        </w:drawing>
      </w:r>
    </w:p>
    <w:p w:rsidR="00C66A6E" w:rsidRDefault="00C66A6E" w:rsidP="001754BD"/>
    <w:p w:rsidR="000F7511" w:rsidRDefault="000F7511" w:rsidP="001754BD"/>
    <w:p w:rsidR="000F7511" w:rsidRDefault="000F7511" w:rsidP="001754BD">
      <w:r>
        <w:t>Year 2005 is similar to 2004 but the data is defined inside pre and font tags.</w:t>
      </w:r>
    </w:p>
    <w:p w:rsidR="000F7511" w:rsidRDefault="000F7511" w:rsidP="001754BD"/>
    <w:p w:rsidR="000F7511" w:rsidRDefault="000F7511" w:rsidP="001754BD">
      <w:r>
        <w:rPr>
          <w:noProof/>
        </w:rPr>
        <w:drawing>
          <wp:inline distT="0" distB="0" distL="0" distR="0">
            <wp:extent cx="8534862" cy="264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2 at 1.25.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70353" cy="2655949"/>
                    </a:xfrm>
                    <a:prstGeom prst="rect">
                      <a:avLst/>
                    </a:prstGeom>
                  </pic:spPr>
                </pic:pic>
              </a:graphicData>
            </a:graphic>
          </wp:inline>
        </w:drawing>
      </w:r>
    </w:p>
    <w:p w:rsidR="00A30D03" w:rsidRDefault="00A30D03" w:rsidP="001754BD"/>
    <w:p w:rsidR="00A30D03" w:rsidRDefault="00A30D03" w:rsidP="001754BD">
      <w:r>
        <w:t xml:space="preserve">Year 2006 has </w:t>
      </w:r>
      <w:r w:rsidR="00973DDB">
        <w:t>only font tag and a few lines of text before the content.</w:t>
      </w:r>
    </w:p>
    <w:p w:rsidR="00A30D03" w:rsidRDefault="00A30D03" w:rsidP="001754BD"/>
    <w:p w:rsidR="00A30D03" w:rsidRDefault="00973DDB" w:rsidP="001754BD">
      <w:r>
        <w:rPr>
          <w:noProof/>
        </w:rPr>
        <w:drawing>
          <wp:inline distT="0" distB="0" distL="0" distR="0">
            <wp:extent cx="8444807" cy="2816946"/>
            <wp:effectExtent l="0" t="0" r="127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8.23.5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73520" cy="2826524"/>
                    </a:xfrm>
                    <a:prstGeom prst="rect">
                      <a:avLst/>
                    </a:prstGeom>
                  </pic:spPr>
                </pic:pic>
              </a:graphicData>
            </a:graphic>
          </wp:inline>
        </w:drawing>
      </w:r>
    </w:p>
    <w:p w:rsidR="000F7511" w:rsidRDefault="000F7511" w:rsidP="001754BD"/>
    <w:p w:rsidR="00973DDB" w:rsidRDefault="00973DDB" w:rsidP="001754BD">
      <w:r>
        <w:t>Year 2007 has a few lines of text before the content but there are no tags in the beginning of the pre tag.</w:t>
      </w:r>
    </w:p>
    <w:p w:rsidR="00973DDB" w:rsidRDefault="00973DDB" w:rsidP="001754BD"/>
    <w:p w:rsidR="00973DDB" w:rsidRDefault="00973DDB" w:rsidP="001754BD">
      <w:r>
        <w:rPr>
          <w:noProof/>
        </w:rPr>
        <w:drawing>
          <wp:inline distT="0" distB="0" distL="0" distR="0">
            <wp:extent cx="8503920" cy="191003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8.26.02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77669" cy="1949062"/>
                    </a:xfrm>
                    <a:prstGeom prst="rect">
                      <a:avLst/>
                    </a:prstGeom>
                  </pic:spPr>
                </pic:pic>
              </a:graphicData>
            </a:graphic>
          </wp:inline>
        </w:drawing>
      </w:r>
    </w:p>
    <w:p w:rsidR="00973DDB" w:rsidRDefault="00973DDB" w:rsidP="001754BD"/>
    <w:p w:rsidR="00973DDB" w:rsidRDefault="00973DDB" w:rsidP="001754BD">
      <w:r>
        <w:t>Year 2008 has no additional tags in the beginning of the pre tag. It has a few lines which might be unique to its year.</w:t>
      </w:r>
    </w:p>
    <w:p w:rsidR="00973DDB" w:rsidRDefault="00973DDB" w:rsidP="001754BD"/>
    <w:p w:rsidR="00973DDB" w:rsidRDefault="00973DDB" w:rsidP="001754BD">
      <w:r>
        <w:rPr>
          <w:noProof/>
        </w:rPr>
        <w:drawing>
          <wp:inline distT="0" distB="0" distL="0" distR="0">
            <wp:extent cx="8512233" cy="201541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3 at 8.29.1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638177" cy="2045233"/>
                    </a:xfrm>
                    <a:prstGeom prst="rect">
                      <a:avLst/>
                    </a:prstGeom>
                  </pic:spPr>
                </pic:pic>
              </a:graphicData>
            </a:graphic>
          </wp:inline>
        </w:drawing>
      </w:r>
    </w:p>
    <w:p w:rsidR="00973DDB" w:rsidRDefault="00973DDB" w:rsidP="001754BD"/>
    <w:p w:rsidR="000F7511" w:rsidRDefault="0094296C" w:rsidP="001754BD">
      <w:r>
        <w:t>Year 2009 has a few lines after pre and font tag for men but the data is under pre tag for women.</w:t>
      </w:r>
    </w:p>
    <w:p w:rsidR="00973DDB" w:rsidRDefault="00973DDB" w:rsidP="001754BD"/>
    <w:p w:rsidR="0094296C" w:rsidRDefault="0094296C" w:rsidP="001754BD">
      <w:r>
        <w:rPr>
          <w:noProof/>
        </w:rPr>
        <w:drawing>
          <wp:inline distT="0" distB="0" distL="0" distR="0">
            <wp:extent cx="8451690" cy="2622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2 at 1.34.5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10986" cy="2640713"/>
                    </a:xfrm>
                    <a:prstGeom prst="rect">
                      <a:avLst/>
                    </a:prstGeom>
                  </pic:spPr>
                </pic:pic>
              </a:graphicData>
            </a:graphic>
          </wp:inline>
        </w:drawing>
      </w:r>
    </w:p>
    <w:p w:rsidR="000F7511" w:rsidRDefault="000F7511" w:rsidP="001754BD"/>
    <w:p w:rsidR="00973DDB" w:rsidRDefault="00973DDB" w:rsidP="001754BD">
      <w:r>
        <w:t>Year 2010 has no additional tags in the beginning of the pre tag. The content starts after a few lines of text.</w:t>
      </w:r>
    </w:p>
    <w:p w:rsidR="00973DDB" w:rsidRDefault="00973DDB" w:rsidP="001754BD"/>
    <w:p w:rsidR="00973DDB" w:rsidRDefault="00973DDB" w:rsidP="001754BD">
      <w:r>
        <w:rPr>
          <w:noProof/>
        </w:rPr>
        <w:drawing>
          <wp:inline distT="0" distB="0" distL="0" distR="0">
            <wp:extent cx="8487294" cy="198987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3 at 8.31.2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604818" cy="2017427"/>
                    </a:xfrm>
                    <a:prstGeom prst="rect">
                      <a:avLst/>
                    </a:prstGeom>
                  </pic:spPr>
                </pic:pic>
              </a:graphicData>
            </a:graphic>
          </wp:inline>
        </w:drawing>
      </w:r>
    </w:p>
    <w:p w:rsidR="00973DDB" w:rsidRDefault="00973DDB" w:rsidP="001754BD"/>
    <w:p w:rsidR="00077D66" w:rsidRDefault="00973DDB" w:rsidP="001754BD">
      <w:r>
        <w:t xml:space="preserve">Year 2011 </w:t>
      </w:r>
      <w:r w:rsidR="00077D66">
        <w:t>is similar to the previous year. Number of lines of text is the same in the pre tag before the content starts but the content is different for men and women.</w:t>
      </w:r>
    </w:p>
    <w:p w:rsidR="00973DDB" w:rsidRDefault="00973DDB" w:rsidP="001754BD">
      <w:r>
        <w:rPr>
          <w:noProof/>
        </w:rPr>
        <w:drawing>
          <wp:inline distT="0" distB="0" distL="0" distR="0">
            <wp:extent cx="8462356" cy="199043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8.32.5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546287" cy="2010174"/>
                    </a:xfrm>
                    <a:prstGeom prst="rect">
                      <a:avLst/>
                    </a:prstGeom>
                  </pic:spPr>
                </pic:pic>
              </a:graphicData>
            </a:graphic>
          </wp:inline>
        </w:drawing>
      </w:r>
    </w:p>
    <w:p w:rsidR="00077D66" w:rsidRDefault="00077D66" w:rsidP="001754BD"/>
    <w:p w:rsidR="00077D66" w:rsidRDefault="00077D66" w:rsidP="001754BD">
      <w:r>
        <w:t>Year 2012 is similar to the previous year.</w:t>
      </w:r>
    </w:p>
    <w:p w:rsidR="00077D66" w:rsidRDefault="00077D66" w:rsidP="001754BD"/>
    <w:p w:rsidR="00077D66" w:rsidRDefault="00077D66" w:rsidP="001754BD">
      <w:r>
        <w:rPr>
          <w:noProof/>
        </w:rPr>
        <w:drawing>
          <wp:inline distT="0" distB="0" distL="0" distR="0">
            <wp:extent cx="8478982" cy="2001814"/>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3 at 8.35.3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553074" cy="2019307"/>
                    </a:xfrm>
                    <a:prstGeom prst="rect">
                      <a:avLst/>
                    </a:prstGeom>
                  </pic:spPr>
                </pic:pic>
              </a:graphicData>
            </a:graphic>
          </wp:inline>
        </w:drawing>
      </w:r>
    </w:p>
    <w:p w:rsidR="00077D66" w:rsidRDefault="00077D66" w:rsidP="001754BD"/>
    <w:p w:rsidR="00077D66" w:rsidRDefault="00077D66" w:rsidP="00077D66">
      <w:r>
        <w:t>Considering all the differences among the tags and lines of content, xpath query language that is available through the XML package in R will be very useful to fix our problem.</w:t>
      </w:r>
    </w:p>
    <w:p w:rsidR="00163C84" w:rsidRDefault="00163C84" w:rsidP="00163C84">
      <w:pPr>
        <w:pStyle w:val="Heading2"/>
      </w:pPr>
      <w:r>
        <w:t>Downloading the input</w:t>
      </w:r>
    </w:p>
    <w:p w:rsidR="00163C84" w:rsidRDefault="00163C84" w:rsidP="001754BD"/>
    <w:p w:rsidR="009D49D6" w:rsidRDefault="0094296C" w:rsidP="001754BD">
      <w:r>
        <w:t>The above issues should be handled case by case. We addressed them by</w:t>
      </w:r>
      <w:r w:rsidR="00A51B90">
        <w:t xml:space="preserve"> try and error </w:t>
      </w:r>
      <w:r w:rsidR="00F5314C">
        <w:t xml:space="preserve">(and by modifying options to introspect the inner functions) </w:t>
      </w:r>
      <w:r w:rsidR="00A51B90">
        <w:t>on Nolan and Lang single year code and then</w:t>
      </w:r>
      <w:r>
        <w:t xml:space="preserve"> extend</w:t>
      </w:r>
      <w:r w:rsidR="00A51B90">
        <w:t>ed</w:t>
      </w:r>
      <w:r>
        <w:t xml:space="preserve"> the </w:t>
      </w:r>
      <w:proofErr w:type="spellStart"/>
      <w:r>
        <w:t>extractResTable</w:t>
      </w:r>
      <w:proofErr w:type="spellEnd"/>
      <w:r>
        <w:t xml:space="preserve"> function</w:t>
      </w:r>
      <w:r w:rsidR="00D26427">
        <w:t>. We used xpath extensively to address common issues among all files.</w:t>
      </w:r>
      <w:r w:rsidR="009D49D6">
        <w:t xml:space="preserve"> </w:t>
      </w:r>
      <w:r w:rsidR="00077D66">
        <w:t>For instance, “//pre” and “//font” xpath queries will help us find the specific tag in the document. All we need to do is to address different years separately as following.</w:t>
      </w:r>
    </w:p>
    <w:p w:rsidR="0094296C" w:rsidRDefault="0094296C" w:rsidP="001754BD"/>
    <w:p w:rsidR="0094296C" w:rsidRDefault="0094296C" w:rsidP="001754BD">
      <w:r>
        <w:rPr>
          <w:noProof/>
        </w:rPr>
        <w:drawing>
          <wp:inline distT="0" distB="0" distL="0" distR="0">
            <wp:extent cx="3623466" cy="416467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2 at 1.38.0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3401" cy="4176095"/>
                    </a:xfrm>
                    <a:prstGeom prst="rect">
                      <a:avLst/>
                    </a:prstGeom>
                  </pic:spPr>
                </pic:pic>
              </a:graphicData>
            </a:graphic>
          </wp:inline>
        </w:drawing>
      </w:r>
    </w:p>
    <w:p w:rsidR="00163C84" w:rsidRDefault="00163C84" w:rsidP="00163C84">
      <w:pPr>
        <w:pStyle w:val="Heading2"/>
      </w:pPr>
      <w:r>
        <w:t>Extracting Columns</w:t>
      </w:r>
    </w:p>
    <w:p w:rsidR="00E541A9" w:rsidRDefault="005D4AF6" w:rsidP="001754BD">
      <w:r>
        <w:t xml:space="preserve">If you go back to the Input data section and check the positioning of different columns, you will observe that there is still a long way to go before we can transform the data into data frame. </w:t>
      </w:r>
      <w:r w:rsidR="00AB58CA">
        <w:t>Nolan and Temple have introduced function</w:t>
      </w:r>
      <w:r w:rsidR="00274B1C">
        <w:t>s</w:t>
      </w:r>
      <w:r w:rsidR="00AB58CA">
        <w:t xml:space="preserve"> </w:t>
      </w:r>
      <w:r w:rsidR="00274B1C">
        <w:t>like</w:t>
      </w:r>
      <w:r>
        <w:t xml:space="preserve"> “</w:t>
      </w:r>
      <w:proofErr w:type="spellStart"/>
      <w:r>
        <w:t>selectCols</w:t>
      </w:r>
      <w:proofErr w:type="spellEnd"/>
      <w:r>
        <w:t>”</w:t>
      </w:r>
      <w:r w:rsidR="00274B1C">
        <w:t xml:space="preserve"> and </w:t>
      </w:r>
      <w:r w:rsidR="00F42D29">
        <w:t>“</w:t>
      </w:r>
      <w:proofErr w:type="spellStart"/>
      <w:r w:rsidR="00F42D29">
        <w:t>findColLocs</w:t>
      </w:r>
      <w:proofErr w:type="spellEnd"/>
      <w:r w:rsidR="00F42D29">
        <w:t>”</w:t>
      </w:r>
      <w:r>
        <w:t xml:space="preserve"> </w:t>
      </w:r>
      <w:r w:rsidR="00AB58CA">
        <w:t xml:space="preserve">that enable us to </w:t>
      </w:r>
      <w:r>
        <w:t xml:space="preserve">generically read columns. </w:t>
      </w:r>
      <w:r w:rsidR="00274B1C">
        <w:t>The different data in most of the years has a key line (“</w:t>
      </w:r>
      <w:r w:rsidR="00274B1C" w:rsidRPr="00274B1C">
        <w:t>===== =========== ====== ====================== == ==================== ======= ======= ===== =</w:t>
      </w:r>
      <w:r w:rsidR="00274B1C">
        <w:t xml:space="preserve">”) that can help us locate the </w:t>
      </w:r>
      <w:r w:rsidR="00F42D29">
        <w:t xml:space="preserve">start of each </w:t>
      </w:r>
      <w:r w:rsidR="00274B1C">
        <w:t>column.</w:t>
      </w:r>
      <w:r w:rsidR="00BA073A">
        <w:t xml:space="preserve"> </w:t>
      </w:r>
      <w:r w:rsidR="00244EEB">
        <w:t>The function</w:t>
      </w:r>
      <w:r w:rsidR="00BA073A">
        <w:t xml:space="preserve"> </w:t>
      </w:r>
      <w:r w:rsidR="00244EEB">
        <w:t>“</w:t>
      </w:r>
      <w:proofErr w:type="spellStart"/>
      <w:r w:rsidR="00244EEB">
        <w:t>findColLocs</w:t>
      </w:r>
      <w:proofErr w:type="spellEnd"/>
      <w:r w:rsidR="00244EEB">
        <w:t>”</w:t>
      </w:r>
      <w:r w:rsidR="00BA073A">
        <w:t xml:space="preserve"> will enable </w:t>
      </w:r>
      <w:r w:rsidR="00244EEB">
        <w:t xml:space="preserve"> the </w:t>
      </w:r>
      <w:r w:rsidR="00BA073A">
        <w:t>“</w:t>
      </w:r>
      <w:proofErr w:type="spellStart"/>
      <w:r w:rsidR="00BA073A">
        <w:t>selectCols</w:t>
      </w:r>
      <w:proofErr w:type="spellEnd"/>
      <w:r w:rsidR="00BA073A">
        <w:t xml:space="preserve">” to </w:t>
      </w:r>
      <w:r w:rsidR="00244EEB">
        <w:t xml:space="preserve">load the </w:t>
      </w:r>
      <w:r w:rsidR="006B7BA3">
        <w:t>columns in the data. “name”, “Age”, “hometown”, “gun”, “net”, and “time” columns are considered to be loaded.</w:t>
      </w:r>
      <w:r w:rsidR="00260D16">
        <w:t xml:space="preserve"> </w:t>
      </w:r>
    </w:p>
    <w:p w:rsidR="00E541A9" w:rsidRDefault="000E1063" w:rsidP="00E541A9">
      <w:pPr>
        <w:pStyle w:val="Heading2"/>
      </w:pPr>
      <w:r>
        <w:t>Age Column</w:t>
      </w:r>
    </w:p>
    <w:p w:rsidR="00E541A9" w:rsidRDefault="00E541A9" w:rsidP="001754BD"/>
    <w:p w:rsidR="001754BD" w:rsidRDefault="00244426" w:rsidP="001754BD">
      <w:r>
        <w:t>After some data cleansing for 2009 data, t</w:t>
      </w:r>
      <w:r w:rsidR="00260D16">
        <w:t>he new revision of “</w:t>
      </w:r>
      <w:proofErr w:type="spellStart"/>
      <w:r w:rsidR="00260D16">
        <w:t>extractVariables</w:t>
      </w:r>
      <w:proofErr w:type="spellEnd"/>
      <w:r w:rsidR="00260D16">
        <w:t xml:space="preserve">” will use </w:t>
      </w:r>
      <w:r w:rsidR="00F813E6">
        <w:t xml:space="preserve">the new functionality to load the columns data. </w:t>
      </w:r>
      <w:r>
        <w:t>It loads the downloaded files into separate lists for men and women.</w:t>
      </w:r>
      <w:r w:rsidR="00664998">
        <w:t xml:space="preserve"> </w:t>
      </w:r>
      <w:r w:rsidR="002B5601">
        <w:t>We should prepare some functionality to so that</w:t>
      </w:r>
      <w:r w:rsidR="00E541A9">
        <w:t xml:space="preserve"> the </w:t>
      </w:r>
      <w:r w:rsidR="00664998">
        <w:t xml:space="preserve">“Age” column </w:t>
      </w:r>
      <w:r w:rsidR="002B5601">
        <w:t xml:space="preserve">can be casted </w:t>
      </w:r>
      <w:r w:rsidR="00E541A9">
        <w:t>in</w:t>
      </w:r>
      <w:r w:rsidR="00664998">
        <w:t xml:space="preserve">to </w:t>
      </w:r>
      <w:r w:rsidR="00E541A9">
        <w:t>numeric type</w:t>
      </w:r>
      <w:r w:rsidR="009513B1">
        <w:t xml:space="preserve">. Missing </w:t>
      </w:r>
      <w:r w:rsidR="00254BBB">
        <w:t xml:space="preserve">age </w:t>
      </w:r>
      <w:r w:rsidR="009513B1">
        <w:t xml:space="preserve">data will also be </w:t>
      </w:r>
      <w:r w:rsidR="00254BBB">
        <w:t>addressed by the new revision of “</w:t>
      </w:r>
      <w:proofErr w:type="spellStart"/>
      <w:r w:rsidR="00254BBB">
        <w:t>extractVariable</w:t>
      </w:r>
      <w:proofErr w:type="spellEnd"/>
      <w:r w:rsidR="00254BBB">
        <w:t>” functionality.</w:t>
      </w:r>
    </w:p>
    <w:p w:rsidR="000E1063" w:rsidRDefault="000E1063" w:rsidP="001754BD">
      <w:pPr>
        <w:pStyle w:val="Heading2"/>
      </w:pPr>
      <w:r>
        <w:t>Time Column</w:t>
      </w:r>
      <w:bookmarkStart w:id="0" w:name="_GoBack"/>
      <w:bookmarkEnd w:id="0"/>
    </w:p>
    <w:p w:rsidR="000E1063" w:rsidRDefault="000E1063" w:rsidP="000E1063">
      <w:r>
        <w:t>Time column</w:t>
      </w:r>
      <w:r w:rsidR="00B337CD">
        <w:t>s</w:t>
      </w:r>
      <w:r>
        <w:t xml:space="preserve"> needs specific attention. After initial casting to numeric type, we </w:t>
      </w:r>
      <w:r w:rsidR="002B5601">
        <w:t>should</w:t>
      </w:r>
      <w:r>
        <w:t xml:space="preserve"> split minute and second into time pieces (e.g. “54:36” will be transformed into c(54, 36)). Then we </w:t>
      </w:r>
      <w:r w:rsidR="00254BBB">
        <w:t xml:space="preserve">should </w:t>
      </w:r>
      <w:r>
        <w:t>convert the time into a single unit.</w:t>
      </w:r>
      <w:r w:rsidR="00254BBB">
        <w:t xml:space="preserve"> We prepare this functionality to be used during data frame conversion.</w:t>
      </w:r>
      <w:r>
        <w:t xml:space="preserve"> </w:t>
      </w:r>
    </w:p>
    <w:p w:rsidR="000E1063" w:rsidRDefault="000E1063" w:rsidP="000E1063"/>
    <w:p w:rsidR="000E1063" w:rsidRDefault="0041500F" w:rsidP="000E1063">
      <w:pPr>
        <w:pStyle w:val="Heading2"/>
      </w:pPr>
      <w:r>
        <w:t>Result</w:t>
      </w:r>
    </w:p>
    <w:p w:rsidR="001754BD" w:rsidRDefault="002B5601" w:rsidP="001754BD">
      <w:r>
        <w:t>At this point, “</w:t>
      </w:r>
      <w:proofErr w:type="spellStart"/>
      <w:r w:rsidRPr="002B5601">
        <w:t>womenResMat</w:t>
      </w:r>
      <w:proofErr w:type="spellEnd"/>
      <w:r>
        <w:t xml:space="preserve">” is a list that contains </w:t>
      </w:r>
      <w:r w:rsidR="00B26688">
        <w:t>the</w:t>
      </w:r>
      <w:r w:rsidR="00240139">
        <w:t xml:space="preserve"> raw</w:t>
      </w:r>
      <w:r w:rsidR="00B26688">
        <w:t xml:space="preserve"> information of all rows of all years in 14 separate objects. The </w:t>
      </w:r>
      <w:r w:rsidR="00240139">
        <w:t>conversion functionality of the mentioned columns</w:t>
      </w:r>
      <w:r w:rsidR="00545F77">
        <w:t xml:space="preserve"> along with the suggested regular expression to remove footnotes in section 2.3 </w:t>
      </w:r>
      <w:r w:rsidR="00240139">
        <w:t>will be used to transform the data into data</w:t>
      </w:r>
      <w:r w:rsidR="00E420CE">
        <w:t xml:space="preserve"> </w:t>
      </w:r>
      <w:r w:rsidR="00240139">
        <w:t>frame</w:t>
      </w:r>
      <w:r w:rsidR="00545F77">
        <w:t xml:space="preserve"> as following</w:t>
      </w:r>
      <w:r w:rsidR="00240139">
        <w:t>.</w:t>
      </w:r>
      <w:r w:rsidR="00545F77">
        <w:t xml:space="preserve"> </w:t>
      </w:r>
      <w:r w:rsidR="005551F7">
        <w:t>We will use one of the ‘net’, ‘gun’ and ‘time’ (when they are not null) to address missing data problem. As they are all of type time, the conversion works for all of them.</w:t>
      </w:r>
    </w:p>
    <w:p w:rsidR="00545F77" w:rsidRDefault="00545F77" w:rsidP="001754BD"/>
    <w:p w:rsidR="00545F77" w:rsidRDefault="00545F77" w:rsidP="001754BD">
      <w:r>
        <w:rPr>
          <w:noProof/>
        </w:rPr>
        <w:drawing>
          <wp:inline distT="0" distB="0" distL="0" distR="0">
            <wp:extent cx="3765665" cy="127002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7.59.56 AM.png"/>
                    <pic:cNvPicPr/>
                  </pic:nvPicPr>
                  <pic:blipFill>
                    <a:blip r:embed="rId26">
                      <a:extLst>
                        <a:ext uri="{28A0092B-C50C-407E-A947-70E740481C1C}">
                          <a14:useLocalDpi xmlns:a14="http://schemas.microsoft.com/office/drawing/2010/main" val="0"/>
                        </a:ext>
                      </a:extLst>
                    </a:blip>
                    <a:stretch>
                      <a:fillRect/>
                    </a:stretch>
                  </pic:blipFill>
                  <pic:spPr>
                    <a:xfrm>
                      <a:off x="0" y="0"/>
                      <a:ext cx="3778324" cy="1274294"/>
                    </a:xfrm>
                    <a:prstGeom prst="rect">
                      <a:avLst/>
                    </a:prstGeom>
                  </pic:spPr>
                </pic:pic>
              </a:graphicData>
            </a:graphic>
          </wp:inline>
        </w:drawing>
      </w:r>
    </w:p>
    <w:p w:rsidR="002B65CB" w:rsidRDefault="002B65CB" w:rsidP="001754BD">
      <w:r>
        <w:rPr>
          <w:noProof/>
        </w:rPr>
        <w:drawing>
          <wp:inline distT="0" distB="0" distL="0" distR="0">
            <wp:extent cx="3624349" cy="268662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8.01.51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3036" cy="2700473"/>
                    </a:xfrm>
                    <a:prstGeom prst="rect">
                      <a:avLst/>
                    </a:prstGeom>
                  </pic:spPr>
                </pic:pic>
              </a:graphicData>
            </a:graphic>
          </wp:inline>
        </w:drawing>
      </w:r>
    </w:p>
    <w:p w:rsidR="00E420CE" w:rsidRDefault="00E420CE" w:rsidP="001754BD"/>
    <w:p w:rsidR="00E420CE" w:rsidRDefault="00E420CE" w:rsidP="001754BD">
      <w:r>
        <w:rPr>
          <w:noProof/>
        </w:rPr>
        <w:drawing>
          <wp:inline distT="0" distB="0" distL="0" distR="0">
            <wp:extent cx="6242858" cy="2398628"/>
            <wp:effectExtent l="0" t="0" r="571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8.02.26 AM.png"/>
                    <pic:cNvPicPr/>
                  </pic:nvPicPr>
                  <pic:blipFill>
                    <a:blip r:embed="rId28">
                      <a:extLst>
                        <a:ext uri="{28A0092B-C50C-407E-A947-70E740481C1C}">
                          <a14:useLocalDpi xmlns:a14="http://schemas.microsoft.com/office/drawing/2010/main" val="0"/>
                        </a:ext>
                      </a:extLst>
                    </a:blip>
                    <a:stretch>
                      <a:fillRect/>
                    </a:stretch>
                  </pic:blipFill>
                  <pic:spPr>
                    <a:xfrm>
                      <a:off x="0" y="0"/>
                      <a:ext cx="6277904" cy="2412093"/>
                    </a:xfrm>
                    <a:prstGeom prst="rect">
                      <a:avLst/>
                    </a:prstGeom>
                  </pic:spPr>
                </pic:pic>
              </a:graphicData>
            </a:graphic>
          </wp:inline>
        </w:drawing>
      </w:r>
    </w:p>
    <w:p w:rsidR="001754BD" w:rsidRDefault="002B65CB" w:rsidP="001754BD">
      <w:pPr>
        <w:pStyle w:val="Heading2"/>
      </w:pPr>
      <w:r>
        <w:t>Discussion</w:t>
      </w:r>
    </w:p>
    <w:p w:rsidR="009C35E3" w:rsidRDefault="00240139" w:rsidP="009C35E3">
      <w:pPr>
        <w:pStyle w:val="NormalWeb"/>
      </w:pPr>
      <w:r>
        <w:t xml:space="preserve">It takes a lot of effort to cleanse inconsistent html data. </w:t>
      </w:r>
      <w:r w:rsidR="002B65CB">
        <w:t>O</w:t>
      </w:r>
      <w:r>
        <w:t xml:space="preserve">ur solution </w:t>
      </w:r>
      <w:r w:rsidR="002B65CB">
        <w:t xml:space="preserve">works for this particular problem, but it </w:t>
      </w:r>
      <w:r>
        <w:t xml:space="preserve">does not necessarily scale </w:t>
      </w:r>
      <w:r w:rsidR="002B65CB">
        <w:t>for larger problems with more than certain number of html content</w:t>
      </w:r>
      <w:r>
        <w:t xml:space="preserve">. </w:t>
      </w:r>
      <w:r w:rsidR="002B65CB">
        <w:t>In such cases, importing the input data might become a different project at the initial stage. But our exercise is finished a</w:t>
      </w:r>
      <w:r w:rsidR="004A64D0">
        <w:t>t this point,</w:t>
      </w:r>
      <w:r w:rsidR="002B65CB">
        <w:t xml:space="preserve"> and</w:t>
      </w:r>
      <w:r w:rsidR="004A64D0">
        <w:t xml:space="preserve"> the data is ready for further processing. </w:t>
      </w:r>
    </w:p>
    <w:p w:rsidR="00E42B75" w:rsidRDefault="00E42B75" w:rsidP="00E42B75">
      <w:pPr>
        <w:pStyle w:val="Heading2"/>
      </w:pPr>
      <w:r>
        <w:t>Future Work</w:t>
      </w:r>
    </w:p>
    <w:p w:rsidR="005551F7" w:rsidRDefault="005551F7" w:rsidP="009C35E3">
      <w:pPr>
        <w:pStyle w:val="NormalWeb"/>
        <w:rPr>
          <w:rFonts w:ascii="LMRoman10" w:hAnsi="LMRoman10"/>
          <w:sz w:val="20"/>
          <w:szCs w:val="20"/>
        </w:rPr>
      </w:pPr>
      <w:r>
        <w:t>During the conversion phase, ‘net’, ‘gun’ and ‘time’ columns can be investigated further. Null values can be replaced with default average value.</w:t>
      </w:r>
    </w:p>
    <w:p w:rsidR="00E42B75" w:rsidRPr="005551F7" w:rsidRDefault="004A64D0" w:rsidP="009C35E3">
      <w:pPr>
        <w:pStyle w:val="NormalWeb"/>
      </w:pPr>
      <w:r w:rsidRPr="005551F7">
        <w:t xml:space="preserve">Age distribution of the runners across all 14 years of the races can be compared for both men and women. Quantile–quantile plots, boxplots, and density curves can be used to support comparisons. </w:t>
      </w:r>
      <w:r w:rsidR="00803B73" w:rsidRPr="005551F7">
        <w:t>The change of distribution over the years can be analyzed to clarify whether this was a gradual change or not.</w:t>
      </w:r>
    </w:p>
    <w:p w:rsidR="009151C7" w:rsidRDefault="009151C7" w:rsidP="009151C7">
      <w:pPr>
        <w:pStyle w:val="Heading2"/>
      </w:pPr>
      <w:r>
        <w:t>Reference</w:t>
      </w:r>
    </w:p>
    <w:p w:rsidR="007D07E7" w:rsidRPr="007D07E7" w:rsidRDefault="007D07E7" w:rsidP="007D07E7">
      <w:r w:rsidRPr="007D07E7">
        <w:rPr>
          <w:rStyle w:val="a-size-extra-large"/>
          <w:color w:val="111111"/>
        </w:rPr>
        <w:t>Head First HTML and CSS: A Learner's Guide to Creating Standards-Based Web Pages</w:t>
      </w:r>
      <w:r w:rsidRPr="007D07E7">
        <w:t> </w:t>
      </w:r>
      <w:r w:rsidRPr="007D07E7">
        <w:rPr>
          <w:rStyle w:val="a-size-large"/>
          <w:color w:val="111111"/>
        </w:rPr>
        <w:t>2nd Edition</w:t>
      </w:r>
    </w:p>
    <w:p w:rsidR="007D07E7" w:rsidRDefault="007D07E7" w:rsidP="007D07E7">
      <w:hyperlink r:id="rId29" w:history="1">
        <w:r>
          <w:rPr>
            <w:rStyle w:val="Hyperlink"/>
            <w:rFonts w:eastAsiaTheme="majorEastAsia"/>
          </w:rPr>
          <w:t>https://www.amazon.com/Head-First-HTML-CSS-Standards-Based/dp/0596159900/ref=sr_1_9?keywords=HTML+book&amp;qid=1559366177&amp;s=gateway&amp;sr=8-9</w:t>
        </w:r>
      </w:hyperlink>
    </w:p>
    <w:p w:rsidR="007D07E7" w:rsidRPr="007D07E7" w:rsidRDefault="007D07E7" w:rsidP="007D07E7"/>
    <w:p w:rsidR="007D07E7" w:rsidRDefault="007D07E7" w:rsidP="009151C7"/>
    <w:p w:rsidR="009151C7" w:rsidRDefault="009151C7" w:rsidP="009151C7">
      <w:r>
        <w:t>Introduction to Xpath</w:t>
      </w:r>
    </w:p>
    <w:p w:rsidR="009151C7" w:rsidRPr="009151C7" w:rsidRDefault="009151C7" w:rsidP="009151C7">
      <w:r>
        <w:t xml:space="preserve"> </w:t>
      </w:r>
      <w:hyperlink r:id="rId30" w:history="1">
        <w:r w:rsidRPr="00560478">
          <w:rPr>
            <w:rStyle w:val="Hyperlink"/>
          </w:rPr>
          <w:t>https://www.w3schools.com/xml/xml_xpath.asp</w:t>
        </w:r>
      </w:hyperlink>
    </w:p>
    <w:p w:rsidR="00DB1C16" w:rsidRDefault="00DB1C16" w:rsidP="00DB1C16"/>
    <w:p w:rsidR="00DB1C16" w:rsidRDefault="00DB1C16" w:rsidP="00DB1C16">
      <w:r>
        <w:t>XSLT 2.0 and Xpath 2.0 Programmers Reference 4</w:t>
      </w:r>
      <w:r w:rsidRPr="00DB1C16">
        <w:rPr>
          <w:vertAlign w:val="superscript"/>
        </w:rPr>
        <w:t>th</w:t>
      </w:r>
      <w:r>
        <w:t xml:space="preserve"> edition</w:t>
      </w:r>
    </w:p>
    <w:p w:rsidR="00DB1C16" w:rsidRPr="00DB1C16" w:rsidRDefault="00DB1C16" w:rsidP="00DB1C16">
      <w:hyperlink r:id="rId31" w:history="1">
        <w:r w:rsidRPr="00560478">
          <w:rPr>
            <w:rStyle w:val="Hyperlink"/>
          </w:rPr>
          <w:t>https://www.amazon.com/XSLT-2-0-XPath-Programmers-Reference/dp/0470192747/ref=sr_1_2?crid=32B3U4XIK0WM7&amp;keywords=xpath&amp;qid=1559364893&amp;s=gateway&amp;sprefix=Xpath%2Caps%2C222&amp;sr=8-2</w:t>
        </w:r>
      </w:hyperlink>
    </w:p>
    <w:p w:rsidR="009151C7" w:rsidRDefault="004A5C2D" w:rsidP="00615373">
      <w:pPr>
        <w:pStyle w:val="NormalWeb"/>
      </w:pPr>
      <w:r>
        <w:t>More on Regular Expressions</w:t>
      </w:r>
    </w:p>
    <w:p w:rsidR="004A5C2D" w:rsidRDefault="004A5C2D" w:rsidP="00615373">
      <w:pPr>
        <w:pStyle w:val="NormalWeb"/>
      </w:pPr>
      <w:r>
        <w:t>Mastering Regular Expressions Third Edition</w:t>
      </w:r>
    </w:p>
    <w:p w:rsidR="004A5C2D" w:rsidRDefault="004A5C2D" w:rsidP="004A5C2D">
      <w:hyperlink r:id="rId32" w:history="1">
        <w:r>
          <w:rPr>
            <w:rStyle w:val="Hyperlink"/>
            <w:rFonts w:eastAsiaTheme="majorEastAsia"/>
          </w:rPr>
          <w:t>https://www.amazon.com/Mastering-Regular-Expressions-Jeffrey-Friedl/dp/0596528124/ref=sr_1_1?crid=1F45R06QUYNY5&amp;keywords=mastering+regular+expressions&amp;qid=1559504602&amp;s=gateway&amp;sprefix=mastering+regular%2Caps%2C195&amp;sr=8-1</w:t>
        </w:r>
      </w:hyperlink>
    </w:p>
    <w:p w:rsidR="004A5C2D" w:rsidRDefault="004A5C2D" w:rsidP="00615373">
      <w:pPr>
        <w:pStyle w:val="NormalWeb"/>
      </w:pPr>
      <w:r>
        <w:t>Online Regular Expression Tutorial</w:t>
      </w:r>
    </w:p>
    <w:p w:rsidR="004A5C2D" w:rsidRPr="004A5C2D" w:rsidRDefault="004A5C2D" w:rsidP="004A5C2D">
      <w:hyperlink r:id="rId33" w:history="1">
        <w:r w:rsidRPr="004A5C2D">
          <w:rPr>
            <w:color w:val="0000FF"/>
            <w:u w:val="single"/>
          </w:rPr>
          <w:t>https://www.regular-expressions.info/</w:t>
        </w:r>
      </w:hyperlink>
    </w:p>
    <w:p w:rsidR="003E7934" w:rsidRDefault="0071189D" w:rsidP="00615373">
      <w:pPr>
        <w:pStyle w:val="NormalWeb"/>
      </w:pPr>
      <w:r w:rsidRPr="0071189D">
        <w:t>Functional Programming in R: Advanced Statistical Programming for Data Science, Analysis and Finance</w:t>
      </w:r>
    </w:p>
    <w:p w:rsidR="003E7934" w:rsidRPr="003E7934" w:rsidRDefault="003E7934" w:rsidP="003E7934">
      <w:hyperlink r:id="rId34" w:history="1">
        <w:r w:rsidRPr="003E7934">
          <w:rPr>
            <w:color w:val="0000FF"/>
            <w:u w:val="single"/>
          </w:rPr>
          <w:t>https://www.amazon.com/Functional-Programming-Advanced-Statistical-Analysis/dp/148422745X</w:t>
        </w:r>
      </w:hyperlink>
    </w:p>
    <w:p w:rsidR="003E7934" w:rsidRDefault="003E7934" w:rsidP="00615373">
      <w:pPr>
        <w:pStyle w:val="NormalWeb"/>
      </w:pPr>
    </w:p>
    <w:p w:rsidR="00B25347" w:rsidRDefault="00615373" w:rsidP="00B25347">
      <w:pPr>
        <w:pStyle w:val="Heading2"/>
      </w:pPr>
      <w:r>
        <w:rPr>
          <w:rFonts w:ascii="LMRoman10" w:hAnsi="LMRoman10"/>
          <w:sz w:val="20"/>
          <w:szCs w:val="20"/>
        </w:rPr>
        <w:t xml:space="preserve"> </w:t>
      </w:r>
      <w:r w:rsidR="00B25347">
        <w:t>Appendix</w:t>
      </w:r>
    </w:p>
    <w:p w:rsidR="00C34AA0" w:rsidRDefault="00C34AA0" w:rsidP="00C34AA0">
      <w:pPr>
        <w:pStyle w:val="NormalWeb"/>
      </w:pPr>
      <w:r>
        <w:t xml:space="preserve"># </w:t>
      </w:r>
      <w:proofErr w:type="spellStart"/>
      <w:r>
        <w:t>install.packages</w:t>
      </w:r>
      <w:proofErr w:type="spellEnd"/>
      <w:r>
        <w:t>("XML")</w:t>
      </w:r>
    </w:p>
    <w:p w:rsidR="00C34AA0" w:rsidRDefault="00C34AA0" w:rsidP="00C34AA0">
      <w:pPr>
        <w:pStyle w:val="NormalWeb"/>
      </w:pPr>
      <w:r>
        <w:t>library(XML)</w:t>
      </w:r>
    </w:p>
    <w:p w:rsidR="00C34AA0" w:rsidRDefault="00C34AA0" w:rsidP="00C34AA0">
      <w:pPr>
        <w:pStyle w:val="NormalWeb"/>
      </w:pPr>
    </w:p>
    <w:p w:rsidR="00C34AA0" w:rsidRDefault="00C34AA0" w:rsidP="00C34AA0">
      <w:pPr>
        <w:pStyle w:val="NormalWeb"/>
      </w:pPr>
      <w:proofErr w:type="spellStart"/>
      <w:r>
        <w:t>shons_path</w:t>
      </w:r>
      <w:proofErr w:type="spellEnd"/>
      <w:r>
        <w:t xml:space="preserve"> &lt;- ''</w:t>
      </w:r>
    </w:p>
    <w:p w:rsidR="00C34AA0" w:rsidRDefault="00C34AA0" w:rsidP="00C34AA0">
      <w:pPr>
        <w:pStyle w:val="NormalWeb"/>
      </w:pPr>
      <w:proofErr w:type="spellStart"/>
      <w:r>
        <w:t>maryams_path</w:t>
      </w:r>
      <w:proofErr w:type="spellEnd"/>
      <w:r>
        <w:t xml:space="preserve"> &lt;- ''</w:t>
      </w:r>
    </w:p>
    <w:p w:rsidR="00C34AA0" w:rsidRDefault="00C34AA0" w:rsidP="00C34AA0">
      <w:pPr>
        <w:pStyle w:val="NormalWeb"/>
      </w:pPr>
      <w:proofErr w:type="spellStart"/>
      <w:r>
        <w:t>ramins_path</w:t>
      </w:r>
      <w:proofErr w:type="spellEnd"/>
      <w:r>
        <w:t xml:space="preserve"> &lt;- '~/</w:t>
      </w:r>
      <w:proofErr w:type="spellStart"/>
      <w:r>
        <w:t>PycharmProjects</w:t>
      </w:r>
      <w:proofErr w:type="spellEnd"/>
      <w:r>
        <w:t>/</w:t>
      </w:r>
      <w:proofErr w:type="spellStart"/>
      <w:r>
        <w:t>qtw</w:t>
      </w:r>
      <w:proofErr w:type="spellEnd"/>
      <w:r>
        <w:t>/week4/data/Runners/</w:t>
      </w:r>
      <w:proofErr w:type="spellStart"/>
      <w:r>
        <w:t>WebPages</w:t>
      </w:r>
      <w:proofErr w:type="spellEnd"/>
      <w:r>
        <w:t>/'</w:t>
      </w:r>
    </w:p>
    <w:p w:rsidR="00C34AA0" w:rsidRDefault="00C34AA0" w:rsidP="00C34AA0">
      <w:pPr>
        <w:pStyle w:val="NormalWeb"/>
      </w:pPr>
      <w:proofErr w:type="spellStart"/>
      <w:r>
        <w:t>current_path</w:t>
      </w:r>
      <w:proofErr w:type="spellEnd"/>
      <w:r>
        <w:t xml:space="preserve"> &lt;- </w:t>
      </w:r>
      <w:proofErr w:type="spellStart"/>
      <w:r>
        <w:t>ramins_path</w:t>
      </w:r>
      <w:proofErr w:type="spellEnd"/>
    </w:p>
    <w:p w:rsidR="00C34AA0" w:rsidRDefault="00C34AA0" w:rsidP="00C34AA0">
      <w:pPr>
        <w:pStyle w:val="NormalWeb"/>
      </w:pPr>
      <w:proofErr w:type="spellStart"/>
      <w:r>
        <w:t>setwd</w:t>
      </w:r>
      <w:proofErr w:type="spellEnd"/>
      <w:r>
        <w:t>(</w:t>
      </w:r>
      <w:proofErr w:type="spellStart"/>
      <w:r>
        <w:t>current_path</w:t>
      </w:r>
      <w:proofErr w:type="spellEnd"/>
      <w:r>
        <w:t>)</w:t>
      </w:r>
    </w:p>
    <w:p w:rsidR="00C34AA0" w:rsidRDefault="00C34AA0" w:rsidP="00C34AA0">
      <w:pPr>
        <w:pStyle w:val="NormalWeb"/>
      </w:pPr>
    </w:p>
    <w:p w:rsidR="00C34AA0" w:rsidRDefault="00C34AA0" w:rsidP="00C34AA0">
      <w:pPr>
        <w:pStyle w:val="NormalWeb"/>
      </w:pPr>
      <w:proofErr w:type="spellStart"/>
      <w:r>
        <w:t>ubase</w:t>
      </w:r>
      <w:proofErr w:type="spellEnd"/>
      <w:r>
        <w:t xml:space="preserve"> = "http://www.cherryblossom.org/"</w:t>
      </w:r>
    </w:p>
    <w:p w:rsidR="00C34AA0" w:rsidRDefault="00C34AA0" w:rsidP="00C34AA0">
      <w:pPr>
        <w:pStyle w:val="NormalWeb"/>
      </w:pPr>
    </w:p>
    <w:p w:rsidR="00C34AA0" w:rsidRDefault="00C34AA0" w:rsidP="00C34AA0">
      <w:pPr>
        <w:pStyle w:val="NormalWeb"/>
      </w:pPr>
      <w:proofErr w:type="spellStart"/>
      <w:r>
        <w:t>menURLs</w:t>
      </w:r>
      <w:proofErr w:type="spellEnd"/>
      <w:r>
        <w:t xml:space="preserve"> =</w:t>
      </w:r>
    </w:p>
    <w:p w:rsidR="00C34AA0" w:rsidRDefault="00C34AA0" w:rsidP="00C34AA0">
      <w:pPr>
        <w:pStyle w:val="NormalWeb"/>
      </w:pPr>
      <w:r>
        <w:t xml:space="preserve">  c(</w:t>
      </w:r>
    </w:p>
    <w:p w:rsidR="00C34AA0" w:rsidRDefault="00C34AA0" w:rsidP="00C34AA0">
      <w:pPr>
        <w:pStyle w:val="NormalWeb"/>
      </w:pPr>
      <w:r>
        <w:t xml:space="preserve">    "results/1999/cb99m.html",</w:t>
      </w:r>
    </w:p>
    <w:p w:rsidR="00C34AA0" w:rsidRDefault="00C34AA0" w:rsidP="00C34AA0">
      <w:pPr>
        <w:pStyle w:val="NormalWeb"/>
      </w:pPr>
      <w:r>
        <w:t xml:space="preserve">    "results/2000/Cb003m.htm",</w:t>
      </w:r>
    </w:p>
    <w:p w:rsidR="00C34AA0" w:rsidRDefault="00C34AA0" w:rsidP="00C34AA0">
      <w:pPr>
        <w:pStyle w:val="NormalWeb"/>
      </w:pPr>
      <w:r>
        <w:t xml:space="preserve">    "results/2001/oof_m.html",</w:t>
      </w:r>
    </w:p>
    <w:p w:rsidR="00C34AA0" w:rsidRDefault="00C34AA0" w:rsidP="00C34AA0">
      <w:pPr>
        <w:pStyle w:val="NormalWeb"/>
      </w:pPr>
      <w:r>
        <w:t xml:space="preserve">    "results/2002/oofm.htm",</w:t>
      </w:r>
    </w:p>
    <w:p w:rsidR="00C34AA0" w:rsidRDefault="00C34AA0" w:rsidP="00C34AA0">
      <w:pPr>
        <w:pStyle w:val="NormalWeb"/>
      </w:pPr>
      <w:r>
        <w:t xml:space="preserve">    "results/2003/CB03-M.HTM",</w:t>
      </w:r>
    </w:p>
    <w:p w:rsidR="00C34AA0" w:rsidRDefault="00C34AA0" w:rsidP="00C34AA0">
      <w:pPr>
        <w:pStyle w:val="NormalWeb"/>
      </w:pPr>
      <w:r>
        <w:t xml:space="preserve">    "results/2004/men.htm",</w:t>
      </w:r>
    </w:p>
    <w:p w:rsidR="00C34AA0" w:rsidRDefault="00C34AA0" w:rsidP="00C34AA0">
      <w:pPr>
        <w:pStyle w:val="NormalWeb"/>
      </w:pPr>
      <w:r>
        <w:t xml:space="preserve">    "results/2005/CB05-M.htm",</w:t>
      </w:r>
    </w:p>
    <w:p w:rsidR="00C34AA0" w:rsidRDefault="00C34AA0" w:rsidP="00C34AA0">
      <w:pPr>
        <w:pStyle w:val="NormalWeb"/>
      </w:pPr>
      <w:r>
        <w:t xml:space="preserve">    "results/2006/men.htm",</w:t>
      </w:r>
    </w:p>
    <w:p w:rsidR="00C34AA0" w:rsidRDefault="00C34AA0" w:rsidP="00C34AA0">
      <w:pPr>
        <w:pStyle w:val="NormalWeb"/>
      </w:pPr>
      <w:r>
        <w:t xml:space="preserve">    "results/2007/men.htm",</w:t>
      </w:r>
    </w:p>
    <w:p w:rsidR="00C34AA0" w:rsidRDefault="00C34AA0" w:rsidP="00C34AA0">
      <w:pPr>
        <w:pStyle w:val="NormalWeb"/>
      </w:pPr>
      <w:r>
        <w:t xml:space="preserve">    "results/2008/men.htm",</w:t>
      </w:r>
    </w:p>
    <w:p w:rsidR="00C34AA0" w:rsidRDefault="00C34AA0" w:rsidP="00C34AA0">
      <w:pPr>
        <w:pStyle w:val="NormalWeb"/>
      </w:pPr>
      <w:r>
        <w:t xml:space="preserve">    "results/2009/09cucb-M.htm",</w:t>
      </w:r>
    </w:p>
    <w:p w:rsidR="00C34AA0" w:rsidRDefault="00C34AA0" w:rsidP="00C34AA0">
      <w:pPr>
        <w:pStyle w:val="NormalWeb"/>
      </w:pPr>
      <w:r>
        <w:t xml:space="preserve">    "results/2010/2010cucb10m-m.htm",</w:t>
      </w:r>
    </w:p>
    <w:p w:rsidR="00C34AA0" w:rsidRDefault="00C34AA0" w:rsidP="00C34AA0">
      <w:pPr>
        <w:pStyle w:val="NormalWeb"/>
      </w:pPr>
      <w:r>
        <w:t xml:space="preserve">    "results/2011/2011cucb10m-m.htm",</w:t>
      </w:r>
    </w:p>
    <w:p w:rsidR="00C34AA0" w:rsidRDefault="00C34AA0" w:rsidP="00C34AA0">
      <w:pPr>
        <w:pStyle w:val="NormalWeb"/>
      </w:pPr>
      <w:r>
        <w:t xml:space="preserve">    "results/2012/2012cucb10m-m.htm"</w:t>
      </w:r>
    </w:p>
    <w:p w:rsidR="00C34AA0" w:rsidRDefault="00C34AA0" w:rsidP="00C34AA0">
      <w:pPr>
        <w:pStyle w:val="NormalWeb"/>
      </w:pPr>
      <w:r>
        <w:t xml:space="preserve">  )</w:t>
      </w:r>
    </w:p>
    <w:p w:rsidR="00C34AA0" w:rsidRDefault="00C34AA0" w:rsidP="00C34AA0">
      <w:pPr>
        <w:pStyle w:val="NormalWeb"/>
      </w:pPr>
    </w:p>
    <w:p w:rsidR="00C34AA0" w:rsidRDefault="00C34AA0" w:rsidP="00C34AA0">
      <w:pPr>
        <w:pStyle w:val="NormalWeb"/>
      </w:pPr>
      <w:proofErr w:type="spellStart"/>
      <w:r>
        <w:t>womenURLs</w:t>
      </w:r>
      <w:proofErr w:type="spellEnd"/>
      <w:r>
        <w:t xml:space="preserve"> =</w:t>
      </w:r>
    </w:p>
    <w:p w:rsidR="00C34AA0" w:rsidRDefault="00C34AA0" w:rsidP="00C34AA0">
      <w:pPr>
        <w:pStyle w:val="NormalWeb"/>
      </w:pPr>
      <w:r>
        <w:t xml:space="preserve">  c(</w:t>
      </w:r>
    </w:p>
    <w:p w:rsidR="00C34AA0" w:rsidRDefault="00C34AA0" w:rsidP="00C34AA0">
      <w:pPr>
        <w:pStyle w:val="NormalWeb"/>
      </w:pPr>
      <w:r>
        <w:t xml:space="preserve">    "results/1999/cb99f.html",</w:t>
      </w:r>
    </w:p>
    <w:p w:rsidR="00C34AA0" w:rsidRDefault="00C34AA0" w:rsidP="00C34AA0">
      <w:pPr>
        <w:pStyle w:val="NormalWeb"/>
      </w:pPr>
      <w:r>
        <w:t xml:space="preserve">    "results/2000/Cb003f.htm",</w:t>
      </w:r>
    </w:p>
    <w:p w:rsidR="00C34AA0" w:rsidRDefault="00C34AA0" w:rsidP="00C34AA0">
      <w:pPr>
        <w:pStyle w:val="NormalWeb"/>
      </w:pPr>
      <w:r>
        <w:t xml:space="preserve">    "results/2001/oof_f.html",</w:t>
      </w:r>
    </w:p>
    <w:p w:rsidR="00C34AA0" w:rsidRDefault="00C34AA0" w:rsidP="00C34AA0">
      <w:pPr>
        <w:pStyle w:val="NormalWeb"/>
      </w:pPr>
      <w:r>
        <w:t xml:space="preserve">    "results/2002/ooff.htm",</w:t>
      </w:r>
    </w:p>
    <w:p w:rsidR="00C34AA0" w:rsidRDefault="00C34AA0" w:rsidP="00C34AA0">
      <w:pPr>
        <w:pStyle w:val="NormalWeb"/>
      </w:pPr>
      <w:r>
        <w:t xml:space="preserve">    "results/2003/CB03-F.HTM",</w:t>
      </w:r>
    </w:p>
    <w:p w:rsidR="00C34AA0" w:rsidRDefault="00C34AA0" w:rsidP="00C34AA0">
      <w:pPr>
        <w:pStyle w:val="NormalWeb"/>
      </w:pPr>
      <w:r>
        <w:t xml:space="preserve">    "results/2004/women.htm",</w:t>
      </w:r>
    </w:p>
    <w:p w:rsidR="00C34AA0" w:rsidRDefault="00C34AA0" w:rsidP="00C34AA0">
      <w:pPr>
        <w:pStyle w:val="NormalWeb"/>
      </w:pPr>
      <w:r>
        <w:t xml:space="preserve">    "results/2005/CB05-F.htm",</w:t>
      </w:r>
    </w:p>
    <w:p w:rsidR="00C34AA0" w:rsidRDefault="00C34AA0" w:rsidP="00C34AA0">
      <w:pPr>
        <w:pStyle w:val="NormalWeb"/>
      </w:pPr>
      <w:r>
        <w:t xml:space="preserve">    "results/2006/women.htm",</w:t>
      </w:r>
    </w:p>
    <w:p w:rsidR="00C34AA0" w:rsidRDefault="00C34AA0" w:rsidP="00C34AA0">
      <w:pPr>
        <w:pStyle w:val="NormalWeb"/>
      </w:pPr>
      <w:r>
        <w:t xml:space="preserve">    "results/2007/women.htm",</w:t>
      </w:r>
    </w:p>
    <w:p w:rsidR="00C34AA0" w:rsidRDefault="00C34AA0" w:rsidP="00C34AA0">
      <w:pPr>
        <w:pStyle w:val="NormalWeb"/>
      </w:pPr>
      <w:r>
        <w:t xml:space="preserve">    "results/2008/women.htm",</w:t>
      </w:r>
    </w:p>
    <w:p w:rsidR="00C34AA0" w:rsidRDefault="00C34AA0" w:rsidP="00C34AA0">
      <w:pPr>
        <w:pStyle w:val="NormalWeb"/>
      </w:pPr>
      <w:r>
        <w:t xml:space="preserve">    "results/2009/09cucb-F.htm",</w:t>
      </w:r>
    </w:p>
    <w:p w:rsidR="00C34AA0" w:rsidRDefault="00C34AA0" w:rsidP="00C34AA0">
      <w:pPr>
        <w:pStyle w:val="NormalWeb"/>
      </w:pPr>
      <w:r>
        <w:t xml:space="preserve">    "results/2010/2010cucb10m-f.htm",</w:t>
      </w:r>
    </w:p>
    <w:p w:rsidR="00C34AA0" w:rsidRDefault="00C34AA0" w:rsidP="00C34AA0">
      <w:pPr>
        <w:pStyle w:val="NormalWeb"/>
      </w:pPr>
      <w:r>
        <w:t xml:space="preserve">    "results/2011/2011cucb10m-f.htm",</w:t>
      </w:r>
    </w:p>
    <w:p w:rsidR="00C34AA0" w:rsidRDefault="00C34AA0" w:rsidP="00C34AA0">
      <w:pPr>
        <w:pStyle w:val="NormalWeb"/>
      </w:pPr>
      <w:r>
        <w:t xml:space="preserve">    "results/2012/2012cucb10m-f.htm"</w:t>
      </w:r>
    </w:p>
    <w:p w:rsidR="00C34AA0" w:rsidRPr="00F7021F" w:rsidRDefault="00C34AA0" w:rsidP="00C34AA0">
      <w:pPr>
        <w:pStyle w:val="NormalWeb"/>
        <w:rPr>
          <w:lang w:val="fr-FR"/>
        </w:rPr>
      </w:pPr>
      <w:r>
        <w:t xml:space="preserve">  </w:t>
      </w:r>
      <w:r w:rsidRPr="00F7021F">
        <w:rPr>
          <w:lang w:val="fr-FR"/>
        </w:rPr>
        <w:t>)</w:t>
      </w:r>
    </w:p>
    <w:p w:rsidR="00C34AA0" w:rsidRPr="00F7021F" w:rsidRDefault="00C34AA0" w:rsidP="00C34AA0">
      <w:pPr>
        <w:pStyle w:val="NormalWeb"/>
        <w:rPr>
          <w:lang w:val="fr-FR"/>
        </w:rPr>
      </w:pPr>
    </w:p>
    <w:p w:rsidR="00C34AA0" w:rsidRPr="00F7021F" w:rsidRDefault="00C34AA0" w:rsidP="00C34AA0">
      <w:pPr>
        <w:pStyle w:val="NormalWeb"/>
        <w:rPr>
          <w:lang w:val="fr-FR"/>
        </w:rPr>
      </w:pPr>
      <w:proofErr w:type="spellStart"/>
      <w:r w:rsidRPr="00F7021F">
        <w:rPr>
          <w:lang w:val="fr-FR"/>
        </w:rPr>
        <w:t>maleUrls</w:t>
      </w:r>
      <w:proofErr w:type="spellEnd"/>
      <w:r w:rsidRPr="00F7021F">
        <w:rPr>
          <w:lang w:val="fr-FR"/>
        </w:rPr>
        <w:t xml:space="preserve"> = </w:t>
      </w:r>
      <w:proofErr w:type="spellStart"/>
      <w:r w:rsidRPr="00F7021F">
        <w:rPr>
          <w:lang w:val="fr-FR"/>
        </w:rPr>
        <w:t>paste</w:t>
      </w:r>
      <w:proofErr w:type="spellEnd"/>
      <w:r w:rsidRPr="00F7021F">
        <w:rPr>
          <w:lang w:val="fr-FR"/>
        </w:rPr>
        <w:t>(</w:t>
      </w:r>
      <w:proofErr w:type="spellStart"/>
      <w:r w:rsidRPr="00F7021F">
        <w:rPr>
          <w:lang w:val="fr-FR"/>
        </w:rPr>
        <w:t>ubase</w:t>
      </w:r>
      <w:proofErr w:type="spellEnd"/>
      <w:r w:rsidRPr="00F7021F">
        <w:rPr>
          <w:lang w:val="fr-FR"/>
        </w:rPr>
        <w:t xml:space="preserve">, </w:t>
      </w:r>
      <w:proofErr w:type="spellStart"/>
      <w:r w:rsidRPr="00F7021F">
        <w:rPr>
          <w:lang w:val="fr-FR"/>
        </w:rPr>
        <w:t>menURLs</w:t>
      </w:r>
      <w:proofErr w:type="spellEnd"/>
      <w:r w:rsidRPr="00F7021F">
        <w:rPr>
          <w:lang w:val="fr-FR"/>
        </w:rPr>
        <w:t>, sep = "")</w:t>
      </w:r>
    </w:p>
    <w:p w:rsidR="00C34AA0" w:rsidRDefault="00C34AA0" w:rsidP="00C34AA0">
      <w:pPr>
        <w:pStyle w:val="NormalWeb"/>
      </w:pPr>
      <w:proofErr w:type="spellStart"/>
      <w:r>
        <w:t>femaleUrls</w:t>
      </w:r>
      <w:proofErr w:type="spellEnd"/>
      <w:r>
        <w:t xml:space="preserve"> = paste(</w:t>
      </w:r>
      <w:proofErr w:type="spellStart"/>
      <w:r>
        <w:t>ubase</w:t>
      </w:r>
      <w:proofErr w:type="spellEnd"/>
      <w:r>
        <w:t xml:space="preserve">, </w:t>
      </w:r>
      <w:proofErr w:type="spellStart"/>
      <w:r>
        <w:t>womenURLs</w:t>
      </w:r>
      <w:proofErr w:type="spellEnd"/>
      <w:r>
        <w:t xml:space="preserve">, </w:t>
      </w:r>
      <w:proofErr w:type="spellStart"/>
      <w:r>
        <w:t>sep</w:t>
      </w:r>
      <w:proofErr w:type="spellEnd"/>
      <w:r>
        <w:t xml:space="preserve"> = "")</w:t>
      </w:r>
    </w:p>
    <w:p w:rsidR="00C34AA0" w:rsidRDefault="00C34AA0" w:rsidP="00C34AA0">
      <w:pPr>
        <w:pStyle w:val="NormalWeb"/>
      </w:pPr>
    </w:p>
    <w:p w:rsidR="00C34AA0" w:rsidRDefault="00C34AA0" w:rsidP="00C34AA0">
      <w:pPr>
        <w:pStyle w:val="NormalWeb"/>
      </w:pPr>
      <w:proofErr w:type="spellStart"/>
      <w:r>
        <w:t>extractResTable</w:t>
      </w:r>
      <w:proofErr w:type="spellEnd"/>
      <w:r>
        <w:t xml:space="preserve"> =</w:t>
      </w:r>
    </w:p>
    <w:p w:rsidR="00C34AA0" w:rsidRDefault="00C34AA0" w:rsidP="00C34AA0">
      <w:pPr>
        <w:pStyle w:val="NormalWeb"/>
      </w:pPr>
      <w:r>
        <w:t xml:space="preserve">  #</w:t>
      </w:r>
    </w:p>
    <w:p w:rsidR="00C34AA0" w:rsidRDefault="00C34AA0" w:rsidP="00C34AA0">
      <w:pPr>
        <w:pStyle w:val="NormalWeb"/>
      </w:pPr>
      <w:r>
        <w:t xml:space="preserve">  # Retrieve data from web site,</w:t>
      </w:r>
    </w:p>
    <w:p w:rsidR="00C34AA0" w:rsidRDefault="00C34AA0" w:rsidP="00C34AA0">
      <w:pPr>
        <w:pStyle w:val="NormalWeb"/>
      </w:pPr>
      <w:r>
        <w:t xml:space="preserve">  # find the preformatted text,</w:t>
      </w:r>
    </w:p>
    <w:p w:rsidR="00C34AA0" w:rsidRDefault="00C34AA0" w:rsidP="00C34AA0">
      <w:pPr>
        <w:pStyle w:val="NormalWeb"/>
      </w:pPr>
      <w:r>
        <w:t xml:space="preserve">  # and write lines or return as a character vector.</w:t>
      </w:r>
    </w:p>
    <w:p w:rsidR="00C34AA0" w:rsidRDefault="00C34AA0" w:rsidP="00C34AA0">
      <w:pPr>
        <w:pStyle w:val="NormalWeb"/>
      </w:pPr>
      <w:r>
        <w:t xml:space="preserve">  #</w:t>
      </w:r>
    </w:p>
    <w:p w:rsidR="00C34AA0" w:rsidRDefault="00C34AA0" w:rsidP="00C34AA0">
      <w:pPr>
        <w:pStyle w:val="NormalWeb"/>
      </w:pPr>
      <w:r>
        <w:t xml:space="preserve">  function(</w:t>
      </w:r>
      <w:proofErr w:type="spellStart"/>
      <w:r>
        <w:t>url</w:t>
      </w:r>
      <w:proofErr w:type="spellEnd"/>
      <w:r>
        <w:t xml:space="preserve"> = "http://www.cherryblossom.org/results/2009/09cucb-F.htm",</w:t>
      </w:r>
    </w:p>
    <w:p w:rsidR="00C34AA0" w:rsidRDefault="00C34AA0" w:rsidP="00C34AA0">
      <w:pPr>
        <w:pStyle w:val="NormalWeb"/>
      </w:pPr>
      <w:r>
        <w:t xml:space="preserve">           year = 1999,</w:t>
      </w:r>
    </w:p>
    <w:p w:rsidR="00C34AA0" w:rsidRDefault="00C34AA0" w:rsidP="00C34AA0">
      <w:pPr>
        <w:pStyle w:val="NormalWeb"/>
      </w:pPr>
      <w:r>
        <w:t xml:space="preserve">           sex = "male",</w:t>
      </w:r>
    </w:p>
    <w:p w:rsidR="00C34AA0" w:rsidRDefault="00C34AA0" w:rsidP="00C34AA0">
      <w:pPr>
        <w:pStyle w:val="NormalWeb"/>
      </w:pPr>
      <w:r>
        <w:t xml:space="preserve">           file = NULL)</w:t>
      </w:r>
    </w:p>
    <w:p w:rsidR="00C34AA0" w:rsidRDefault="00C34AA0" w:rsidP="00C34AA0">
      <w:pPr>
        <w:pStyle w:val="NormalWeb"/>
      </w:pPr>
      <w:r>
        <w:t xml:space="preserve">  {</w:t>
      </w:r>
    </w:p>
    <w:p w:rsidR="00C34AA0" w:rsidRDefault="00C34AA0" w:rsidP="00C34AA0">
      <w:pPr>
        <w:pStyle w:val="NormalWeb"/>
      </w:pPr>
      <w:r>
        <w:t xml:space="preserve">    doc = </w:t>
      </w:r>
      <w:proofErr w:type="spellStart"/>
      <w:r>
        <w:t>htmlParse</w:t>
      </w:r>
      <w:proofErr w:type="spellEnd"/>
      <w:r>
        <w:t>(</w:t>
      </w:r>
      <w:proofErr w:type="spellStart"/>
      <w:r>
        <w:t>url</w:t>
      </w:r>
      <w:proofErr w:type="spellEnd"/>
      <w:r>
        <w:t>)</w:t>
      </w:r>
    </w:p>
    <w:p w:rsidR="00C34AA0" w:rsidRDefault="00C34AA0" w:rsidP="00C34AA0">
      <w:pPr>
        <w:pStyle w:val="NormalWeb"/>
      </w:pPr>
      <w:r>
        <w:t xml:space="preserve">    </w:t>
      </w:r>
    </w:p>
    <w:p w:rsidR="00C34AA0" w:rsidRDefault="00C34AA0" w:rsidP="00C34AA0">
      <w:pPr>
        <w:pStyle w:val="NormalWeb"/>
      </w:pPr>
      <w:r>
        <w:t xml:space="preserve">    if (year == 1999) {</w:t>
      </w:r>
    </w:p>
    <w:p w:rsidR="00C34AA0" w:rsidRDefault="00C34AA0" w:rsidP="00C34AA0">
      <w:pPr>
        <w:pStyle w:val="NormalWeb"/>
      </w:pPr>
      <w:r>
        <w:t xml:space="preserve">      </w:t>
      </w:r>
      <w:proofErr w:type="spellStart"/>
      <w:r>
        <w:t>pres</w:t>
      </w:r>
      <w:proofErr w:type="spellEnd"/>
      <w:r>
        <w:t xml:space="preserve"> = </w:t>
      </w:r>
      <w:proofErr w:type="spellStart"/>
      <w:r>
        <w:t>getNodeSet</w:t>
      </w:r>
      <w:proofErr w:type="spellEnd"/>
      <w:r>
        <w:t>(doc, "//pre")</w:t>
      </w:r>
    </w:p>
    <w:p w:rsidR="00C34AA0" w:rsidRDefault="00C34AA0" w:rsidP="00C34AA0">
      <w:pPr>
        <w:pStyle w:val="NormalWeb"/>
      </w:pPr>
      <w:r>
        <w:t xml:space="preserve">      txt = </w:t>
      </w:r>
      <w:proofErr w:type="spellStart"/>
      <w:r>
        <w:t>xmlValue</w:t>
      </w:r>
      <w:proofErr w:type="spellEnd"/>
      <w:r>
        <w:t>(</w:t>
      </w:r>
      <w:proofErr w:type="spellStart"/>
      <w:r>
        <w:t>pres</w:t>
      </w:r>
      <w:proofErr w:type="spellEnd"/>
      <w:r>
        <w:t>[[1]])</w:t>
      </w:r>
    </w:p>
    <w:p w:rsidR="00C34AA0" w:rsidRDefault="00C34AA0" w:rsidP="00C34AA0">
      <w:pPr>
        <w:pStyle w:val="NormalWeb"/>
      </w:pPr>
      <w:r>
        <w:t xml:space="preserve">      </w:t>
      </w:r>
      <w:proofErr w:type="spellStart"/>
      <w:r>
        <w:t>els</w:t>
      </w:r>
      <w:proofErr w:type="spellEnd"/>
      <w:r>
        <w:t xml:space="preserve"> = </w:t>
      </w:r>
      <w:proofErr w:type="spellStart"/>
      <w:r>
        <w:t>strsplit</w:t>
      </w:r>
      <w:proofErr w:type="spellEnd"/>
      <w:r>
        <w:t>(txt, "\n")[[1]]</w:t>
      </w:r>
    </w:p>
    <w:p w:rsidR="00C34AA0" w:rsidRDefault="00C34AA0" w:rsidP="00C34AA0">
      <w:pPr>
        <w:pStyle w:val="NormalWeb"/>
      </w:pPr>
      <w:r>
        <w:t xml:space="preserve">    }</w:t>
      </w:r>
    </w:p>
    <w:p w:rsidR="00C34AA0" w:rsidRDefault="00C34AA0" w:rsidP="00C34AA0">
      <w:pPr>
        <w:pStyle w:val="NormalWeb"/>
      </w:pPr>
      <w:r>
        <w:t xml:space="preserve">    else if (year == 2000) {</w:t>
      </w:r>
    </w:p>
    <w:p w:rsidR="00C34AA0" w:rsidRDefault="00C34AA0" w:rsidP="00C34AA0">
      <w:pPr>
        <w:pStyle w:val="NormalWeb"/>
      </w:pPr>
      <w:r>
        <w:t xml:space="preserve">      # Get preformatted text from 4th font element</w:t>
      </w:r>
    </w:p>
    <w:p w:rsidR="00C34AA0" w:rsidRDefault="00C34AA0" w:rsidP="00C34AA0">
      <w:pPr>
        <w:pStyle w:val="NormalWeb"/>
      </w:pPr>
      <w:r>
        <w:t xml:space="preserve">      # The top file is ill formed so the &lt;pre&gt; search doesn't work.</w:t>
      </w:r>
    </w:p>
    <w:p w:rsidR="00C34AA0" w:rsidRDefault="00C34AA0" w:rsidP="00C34AA0">
      <w:pPr>
        <w:pStyle w:val="NormalWeb"/>
      </w:pPr>
      <w:r>
        <w:t xml:space="preserve">      </w:t>
      </w:r>
      <w:proofErr w:type="spellStart"/>
      <w:r>
        <w:t>ff</w:t>
      </w:r>
      <w:proofErr w:type="spellEnd"/>
      <w:r>
        <w:t xml:space="preserve"> = </w:t>
      </w:r>
      <w:proofErr w:type="spellStart"/>
      <w:r>
        <w:t>getNodeSet</w:t>
      </w:r>
      <w:proofErr w:type="spellEnd"/>
      <w:r>
        <w:t>(doc, "//font")</w:t>
      </w:r>
    </w:p>
    <w:p w:rsidR="00C34AA0" w:rsidRDefault="00C34AA0" w:rsidP="00C34AA0">
      <w:pPr>
        <w:pStyle w:val="NormalWeb"/>
      </w:pPr>
      <w:r>
        <w:t xml:space="preserve">      txt = </w:t>
      </w:r>
      <w:proofErr w:type="spellStart"/>
      <w:r>
        <w:t>xmlValue</w:t>
      </w:r>
      <w:proofErr w:type="spellEnd"/>
      <w:r>
        <w:t>(</w:t>
      </w:r>
      <w:proofErr w:type="spellStart"/>
      <w:r>
        <w:t>ff</w:t>
      </w:r>
      <w:proofErr w:type="spellEnd"/>
      <w:r>
        <w:t>[[4]])</w:t>
      </w:r>
    </w:p>
    <w:p w:rsidR="00C34AA0" w:rsidRDefault="00C34AA0" w:rsidP="00C34AA0">
      <w:pPr>
        <w:pStyle w:val="NormalWeb"/>
      </w:pPr>
      <w:r>
        <w:t xml:space="preserve">      </w:t>
      </w:r>
      <w:proofErr w:type="spellStart"/>
      <w:r>
        <w:t>els</w:t>
      </w:r>
      <w:proofErr w:type="spellEnd"/>
      <w:r>
        <w:t xml:space="preserve"> = </w:t>
      </w:r>
      <w:proofErr w:type="spellStart"/>
      <w:r>
        <w:t>strsplit</w:t>
      </w:r>
      <w:proofErr w:type="spellEnd"/>
      <w:r>
        <w:t>(txt, "\r\n")[[1]]</w:t>
      </w:r>
    </w:p>
    <w:p w:rsidR="00C34AA0" w:rsidRDefault="00C34AA0" w:rsidP="00C34AA0">
      <w:pPr>
        <w:pStyle w:val="NormalWeb"/>
      </w:pPr>
      <w:r>
        <w:t xml:space="preserve">    }</w:t>
      </w:r>
    </w:p>
    <w:p w:rsidR="00C34AA0" w:rsidRDefault="00C34AA0" w:rsidP="00C34AA0">
      <w:pPr>
        <w:pStyle w:val="NormalWeb"/>
      </w:pPr>
      <w:r>
        <w:t xml:space="preserve">    else if (year == 2009 &amp; sex == "male") {</w:t>
      </w:r>
    </w:p>
    <w:p w:rsidR="00C34AA0" w:rsidRDefault="00C34AA0" w:rsidP="00C34AA0">
      <w:pPr>
        <w:pStyle w:val="NormalWeb"/>
      </w:pPr>
      <w:r>
        <w:t xml:space="preserve">      # Get preformatted text from &lt;div class="Section1"&gt; element</w:t>
      </w:r>
    </w:p>
    <w:p w:rsidR="00C34AA0" w:rsidRDefault="00C34AA0" w:rsidP="00C34AA0">
      <w:pPr>
        <w:pStyle w:val="NormalWeb"/>
      </w:pPr>
      <w:r>
        <w:t xml:space="preserve">      # Each line of results is in a &lt;pre&gt; element</w:t>
      </w:r>
    </w:p>
    <w:p w:rsidR="00C34AA0" w:rsidRDefault="00C34AA0" w:rsidP="00C34AA0">
      <w:pPr>
        <w:pStyle w:val="NormalWeb"/>
      </w:pPr>
      <w:r>
        <w:t xml:space="preserve">      div1 = </w:t>
      </w:r>
      <w:proofErr w:type="spellStart"/>
      <w:r>
        <w:t>getNodeSet</w:t>
      </w:r>
      <w:proofErr w:type="spellEnd"/>
      <w:r>
        <w:t>(doc, "//div[@class='Section1']")</w:t>
      </w:r>
    </w:p>
    <w:p w:rsidR="00C34AA0" w:rsidRDefault="00C34AA0" w:rsidP="00C34AA0">
      <w:pPr>
        <w:pStyle w:val="NormalWeb"/>
      </w:pPr>
      <w:r>
        <w:t xml:space="preserve">      </w:t>
      </w:r>
      <w:proofErr w:type="spellStart"/>
      <w:r>
        <w:t>pres</w:t>
      </w:r>
      <w:proofErr w:type="spellEnd"/>
      <w:r>
        <w:t xml:space="preserve"> = </w:t>
      </w:r>
      <w:proofErr w:type="spellStart"/>
      <w:r>
        <w:t>getNodeSet</w:t>
      </w:r>
      <w:proofErr w:type="spellEnd"/>
      <w:r>
        <w:t>(div1[[1]], "//pre")</w:t>
      </w:r>
    </w:p>
    <w:p w:rsidR="00C34AA0" w:rsidRDefault="00C34AA0" w:rsidP="00C34AA0">
      <w:pPr>
        <w:pStyle w:val="NormalWeb"/>
      </w:pPr>
      <w:r>
        <w:t xml:space="preserve">      </w:t>
      </w:r>
      <w:proofErr w:type="spellStart"/>
      <w:r>
        <w:t>els</w:t>
      </w:r>
      <w:proofErr w:type="spellEnd"/>
      <w:r>
        <w:t xml:space="preserve"> = </w:t>
      </w:r>
      <w:proofErr w:type="spellStart"/>
      <w:r>
        <w:t>sapply</w:t>
      </w:r>
      <w:proofErr w:type="spellEnd"/>
      <w:r>
        <w:t>(</w:t>
      </w:r>
      <w:proofErr w:type="spellStart"/>
      <w:r>
        <w:t>pres</w:t>
      </w:r>
      <w:proofErr w:type="spellEnd"/>
      <w:r>
        <w:t xml:space="preserve">, </w:t>
      </w:r>
      <w:proofErr w:type="spellStart"/>
      <w:r>
        <w:t>xmlValue</w:t>
      </w:r>
      <w:proofErr w:type="spellEnd"/>
      <w:r>
        <w:t>)</w:t>
      </w:r>
    </w:p>
    <w:p w:rsidR="00C34AA0" w:rsidRDefault="00C34AA0" w:rsidP="00C34AA0">
      <w:pPr>
        <w:pStyle w:val="NormalWeb"/>
      </w:pPr>
      <w:r>
        <w:t xml:space="preserve">    }</w:t>
      </w:r>
    </w:p>
    <w:p w:rsidR="00C34AA0" w:rsidRDefault="00C34AA0" w:rsidP="00C34AA0">
      <w:pPr>
        <w:pStyle w:val="NormalWeb"/>
      </w:pPr>
      <w:r>
        <w:t xml:space="preserve">    else {</w:t>
      </w:r>
    </w:p>
    <w:p w:rsidR="00C34AA0" w:rsidRDefault="00C34AA0" w:rsidP="00C34AA0">
      <w:pPr>
        <w:pStyle w:val="NormalWeb"/>
      </w:pPr>
      <w:r>
        <w:t xml:space="preserve">      # Get preformatted text from &lt;pre&gt; elements</w:t>
      </w:r>
    </w:p>
    <w:p w:rsidR="00C34AA0" w:rsidRDefault="00C34AA0" w:rsidP="00C34AA0">
      <w:pPr>
        <w:pStyle w:val="NormalWeb"/>
      </w:pPr>
      <w:r>
        <w:t xml:space="preserve">      </w:t>
      </w:r>
      <w:proofErr w:type="spellStart"/>
      <w:r>
        <w:t>pres</w:t>
      </w:r>
      <w:proofErr w:type="spellEnd"/>
      <w:r>
        <w:t xml:space="preserve"> = </w:t>
      </w:r>
      <w:proofErr w:type="spellStart"/>
      <w:r>
        <w:t>getNodeSet</w:t>
      </w:r>
      <w:proofErr w:type="spellEnd"/>
      <w:r>
        <w:t>(doc, "//pre")</w:t>
      </w:r>
    </w:p>
    <w:p w:rsidR="00C34AA0" w:rsidRDefault="00C34AA0" w:rsidP="00C34AA0">
      <w:pPr>
        <w:pStyle w:val="NormalWeb"/>
      </w:pPr>
      <w:r>
        <w:t xml:space="preserve">      txt = </w:t>
      </w:r>
      <w:proofErr w:type="spellStart"/>
      <w:r>
        <w:t>xmlValue</w:t>
      </w:r>
      <w:proofErr w:type="spellEnd"/>
      <w:r>
        <w:t>(</w:t>
      </w:r>
      <w:proofErr w:type="spellStart"/>
      <w:r>
        <w:t>pres</w:t>
      </w:r>
      <w:proofErr w:type="spellEnd"/>
      <w:r>
        <w:t>[[1]])</w:t>
      </w:r>
    </w:p>
    <w:p w:rsidR="00C34AA0" w:rsidRDefault="00C34AA0" w:rsidP="00C34AA0">
      <w:pPr>
        <w:pStyle w:val="NormalWeb"/>
      </w:pPr>
      <w:r>
        <w:t xml:space="preserve">      </w:t>
      </w:r>
      <w:proofErr w:type="spellStart"/>
      <w:r>
        <w:t>els</w:t>
      </w:r>
      <w:proofErr w:type="spellEnd"/>
      <w:r>
        <w:t xml:space="preserve"> = </w:t>
      </w:r>
      <w:proofErr w:type="spellStart"/>
      <w:r>
        <w:t>strsplit</w:t>
      </w:r>
      <w:proofErr w:type="spellEnd"/>
      <w:r>
        <w:t>(txt, "\r\n")[[1]]</w:t>
      </w:r>
    </w:p>
    <w:p w:rsidR="00C34AA0" w:rsidRDefault="00C34AA0" w:rsidP="00C34AA0">
      <w:pPr>
        <w:pStyle w:val="NormalWeb"/>
      </w:pPr>
      <w:r>
        <w:t xml:space="preserve">    }</w:t>
      </w:r>
    </w:p>
    <w:p w:rsidR="00C34AA0" w:rsidRDefault="00C34AA0" w:rsidP="00C34AA0">
      <w:pPr>
        <w:pStyle w:val="NormalWeb"/>
      </w:pPr>
      <w:r>
        <w:t xml:space="preserve">    if (</w:t>
      </w:r>
      <w:proofErr w:type="spellStart"/>
      <w:r>
        <w:t>is.null</w:t>
      </w:r>
      <w:proofErr w:type="spellEnd"/>
      <w:r>
        <w:t>(file))</w:t>
      </w:r>
    </w:p>
    <w:p w:rsidR="00C34AA0" w:rsidRDefault="00C34AA0" w:rsidP="00C34AA0">
      <w:pPr>
        <w:pStyle w:val="NormalWeb"/>
      </w:pPr>
      <w:r>
        <w:t xml:space="preserve">      return(</w:t>
      </w:r>
      <w:proofErr w:type="spellStart"/>
      <w:r>
        <w:t>els</w:t>
      </w:r>
      <w:proofErr w:type="spellEnd"/>
      <w:r>
        <w:t>)</w:t>
      </w:r>
    </w:p>
    <w:p w:rsidR="00C34AA0" w:rsidRDefault="00C34AA0" w:rsidP="00C34AA0">
      <w:pPr>
        <w:pStyle w:val="NormalWeb"/>
      </w:pPr>
      <w:r>
        <w:t xml:space="preserve">    # Write the lines as a text file.</w:t>
      </w:r>
    </w:p>
    <w:p w:rsidR="00C34AA0" w:rsidRDefault="00C34AA0" w:rsidP="00C34AA0">
      <w:pPr>
        <w:pStyle w:val="NormalWeb"/>
      </w:pPr>
      <w:r>
        <w:t xml:space="preserve">    </w:t>
      </w:r>
      <w:proofErr w:type="spellStart"/>
      <w:r>
        <w:t>writeLines</w:t>
      </w:r>
      <w:proofErr w:type="spellEnd"/>
      <w:r>
        <w:t>(</w:t>
      </w:r>
      <w:proofErr w:type="spellStart"/>
      <w:r>
        <w:t>els</w:t>
      </w:r>
      <w:proofErr w:type="spellEnd"/>
      <w:r>
        <w:t>, con = file)</w:t>
      </w:r>
    </w:p>
    <w:p w:rsidR="00C34AA0" w:rsidRDefault="00C34AA0" w:rsidP="00C34AA0">
      <w:pPr>
        <w:pStyle w:val="NormalWeb"/>
      </w:pPr>
      <w:r>
        <w:t xml:space="preserve">  }</w:t>
      </w:r>
    </w:p>
    <w:p w:rsidR="00C34AA0" w:rsidRDefault="00C34AA0" w:rsidP="00C34AA0">
      <w:pPr>
        <w:pStyle w:val="NormalWeb"/>
      </w:pPr>
    </w:p>
    <w:p w:rsidR="00C34AA0" w:rsidRDefault="00C34AA0" w:rsidP="00C34AA0">
      <w:pPr>
        <w:pStyle w:val="NormalWeb"/>
      </w:pPr>
      <w:r>
        <w:t>years = 1999:2012</w:t>
      </w:r>
    </w:p>
    <w:p w:rsidR="00C34AA0" w:rsidRDefault="00C34AA0" w:rsidP="00C34AA0">
      <w:pPr>
        <w:pStyle w:val="NormalWeb"/>
      </w:pPr>
      <w:proofErr w:type="spellStart"/>
      <w:r>
        <w:t>menTables</w:t>
      </w:r>
      <w:proofErr w:type="spellEnd"/>
      <w:r>
        <w:t xml:space="preserve"> = </w:t>
      </w:r>
      <w:proofErr w:type="spellStart"/>
      <w:r>
        <w:t>mapply</w:t>
      </w:r>
      <w:proofErr w:type="spellEnd"/>
      <w:r>
        <w:t>(</w:t>
      </w:r>
      <w:proofErr w:type="spellStart"/>
      <w:r>
        <w:t>extractResTable</w:t>
      </w:r>
      <w:proofErr w:type="spellEnd"/>
      <w:r>
        <w:t>,</w:t>
      </w:r>
    </w:p>
    <w:p w:rsidR="00C34AA0" w:rsidRDefault="00C34AA0" w:rsidP="00C34AA0">
      <w:pPr>
        <w:pStyle w:val="NormalWeb"/>
      </w:pPr>
      <w:r>
        <w:t xml:space="preserve">                   </w:t>
      </w:r>
      <w:proofErr w:type="spellStart"/>
      <w:r>
        <w:t>url</w:t>
      </w:r>
      <w:proofErr w:type="spellEnd"/>
      <w:r>
        <w:t xml:space="preserve"> = </w:t>
      </w:r>
      <w:proofErr w:type="spellStart"/>
      <w:r>
        <w:t>maleUrls</w:t>
      </w:r>
      <w:proofErr w:type="spellEnd"/>
      <w:r>
        <w:t>,</w:t>
      </w:r>
    </w:p>
    <w:p w:rsidR="00C34AA0" w:rsidRDefault="00C34AA0" w:rsidP="00C34AA0">
      <w:pPr>
        <w:pStyle w:val="NormalWeb"/>
      </w:pPr>
      <w:r>
        <w:t xml:space="preserve">                   year = years,</w:t>
      </w:r>
    </w:p>
    <w:p w:rsidR="00C34AA0" w:rsidRDefault="00C34AA0" w:rsidP="00C34AA0">
      <w:pPr>
        <w:pStyle w:val="NormalWeb"/>
      </w:pPr>
      <w:r>
        <w:t xml:space="preserve">                   sex = "male")</w:t>
      </w:r>
    </w:p>
    <w:p w:rsidR="00C34AA0" w:rsidRDefault="00C34AA0" w:rsidP="00C34AA0">
      <w:pPr>
        <w:pStyle w:val="NormalWeb"/>
      </w:pPr>
      <w:proofErr w:type="spellStart"/>
      <w:r>
        <w:t>womenTables</w:t>
      </w:r>
      <w:proofErr w:type="spellEnd"/>
      <w:r>
        <w:t xml:space="preserve"> = </w:t>
      </w:r>
      <w:proofErr w:type="spellStart"/>
      <w:r>
        <w:t>mapply</w:t>
      </w:r>
      <w:proofErr w:type="spellEnd"/>
      <w:r>
        <w:t>(</w:t>
      </w:r>
      <w:proofErr w:type="spellStart"/>
      <w:r>
        <w:t>extractResTable</w:t>
      </w:r>
      <w:proofErr w:type="spellEnd"/>
      <w:r>
        <w:t>,</w:t>
      </w:r>
    </w:p>
    <w:p w:rsidR="00C34AA0" w:rsidRDefault="00C34AA0" w:rsidP="00C34AA0">
      <w:pPr>
        <w:pStyle w:val="NormalWeb"/>
      </w:pPr>
      <w:r>
        <w:t xml:space="preserve">                     </w:t>
      </w:r>
      <w:proofErr w:type="spellStart"/>
      <w:r>
        <w:t>url</w:t>
      </w:r>
      <w:proofErr w:type="spellEnd"/>
      <w:r>
        <w:t xml:space="preserve"> = </w:t>
      </w:r>
      <w:proofErr w:type="spellStart"/>
      <w:r>
        <w:t>femaleUrls</w:t>
      </w:r>
      <w:proofErr w:type="spellEnd"/>
      <w:r>
        <w:t>,</w:t>
      </w:r>
    </w:p>
    <w:p w:rsidR="00C34AA0" w:rsidRDefault="00C34AA0" w:rsidP="00C34AA0">
      <w:pPr>
        <w:pStyle w:val="NormalWeb"/>
      </w:pPr>
      <w:r>
        <w:t xml:space="preserve">                     year = years,</w:t>
      </w:r>
    </w:p>
    <w:p w:rsidR="00C34AA0" w:rsidRDefault="00C34AA0" w:rsidP="00C34AA0">
      <w:pPr>
        <w:pStyle w:val="NormalWeb"/>
      </w:pPr>
      <w:r>
        <w:t xml:space="preserve">                     sex = "female")</w:t>
      </w:r>
    </w:p>
    <w:p w:rsidR="00C34AA0" w:rsidRDefault="00C34AA0" w:rsidP="00C34AA0">
      <w:pPr>
        <w:pStyle w:val="NormalWeb"/>
      </w:pPr>
      <w:r>
        <w:t>names(</w:t>
      </w:r>
      <w:proofErr w:type="spellStart"/>
      <w:r>
        <w:t>menTables</w:t>
      </w:r>
      <w:proofErr w:type="spellEnd"/>
      <w:r>
        <w:t>) = years</w:t>
      </w:r>
    </w:p>
    <w:p w:rsidR="00C34AA0" w:rsidRDefault="00C34AA0" w:rsidP="00C34AA0">
      <w:pPr>
        <w:pStyle w:val="NormalWeb"/>
      </w:pPr>
      <w:r>
        <w:t>names(</w:t>
      </w:r>
      <w:proofErr w:type="spellStart"/>
      <w:r>
        <w:t>womenTables</w:t>
      </w:r>
      <w:proofErr w:type="spellEnd"/>
      <w:r>
        <w:t>) = years</w:t>
      </w:r>
    </w:p>
    <w:p w:rsidR="00C34AA0" w:rsidRDefault="00C34AA0" w:rsidP="00C34AA0">
      <w:pPr>
        <w:pStyle w:val="NormalWeb"/>
      </w:pPr>
      <w:r>
        <w:t>invisible(</w:t>
      </w:r>
      <w:proofErr w:type="spellStart"/>
      <w:r>
        <w:t>sapply</w:t>
      </w:r>
      <w:proofErr w:type="spellEnd"/>
      <w:r>
        <w:t>(</w:t>
      </w:r>
      <w:proofErr w:type="spellStart"/>
      <w:r>
        <w:t>menTables</w:t>
      </w:r>
      <w:proofErr w:type="spellEnd"/>
      <w:r>
        <w:t>, length))</w:t>
      </w:r>
    </w:p>
    <w:p w:rsidR="00C34AA0" w:rsidRDefault="00C34AA0" w:rsidP="00C34AA0">
      <w:pPr>
        <w:pStyle w:val="NormalWeb"/>
      </w:pPr>
      <w:r>
        <w:t>invisible(</w:t>
      </w:r>
      <w:proofErr w:type="spellStart"/>
      <w:r>
        <w:t>sapply</w:t>
      </w:r>
      <w:proofErr w:type="spellEnd"/>
      <w:r>
        <w:t>(</w:t>
      </w:r>
      <w:proofErr w:type="spellStart"/>
      <w:r>
        <w:t>womenTables</w:t>
      </w:r>
      <w:proofErr w:type="spellEnd"/>
      <w:r>
        <w:t>, length))</w:t>
      </w:r>
    </w:p>
    <w:p w:rsidR="00C34AA0" w:rsidRPr="002B158E" w:rsidRDefault="00C34AA0" w:rsidP="00C34AA0">
      <w:pPr>
        <w:pStyle w:val="NormalWeb"/>
        <w:rPr>
          <w:lang w:val="fr-FR"/>
        </w:rPr>
      </w:pPr>
      <w:proofErr w:type="spellStart"/>
      <w:r w:rsidRPr="002B158E">
        <w:rPr>
          <w:lang w:val="fr-FR"/>
        </w:rPr>
        <w:t>save</w:t>
      </w:r>
      <w:proofErr w:type="spellEnd"/>
      <w:r w:rsidRPr="002B158E">
        <w:rPr>
          <w:lang w:val="fr-FR"/>
        </w:rPr>
        <w:t>(</w:t>
      </w:r>
      <w:proofErr w:type="spellStart"/>
      <w:r w:rsidRPr="002B158E">
        <w:rPr>
          <w:lang w:val="fr-FR"/>
        </w:rPr>
        <w:t>menTables</w:t>
      </w:r>
      <w:proofErr w:type="spellEnd"/>
      <w:r w:rsidRPr="002B158E">
        <w:rPr>
          <w:lang w:val="fr-FR"/>
        </w:rPr>
        <w:t>, file = "</w:t>
      </w:r>
      <w:proofErr w:type="spellStart"/>
      <w:r w:rsidRPr="002B158E">
        <w:rPr>
          <w:lang w:val="fr-FR"/>
        </w:rPr>
        <w:t>CBMenTextTables.rda</w:t>
      </w:r>
      <w:proofErr w:type="spellEnd"/>
      <w:r w:rsidRPr="002B158E">
        <w:rPr>
          <w:lang w:val="fr-FR"/>
        </w:rPr>
        <w:t>")</w:t>
      </w:r>
    </w:p>
    <w:p w:rsidR="00C34AA0" w:rsidRDefault="00C34AA0" w:rsidP="00C34AA0">
      <w:pPr>
        <w:pStyle w:val="NormalWeb"/>
      </w:pPr>
      <w:r>
        <w:t>save(</w:t>
      </w:r>
      <w:proofErr w:type="spellStart"/>
      <w:r>
        <w:t>womenTables</w:t>
      </w:r>
      <w:proofErr w:type="spellEnd"/>
      <w:r>
        <w:t>, file = "</w:t>
      </w:r>
      <w:proofErr w:type="spellStart"/>
      <w:r>
        <w:t>CBWomenTextTables.rda</w:t>
      </w:r>
      <w:proofErr w:type="spellEnd"/>
      <w:r>
        <w:t>")</w:t>
      </w:r>
    </w:p>
    <w:p w:rsidR="00C34AA0" w:rsidRDefault="00C34AA0" w:rsidP="00C34AA0">
      <w:pPr>
        <w:pStyle w:val="NormalWeb"/>
      </w:pPr>
    </w:p>
    <w:p w:rsidR="00C34AA0" w:rsidRDefault="00C34AA0" w:rsidP="00C34AA0">
      <w:pPr>
        <w:pStyle w:val="NormalWeb"/>
      </w:pPr>
      <w:r>
        <w:t>womenTables$'2001'[2:3] &lt;- womenTables$'2002'[2:3]</w:t>
      </w:r>
    </w:p>
    <w:p w:rsidR="00C34AA0" w:rsidRDefault="00C34AA0" w:rsidP="00C34AA0">
      <w:pPr>
        <w:pStyle w:val="NormalWeb"/>
      </w:pPr>
    </w:p>
    <w:p w:rsidR="00C34AA0" w:rsidRDefault="00C34AA0" w:rsidP="00C34AA0">
      <w:pPr>
        <w:pStyle w:val="NormalWeb"/>
      </w:pPr>
      <w:proofErr w:type="spellStart"/>
      <w:r>
        <w:t>sapply</w:t>
      </w:r>
      <w:proofErr w:type="spellEnd"/>
      <w:r>
        <w:t>(c("</w:t>
      </w:r>
      <w:proofErr w:type="spellStart"/>
      <w:r>
        <w:t>MenTxt</w:t>
      </w:r>
      <w:proofErr w:type="spellEnd"/>
      <w:r>
        <w:t>", "</w:t>
      </w:r>
      <w:proofErr w:type="spellStart"/>
      <w:r>
        <w:t>WomenTxt</w:t>
      </w:r>
      <w:proofErr w:type="spellEnd"/>
      <w:r>
        <w:t>"), function(</w:t>
      </w:r>
      <w:proofErr w:type="spellStart"/>
      <w:r>
        <w:t>dir</w:t>
      </w:r>
      <w:proofErr w:type="spellEnd"/>
      <w:r>
        <w:t>)</w:t>
      </w:r>
    </w:p>
    <w:p w:rsidR="00C34AA0" w:rsidRDefault="00C34AA0" w:rsidP="00C34AA0">
      <w:pPr>
        <w:pStyle w:val="NormalWeb"/>
      </w:pPr>
      <w:r>
        <w:t>{</w:t>
      </w:r>
    </w:p>
    <w:p w:rsidR="00C34AA0" w:rsidRDefault="00C34AA0" w:rsidP="00C34AA0">
      <w:pPr>
        <w:pStyle w:val="NormalWeb"/>
      </w:pPr>
      <w:r>
        <w:t xml:space="preserve">  </w:t>
      </w:r>
      <w:proofErr w:type="spellStart"/>
      <w:r>
        <w:t>dir.create</w:t>
      </w:r>
      <w:proofErr w:type="spellEnd"/>
      <w:r>
        <w:t>(</w:t>
      </w:r>
      <w:proofErr w:type="spellStart"/>
      <w:r>
        <w:t>file.path</w:t>
      </w:r>
      <w:proofErr w:type="spellEnd"/>
      <w:r>
        <w:t>(</w:t>
      </w:r>
      <w:proofErr w:type="spellStart"/>
      <w:r>
        <w:t>getwd</w:t>
      </w:r>
      <w:proofErr w:type="spellEnd"/>
      <w:r>
        <w:t xml:space="preserve">(), </w:t>
      </w:r>
      <w:proofErr w:type="spellStart"/>
      <w:r>
        <w:t>dir</w:t>
      </w:r>
      <w:proofErr w:type="spellEnd"/>
      <w:r>
        <w:t>))</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
    <w:p w:rsidR="00C34AA0" w:rsidRDefault="00C34AA0" w:rsidP="00C34AA0">
      <w:pPr>
        <w:pStyle w:val="NormalWeb"/>
      </w:pPr>
      <w:r>
        <w:t>write(x = menTables$'2011', file = "</w:t>
      </w:r>
      <w:proofErr w:type="spellStart"/>
      <w:r>
        <w:t>MenTxt</w:t>
      </w:r>
      <w:proofErr w:type="spellEnd"/>
      <w:r>
        <w:t>/2011.txt")</w:t>
      </w:r>
    </w:p>
    <w:p w:rsidR="00C34AA0" w:rsidRDefault="00C34AA0" w:rsidP="00C34AA0">
      <w:pPr>
        <w:pStyle w:val="NormalWeb"/>
      </w:pPr>
      <w:r>
        <w:t>write(x = menTables$'2012', file = "</w:t>
      </w:r>
      <w:proofErr w:type="spellStart"/>
      <w:r>
        <w:t>MenTxt</w:t>
      </w:r>
      <w:proofErr w:type="spellEnd"/>
      <w:r>
        <w:t>/2012.txt")</w:t>
      </w:r>
    </w:p>
    <w:p w:rsidR="00C34AA0" w:rsidRDefault="00C34AA0" w:rsidP="00C34AA0">
      <w:pPr>
        <w:pStyle w:val="NormalWeb"/>
      </w:pPr>
      <w:r>
        <w:t>write(x = menTables$'2010', file = "</w:t>
      </w:r>
      <w:proofErr w:type="spellStart"/>
      <w:r>
        <w:t>MenTxt</w:t>
      </w:r>
      <w:proofErr w:type="spellEnd"/>
      <w:r>
        <w:t>/2010.txt")</w:t>
      </w:r>
    </w:p>
    <w:p w:rsidR="00C34AA0" w:rsidRDefault="00C34AA0" w:rsidP="00C34AA0">
      <w:pPr>
        <w:pStyle w:val="NormalWeb"/>
      </w:pPr>
      <w:r>
        <w:t>write(x = menTables$'2009', file = "</w:t>
      </w:r>
      <w:proofErr w:type="spellStart"/>
      <w:r>
        <w:t>MenTxt</w:t>
      </w:r>
      <w:proofErr w:type="spellEnd"/>
      <w:r>
        <w:t>/2009.txt")</w:t>
      </w:r>
    </w:p>
    <w:p w:rsidR="00C34AA0" w:rsidRDefault="00C34AA0" w:rsidP="00C34AA0">
      <w:pPr>
        <w:pStyle w:val="NormalWeb"/>
      </w:pPr>
      <w:r>
        <w:t>write(x = menTables$'2008', file = "</w:t>
      </w:r>
      <w:proofErr w:type="spellStart"/>
      <w:r>
        <w:t>MenTxt</w:t>
      </w:r>
      <w:proofErr w:type="spellEnd"/>
      <w:r>
        <w:t>/2008.txt")</w:t>
      </w:r>
    </w:p>
    <w:p w:rsidR="00C34AA0" w:rsidRDefault="00C34AA0" w:rsidP="00C34AA0">
      <w:pPr>
        <w:pStyle w:val="NormalWeb"/>
      </w:pPr>
      <w:r>
        <w:t>write(x = menTables$'2007', file = "</w:t>
      </w:r>
      <w:proofErr w:type="spellStart"/>
      <w:r>
        <w:t>MenTxt</w:t>
      </w:r>
      <w:proofErr w:type="spellEnd"/>
      <w:r>
        <w:t>/2007.txt")</w:t>
      </w:r>
    </w:p>
    <w:p w:rsidR="00C34AA0" w:rsidRDefault="00C34AA0" w:rsidP="00C34AA0">
      <w:pPr>
        <w:pStyle w:val="NormalWeb"/>
      </w:pPr>
      <w:r>
        <w:t>write(x = menTables$'2006', file = "</w:t>
      </w:r>
      <w:proofErr w:type="spellStart"/>
      <w:r>
        <w:t>MenTxt</w:t>
      </w:r>
      <w:proofErr w:type="spellEnd"/>
      <w:r>
        <w:t>/2006.txt")</w:t>
      </w:r>
    </w:p>
    <w:p w:rsidR="00C34AA0" w:rsidRDefault="00C34AA0" w:rsidP="00C34AA0">
      <w:pPr>
        <w:pStyle w:val="NormalWeb"/>
      </w:pPr>
      <w:r>
        <w:t>write(x = menTables$'2005', file = "</w:t>
      </w:r>
      <w:proofErr w:type="spellStart"/>
      <w:r>
        <w:t>MenTxt</w:t>
      </w:r>
      <w:proofErr w:type="spellEnd"/>
      <w:r>
        <w:t>/2005.txt")</w:t>
      </w:r>
    </w:p>
    <w:p w:rsidR="00C34AA0" w:rsidRDefault="00C34AA0" w:rsidP="00C34AA0">
      <w:pPr>
        <w:pStyle w:val="NormalWeb"/>
      </w:pPr>
      <w:r>
        <w:t>write(x = menTables$'2004', file = "</w:t>
      </w:r>
      <w:proofErr w:type="spellStart"/>
      <w:r>
        <w:t>MenTxt</w:t>
      </w:r>
      <w:proofErr w:type="spellEnd"/>
      <w:r>
        <w:t>/2004.txt")</w:t>
      </w:r>
    </w:p>
    <w:p w:rsidR="00C34AA0" w:rsidRDefault="00C34AA0" w:rsidP="00C34AA0">
      <w:pPr>
        <w:pStyle w:val="NormalWeb"/>
      </w:pPr>
      <w:r>
        <w:t>write(x = menTables$'2003', file = "</w:t>
      </w:r>
      <w:proofErr w:type="spellStart"/>
      <w:r>
        <w:t>MenTxt</w:t>
      </w:r>
      <w:proofErr w:type="spellEnd"/>
      <w:r>
        <w:t>/2003.txt")</w:t>
      </w:r>
    </w:p>
    <w:p w:rsidR="00C34AA0" w:rsidRDefault="00C34AA0" w:rsidP="00C34AA0">
      <w:pPr>
        <w:pStyle w:val="NormalWeb"/>
      </w:pPr>
      <w:r>
        <w:t>write(x = menTables$'2002', file = "</w:t>
      </w:r>
      <w:proofErr w:type="spellStart"/>
      <w:r>
        <w:t>MenTxt</w:t>
      </w:r>
      <w:proofErr w:type="spellEnd"/>
      <w:r>
        <w:t>/2002.txt")</w:t>
      </w:r>
    </w:p>
    <w:p w:rsidR="00C34AA0" w:rsidRDefault="00C34AA0" w:rsidP="00C34AA0">
      <w:pPr>
        <w:pStyle w:val="NormalWeb"/>
      </w:pPr>
      <w:r>
        <w:t>write(x = menTables$'2001', file = "</w:t>
      </w:r>
      <w:proofErr w:type="spellStart"/>
      <w:r>
        <w:t>MenTxt</w:t>
      </w:r>
      <w:proofErr w:type="spellEnd"/>
      <w:r>
        <w:t>/2001.txt")</w:t>
      </w:r>
    </w:p>
    <w:p w:rsidR="00C34AA0" w:rsidRDefault="00C34AA0" w:rsidP="00C34AA0">
      <w:pPr>
        <w:pStyle w:val="NormalWeb"/>
      </w:pPr>
      <w:r>
        <w:t>write(x = menTables$'2000', file = "</w:t>
      </w:r>
      <w:proofErr w:type="spellStart"/>
      <w:r>
        <w:t>MenTxt</w:t>
      </w:r>
      <w:proofErr w:type="spellEnd"/>
      <w:r>
        <w:t>/2000.txt")</w:t>
      </w:r>
    </w:p>
    <w:p w:rsidR="00C34AA0" w:rsidRDefault="00C34AA0" w:rsidP="00C34AA0">
      <w:pPr>
        <w:pStyle w:val="NormalWeb"/>
      </w:pPr>
      <w:r>
        <w:t>write(x = menTables$'1999', file = "</w:t>
      </w:r>
      <w:proofErr w:type="spellStart"/>
      <w:r>
        <w:t>MenTxt</w:t>
      </w:r>
      <w:proofErr w:type="spellEnd"/>
      <w:r>
        <w:t>/1999.txt")</w:t>
      </w:r>
    </w:p>
    <w:p w:rsidR="00C34AA0" w:rsidRDefault="00C34AA0" w:rsidP="00C34AA0">
      <w:pPr>
        <w:pStyle w:val="NormalWeb"/>
      </w:pPr>
      <w:r>
        <w:t>write(x = womenTables$'2011', file = "</w:t>
      </w:r>
      <w:proofErr w:type="spellStart"/>
      <w:r>
        <w:t>WomenTxt</w:t>
      </w:r>
      <w:proofErr w:type="spellEnd"/>
      <w:r>
        <w:t>/2011.txt")</w:t>
      </w:r>
    </w:p>
    <w:p w:rsidR="00C34AA0" w:rsidRDefault="00C34AA0" w:rsidP="00C34AA0">
      <w:pPr>
        <w:pStyle w:val="NormalWeb"/>
      </w:pPr>
      <w:r>
        <w:t>write(x = womenTables$'2012', file = "</w:t>
      </w:r>
      <w:proofErr w:type="spellStart"/>
      <w:r>
        <w:t>WomenTxt</w:t>
      </w:r>
      <w:proofErr w:type="spellEnd"/>
      <w:r>
        <w:t>/2012.txt")</w:t>
      </w:r>
    </w:p>
    <w:p w:rsidR="00C34AA0" w:rsidRDefault="00C34AA0" w:rsidP="00C34AA0">
      <w:pPr>
        <w:pStyle w:val="NormalWeb"/>
      </w:pPr>
      <w:r>
        <w:t>write(x = womenTables$'2010', file = "</w:t>
      </w:r>
      <w:proofErr w:type="spellStart"/>
      <w:r>
        <w:t>WomenTxt</w:t>
      </w:r>
      <w:proofErr w:type="spellEnd"/>
      <w:r>
        <w:t>/2010.txt")</w:t>
      </w:r>
    </w:p>
    <w:p w:rsidR="00C34AA0" w:rsidRDefault="00C34AA0" w:rsidP="00C34AA0">
      <w:pPr>
        <w:pStyle w:val="NormalWeb"/>
      </w:pPr>
      <w:r>
        <w:t>write(x = womenTables$'2009', file = "</w:t>
      </w:r>
      <w:proofErr w:type="spellStart"/>
      <w:r>
        <w:t>WomenTxt</w:t>
      </w:r>
      <w:proofErr w:type="spellEnd"/>
      <w:r>
        <w:t>/2009.txt")</w:t>
      </w:r>
    </w:p>
    <w:p w:rsidR="00C34AA0" w:rsidRDefault="00C34AA0" w:rsidP="00C34AA0">
      <w:pPr>
        <w:pStyle w:val="NormalWeb"/>
      </w:pPr>
      <w:r>
        <w:t>write(x = womenTables$'2008', file = "</w:t>
      </w:r>
      <w:proofErr w:type="spellStart"/>
      <w:r>
        <w:t>WomenTxt</w:t>
      </w:r>
      <w:proofErr w:type="spellEnd"/>
      <w:r>
        <w:t>/2008.txt")</w:t>
      </w:r>
    </w:p>
    <w:p w:rsidR="00C34AA0" w:rsidRDefault="00C34AA0" w:rsidP="00C34AA0">
      <w:pPr>
        <w:pStyle w:val="NormalWeb"/>
      </w:pPr>
      <w:r>
        <w:t>write(x = womenTables$'2007', file = "</w:t>
      </w:r>
      <w:proofErr w:type="spellStart"/>
      <w:r>
        <w:t>WomenTxt</w:t>
      </w:r>
      <w:proofErr w:type="spellEnd"/>
      <w:r>
        <w:t>/2007.txt")</w:t>
      </w:r>
    </w:p>
    <w:p w:rsidR="00C34AA0" w:rsidRDefault="00C34AA0" w:rsidP="00C34AA0">
      <w:pPr>
        <w:pStyle w:val="NormalWeb"/>
      </w:pPr>
      <w:r>
        <w:t>write(x = womenTables$'2006', file = "</w:t>
      </w:r>
      <w:proofErr w:type="spellStart"/>
      <w:r>
        <w:t>WomenTxt</w:t>
      </w:r>
      <w:proofErr w:type="spellEnd"/>
      <w:r>
        <w:t>/2006.txt")</w:t>
      </w:r>
    </w:p>
    <w:p w:rsidR="00C34AA0" w:rsidRDefault="00C34AA0" w:rsidP="00C34AA0">
      <w:pPr>
        <w:pStyle w:val="NormalWeb"/>
      </w:pPr>
      <w:r>
        <w:t>write(x = womenTables$'2005', file = "</w:t>
      </w:r>
      <w:proofErr w:type="spellStart"/>
      <w:r>
        <w:t>WomenTxt</w:t>
      </w:r>
      <w:proofErr w:type="spellEnd"/>
      <w:r>
        <w:t>/2005.txt")</w:t>
      </w:r>
    </w:p>
    <w:p w:rsidR="00C34AA0" w:rsidRDefault="00C34AA0" w:rsidP="00C34AA0">
      <w:pPr>
        <w:pStyle w:val="NormalWeb"/>
      </w:pPr>
      <w:r>
        <w:t>write(x = womenTables$'2004', file = "</w:t>
      </w:r>
      <w:proofErr w:type="spellStart"/>
      <w:r>
        <w:t>WomenTxt</w:t>
      </w:r>
      <w:proofErr w:type="spellEnd"/>
      <w:r>
        <w:t>/2004.txt")</w:t>
      </w:r>
    </w:p>
    <w:p w:rsidR="00C34AA0" w:rsidRDefault="00C34AA0" w:rsidP="00C34AA0">
      <w:pPr>
        <w:pStyle w:val="NormalWeb"/>
      </w:pPr>
      <w:r>
        <w:t>write(x = womenTables$'2003', file = "</w:t>
      </w:r>
      <w:proofErr w:type="spellStart"/>
      <w:r>
        <w:t>WomenTxt</w:t>
      </w:r>
      <w:proofErr w:type="spellEnd"/>
      <w:r>
        <w:t>/2003.txt")</w:t>
      </w:r>
    </w:p>
    <w:p w:rsidR="00C34AA0" w:rsidRDefault="00C34AA0" w:rsidP="00C34AA0">
      <w:pPr>
        <w:pStyle w:val="NormalWeb"/>
      </w:pPr>
      <w:r>
        <w:t>write(x = womenTables$'2002', file = "</w:t>
      </w:r>
      <w:proofErr w:type="spellStart"/>
      <w:r>
        <w:t>WomenTxt</w:t>
      </w:r>
      <w:proofErr w:type="spellEnd"/>
      <w:r>
        <w:t>/2002.txt")</w:t>
      </w:r>
    </w:p>
    <w:p w:rsidR="00C34AA0" w:rsidRDefault="00C34AA0" w:rsidP="00C34AA0">
      <w:pPr>
        <w:pStyle w:val="NormalWeb"/>
      </w:pPr>
      <w:r>
        <w:t>write(x = womenTables$'2001', file = "</w:t>
      </w:r>
      <w:proofErr w:type="spellStart"/>
      <w:r>
        <w:t>WomenTxt</w:t>
      </w:r>
      <w:proofErr w:type="spellEnd"/>
      <w:r>
        <w:t>/2001.txt")</w:t>
      </w:r>
    </w:p>
    <w:p w:rsidR="00C34AA0" w:rsidRDefault="00C34AA0" w:rsidP="00C34AA0">
      <w:pPr>
        <w:pStyle w:val="NormalWeb"/>
      </w:pPr>
      <w:r>
        <w:t>write(x = womenTables$'2000', file = "</w:t>
      </w:r>
      <w:proofErr w:type="spellStart"/>
      <w:r>
        <w:t>WomenTxt</w:t>
      </w:r>
      <w:proofErr w:type="spellEnd"/>
      <w:r>
        <w:t>/2000.txt")</w:t>
      </w:r>
    </w:p>
    <w:p w:rsidR="00C34AA0" w:rsidRDefault="00C34AA0" w:rsidP="00C34AA0">
      <w:pPr>
        <w:pStyle w:val="NormalWeb"/>
      </w:pPr>
      <w:r>
        <w:t>write(x = womenTables$'1999', file = "</w:t>
      </w:r>
      <w:proofErr w:type="spellStart"/>
      <w:r>
        <w:t>WomenTxt</w:t>
      </w:r>
      <w:proofErr w:type="spellEnd"/>
      <w:r>
        <w:t>/1999.txt")</w:t>
      </w:r>
    </w:p>
    <w:p w:rsidR="00C34AA0" w:rsidRDefault="00C34AA0" w:rsidP="00C34AA0">
      <w:pPr>
        <w:pStyle w:val="NormalWeb"/>
      </w:pPr>
    </w:p>
    <w:p w:rsidR="00C34AA0" w:rsidRDefault="00C34AA0" w:rsidP="00C34AA0">
      <w:pPr>
        <w:pStyle w:val="NormalWeb"/>
      </w:pPr>
      <w:r>
        <w:t># 2012 example race logs</w:t>
      </w:r>
    </w:p>
    <w:p w:rsidR="00C34AA0" w:rsidRDefault="00C34AA0" w:rsidP="00C34AA0">
      <w:pPr>
        <w:pStyle w:val="NormalWeb"/>
      </w:pPr>
    </w:p>
    <w:p w:rsidR="00C34AA0" w:rsidRDefault="00C34AA0" w:rsidP="00C34AA0">
      <w:pPr>
        <w:pStyle w:val="NormalWeb"/>
      </w:pPr>
      <w:proofErr w:type="spellStart"/>
      <w:r>
        <w:t>els</w:t>
      </w:r>
      <w:proofErr w:type="spellEnd"/>
      <w:r>
        <w:t xml:space="preserve"> = </w:t>
      </w:r>
      <w:proofErr w:type="spellStart"/>
      <w:r>
        <w:t>readLines</w:t>
      </w:r>
      <w:proofErr w:type="spellEnd"/>
      <w:r>
        <w:t>("</w:t>
      </w:r>
      <w:proofErr w:type="spellStart"/>
      <w:r>
        <w:t>WomenTxt</w:t>
      </w:r>
      <w:proofErr w:type="spellEnd"/>
      <w:r>
        <w:t>/2012.txt")</w:t>
      </w:r>
    </w:p>
    <w:p w:rsidR="00C34AA0" w:rsidRDefault="00C34AA0" w:rsidP="00C34AA0">
      <w:pPr>
        <w:pStyle w:val="NormalWeb"/>
      </w:pPr>
    </w:p>
    <w:p w:rsidR="00C34AA0" w:rsidRDefault="00C34AA0" w:rsidP="00C34AA0">
      <w:pPr>
        <w:pStyle w:val="NormalWeb"/>
      </w:pPr>
      <w:r>
        <w:t># Identify line index for header-data break</w:t>
      </w:r>
    </w:p>
    <w:p w:rsidR="00C34AA0" w:rsidRDefault="00C34AA0" w:rsidP="00C34AA0">
      <w:pPr>
        <w:pStyle w:val="NormalWeb"/>
      </w:pPr>
    </w:p>
    <w:p w:rsidR="00C34AA0" w:rsidRDefault="00C34AA0" w:rsidP="00C34AA0">
      <w:pPr>
        <w:pStyle w:val="NormalWeb"/>
      </w:pPr>
      <w:proofErr w:type="spellStart"/>
      <w:r>
        <w:t>eqIndex</w:t>
      </w:r>
      <w:proofErr w:type="spellEnd"/>
      <w:r>
        <w:t xml:space="preserve"> = grep("^===", </w:t>
      </w:r>
      <w:proofErr w:type="spellStart"/>
      <w:r>
        <w:t>els</w:t>
      </w:r>
      <w:proofErr w:type="spellEnd"/>
      <w:r>
        <w:t>)</w:t>
      </w:r>
    </w:p>
    <w:p w:rsidR="00C34AA0" w:rsidRDefault="00C34AA0" w:rsidP="00C34AA0">
      <w:pPr>
        <w:pStyle w:val="NormalWeb"/>
      </w:pPr>
      <w:proofErr w:type="spellStart"/>
      <w:r>
        <w:t>eqIndex</w:t>
      </w:r>
      <w:proofErr w:type="spellEnd"/>
    </w:p>
    <w:p w:rsidR="00C34AA0" w:rsidRDefault="00C34AA0" w:rsidP="00C34AA0">
      <w:pPr>
        <w:pStyle w:val="NormalWeb"/>
      </w:pPr>
    </w:p>
    <w:p w:rsidR="00C34AA0" w:rsidRDefault="00C34AA0" w:rsidP="00C34AA0">
      <w:pPr>
        <w:pStyle w:val="NormalWeb"/>
      </w:pPr>
      <w:r>
        <w:t xml:space="preserve">first3 = </w:t>
      </w:r>
      <w:proofErr w:type="spellStart"/>
      <w:r>
        <w:t>substr</w:t>
      </w:r>
      <w:proofErr w:type="spellEnd"/>
      <w:r>
        <w:t>(</w:t>
      </w:r>
      <w:proofErr w:type="spellStart"/>
      <w:r>
        <w:t>els</w:t>
      </w:r>
      <w:proofErr w:type="spellEnd"/>
      <w:r>
        <w:t>, 1, 3)</w:t>
      </w:r>
    </w:p>
    <w:p w:rsidR="00C34AA0" w:rsidRDefault="00C34AA0" w:rsidP="00C34AA0">
      <w:pPr>
        <w:pStyle w:val="NormalWeb"/>
      </w:pPr>
      <w:r>
        <w:t>which(first3 == "===")</w:t>
      </w:r>
    </w:p>
    <w:p w:rsidR="00C34AA0" w:rsidRDefault="00C34AA0" w:rsidP="00C34AA0">
      <w:pPr>
        <w:pStyle w:val="NormalWeb"/>
      </w:pPr>
    </w:p>
    <w:p w:rsidR="00C34AA0" w:rsidRDefault="00C34AA0" w:rsidP="00C34AA0">
      <w:pPr>
        <w:pStyle w:val="NormalWeb"/>
      </w:pPr>
      <w:r>
        <w:t># Ignore rows above header</w:t>
      </w:r>
    </w:p>
    <w:p w:rsidR="00C34AA0" w:rsidRDefault="00C34AA0" w:rsidP="00C34AA0">
      <w:pPr>
        <w:pStyle w:val="NormalWeb"/>
      </w:pPr>
    </w:p>
    <w:p w:rsidR="00C34AA0" w:rsidRDefault="00C34AA0" w:rsidP="00C34AA0">
      <w:pPr>
        <w:pStyle w:val="NormalWeb"/>
      </w:pPr>
      <w:proofErr w:type="spellStart"/>
      <w:r>
        <w:t>spacerRow</w:t>
      </w:r>
      <w:proofErr w:type="spellEnd"/>
      <w:r>
        <w:t xml:space="preserve"> = </w:t>
      </w:r>
      <w:proofErr w:type="spellStart"/>
      <w:r>
        <w:t>els</w:t>
      </w:r>
      <w:proofErr w:type="spellEnd"/>
      <w:r>
        <w:t>[</w:t>
      </w:r>
      <w:proofErr w:type="spellStart"/>
      <w:r>
        <w:t>eqIndex</w:t>
      </w:r>
      <w:proofErr w:type="spellEnd"/>
      <w:r>
        <w:t>]</w:t>
      </w:r>
    </w:p>
    <w:p w:rsidR="00C34AA0" w:rsidRDefault="00C34AA0" w:rsidP="00C34AA0">
      <w:pPr>
        <w:pStyle w:val="NormalWeb"/>
      </w:pPr>
      <w:proofErr w:type="spellStart"/>
      <w:r>
        <w:t>headerRow</w:t>
      </w:r>
      <w:proofErr w:type="spellEnd"/>
      <w:r>
        <w:t xml:space="preserve"> = </w:t>
      </w:r>
      <w:proofErr w:type="spellStart"/>
      <w:r>
        <w:t>els</w:t>
      </w:r>
      <w:proofErr w:type="spellEnd"/>
      <w:r>
        <w:t>[</w:t>
      </w:r>
      <w:proofErr w:type="spellStart"/>
      <w:r>
        <w:t>eqIndex</w:t>
      </w:r>
      <w:proofErr w:type="spellEnd"/>
      <w:r>
        <w:t xml:space="preserve"> - 1]</w:t>
      </w:r>
    </w:p>
    <w:p w:rsidR="00C34AA0" w:rsidRDefault="00C34AA0" w:rsidP="00C34AA0">
      <w:pPr>
        <w:pStyle w:val="NormalWeb"/>
      </w:pPr>
      <w:r>
        <w:t xml:space="preserve">body = </w:t>
      </w:r>
      <w:proofErr w:type="spellStart"/>
      <w:r>
        <w:t>els</w:t>
      </w:r>
      <w:proofErr w:type="spellEnd"/>
      <w:r>
        <w:t>[-(1:eqIndex)]</w:t>
      </w:r>
    </w:p>
    <w:p w:rsidR="00C34AA0" w:rsidRDefault="00C34AA0" w:rsidP="00C34AA0">
      <w:pPr>
        <w:pStyle w:val="NormalWeb"/>
      </w:pPr>
    </w:p>
    <w:p w:rsidR="00C34AA0" w:rsidRDefault="00C34AA0" w:rsidP="00C34AA0">
      <w:pPr>
        <w:pStyle w:val="NormalWeb"/>
      </w:pPr>
      <w:r>
        <w:t># Extract runners' age</w:t>
      </w:r>
    </w:p>
    <w:p w:rsidR="00C34AA0" w:rsidRDefault="00C34AA0" w:rsidP="00C34AA0">
      <w:pPr>
        <w:pStyle w:val="NormalWeb"/>
      </w:pPr>
    </w:p>
    <w:p w:rsidR="00C34AA0" w:rsidRDefault="00C34AA0" w:rsidP="00C34AA0">
      <w:pPr>
        <w:pStyle w:val="NormalWeb"/>
      </w:pPr>
      <w:proofErr w:type="spellStart"/>
      <w:r>
        <w:t>headerRow</w:t>
      </w:r>
      <w:proofErr w:type="spellEnd"/>
      <w:r>
        <w:t xml:space="preserve"> = </w:t>
      </w:r>
      <w:proofErr w:type="spellStart"/>
      <w:r>
        <w:t>tolower</w:t>
      </w:r>
      <w:proofErr w:type="spellEnd"/>
      <w:r>
        <w:t>(</w:t>
      </w:r>
      <w:proofErr w:type="spellStart"/>
      <w:r>
        <w:t>headerRow</w:t>
      </w:r>
      <w:proofErr w:type="spellEnd"/>
      <w:r>
        <w:t>)</w:t>
      </w:r>
    </w:p>
    <w:p w:rsidR="00C34AA0" w:rsidRDefault="00C34AA0" w:rsidP="00C34AA0">
      <w:pPr>
        <w:pStyle w:val="NormalWeb"/>
      </w:pPr>
    </w:p>
    <w:p w:rsidR="00C34AA0" w:rsidRDefault="00C34AA0" w:rsidP="00C34AA0">
      <w:pPr>
        <w:pStyle w:val="NormalWeb"/>
      </w:pPr>
      <w:proofErr w:type="spellStart"/>
      <w:r>
        <w:t>ageStart</w:t>
      </w:r>
      <w:proofErr w:type="spellEnd"/>
      <w:r>
        <w:t xml:space="preserve"> = </w:t>
      </w:r>
      <w:proofErr w:type="spellStart"/>
      <w:r>
        <w:t>regexpr</w:t>
      </w:r>
      <w:proofErr w:type="spellEnd"/>
      <w:r>
        <w:t xml:space="preserve">("ag", </w:t>
      </w:r>
      <w:proofErr w:type="spellStart"/>
      <w:r>
        <w:t>headerRow</w:t>
      </w:r>
      <w:proofErr w:type="spellEnd"/>
      <w:r>
        <w:t>)</w:t>
      </w:r>
    </w:p>
    <w:p w:rsidR="00C34AA0" w:rsidRDefault="00C34AA0" w:rsidP="00C34AA0">
      <w:pPr>
        <w:pStyle w:val="NormalWeb"/>
      </w:pPr>
      <w:proofErr w:type="spellStart"/>
      <w:r>
        <w:t>ageStart</w:t>
      </w:r>
      <w:proofErr w:type="spellEnd"/>
    </w:p>
    <w:p w:rsidR="00C34AA0" w:rsidRDefault="00C34AA0" w:rsidP="00C34AA0">
      <w:pPr>
        <w:pStyle w:val="NormalWeb"/>
      </w:pPr>
    </w:p>
    <w:p w:rsidR="00C34AA0" w:rsidRDefault="00C34AA0" w:rsidP="00C34AA0">
      <w:pPr>
        <w:pStyle w:val="NormalWeb"/>
      </w:pPr>
      <w:r>
        <w:t xml:space="preserve">age = </w:t>
      </w:r>
      <w:proofErr w:type="spellStart"/>
      <w:r>
        <w:t>substr</w:t>
      </w:r>
      <w:proofErr w:type="spellEnd"/>
      <w:r>
        <w:t xml:space="preserve">(body, start = </w:t>
      </w:r>
      <w:proofErr w:type="spellStart"/>
      <w:r>
        <w:t>ageStart</w:t>
      </w:r>
      <w:proofErr w:type="spellEnd"/>
      <w:r>
        <w:t xml:space="preserve">, stop = </w:t>
      </w:r>
      <w:proofErr w:type="spellStart"/>
      <w:r>
        <w:t>ageStart</w:t>
      </w:r>
      <w:proofErr w:type="spellEnd"/>
      <w:r>
        <w:t xml:space="preserve"> + 1)</w:t>
      </w:r>
    </w:p>
    <w:p w:rsidR="00C34AA0" w:rsidRDefault="00C34AA0" w:rsidP="00C34AA0">
      <w:pPr>
        <w:pStyle w:val="NormalWeb"/>
      </w:pPr>
      <w:r>
        <w:t>head(age)</w:t>
      </w:r>
    </w:p>
    <w:p w:rsidR="00C34AA0" w:rsidRDefault="00C34AA0" w:rsidP="00C34AA0">
      <w:pPr>
        <w:pStyle w:val="NormalWeb"/>
      </w:pPr>
    </w:p>
    <w:p w:rsidR="00C34AA0" w:rsidRDefault="00C34AA0" w:rsidP="00C34AA0">
      <w:pPr>
        <w:pStyle w:val="NormalWeb"/>
      </w:pPr>
      <w:r>
        <w:t>summary(</w:t>
      </w:r>
      <w:proofErr w:type="spellStart"/>
      <w:r>
        <w:t>as.numeric</w:t>
      </w:r>
      <w:proofErr w:type="spellEnd"/>
      <w:r>
        <w:t>(age))</w:t>
      </w:r>
    </w:p>
    <w:p w:rsidR="00C34AA0" w:rsidRDefault="00C34AA0" w:rsidP="00C34AA0">
      <w:pPr>
        <w:pStyle w:val="NormalWeb"/>
      </w:pPr>
    </w:p>
    <w:p w:rsidR="00C34AA0" w:rsidRDefault="00C34AA0" w:rsidP="00C34AA0">
      <w:pPr>
        <w:pStyle w:val="NormalWeb"/>
      </w:pPr>
      <w:proofErr w:type="spellStart"/>
      <w:r>
        <w:t>blankLocs</w:t>
      </w:r>
      <w:proofErr w:type="spellEnd"/>
      <w:r>
        <w:t xml:space="preserve"> = </w:t>
      </w:r>
      <w:proofErr w:type="spellStart"/>
      <w:r>
        <w:t>gregexpr</w:t>
      </w:r>
      <w:proofErr w:type="spellEnd"/>
      <w:r>
        <w:t xml:space="preserve">(" ", </w:t>
      </w:r>
      <w:proofErr w:type="spellStart"/>
      <w:r>
        <w:t>spacerRow</w:t>
      </w:r>
      <w:proofErr w:type="spellEnd"/>
      <w:r>
        <w:t>)</w:t>
      </w:r>
    </w:p>
    <w:p w:rsidR="00C34AA0" w:rsidRDefault="00C34AA0" w:rsidP="00C34AA0">
      <w:pPr>
        <w:pStyle w:val="NormalWeb"/>
      </w:pPr>
      <w:proofErr w:type="spellStart"/>
      <w:r>
        <w:t>blankLocs</w:t>
      </w:r>
      <w:proofErr w:type="spellEnd"/>
    </w:p>
    <w:p w:rsidR="00C34AA0" w:rsidRDefault="00C34AA0" w:rsidP="00C34AA0">
      <w:pPr>
        <w:pStyle w:val="NormalWeb"/>
      </w:pPr>
    </w:p>
    <w:p w:rsidR="00C34AA0" w:rsidRDefault="00C34AA0" w:rsidP="00C34AA0">
      <w:pPr>
        <w:pStyle w:val="NormalWeb"/>
      </w:pPr>
      <w:proofErr w:type="spellStart"/>
      <w:r>
        <w:t>searchLocs</w:t>
      </w:r>
      <w:proofErr w:type="spellEnd"/>
      <w:r>
        <w:t xml:space="preserve"> = c(0, </w:t>
      </w:r>
      <w:proofErr w:type="spellStart"/>
      <w:r>
        <w:t>blankLocs</w:t>
      </w:r>
      <w:proofErr w:type="spellEnd"/>
      <w:r>
        <w:t>[[1]])</w:t>
      </w:r>
    </w:p>
    <w:p w:rsidR="00C34AA0" w:rsidRDefault="00C34AA0" w:rsidP="00C34AA0">
      <w:pPr>
        <w:pStyle w:val="NormalWeb"/>
      </w:pPr>
    </w:p>
    <w:p w:rsidR="00C34AA0" w:rsidRDefault="00C34AA0" w:rsidP="00C34AA0">
      <w:pPr>
        <w:pStyle w:val="NormalWeb"/>
      </w:pPr>
      <w:r>
        <w:t xml:space="preserve">Values = </w:t>
      </w:r>
      <w:proofErr w:type="spellStart"/>
      <w:r>
        <w:t>mapply</w:t>
      </w:r>
      <w:proofErr w:type="spellEnd"/>
      <w:r>
        <w:t>(</w:t>
      </w:r>
      <w:proofErr w:type="spellStart"/>
      <w:r>
        <w:t>substr</w:t>
      </w:r>
      <w:proofErr w:type="spellEnd"/>
      <w:r>
        <w:t>, list(body),</w:t>
      </w:r>
    </w:p>
    <w:p w:rsidR="00C34AA0" w:rsidRDefault="00C34AA0" w:rsidP="00C34AA0">
      <w:pPr>
        <w:pStyle w:val="NormalWeb"/>
      </w:pPr>
      <w:r>
        <w:t xml:space="preserve">                start = </w:t>
      </w:r>
      <w:proofErr w:type="spellStart"/>
      <w:r>
        <w:t>searchLocs</w:t>
      </w:r>
      <w:proofErr w:type="spellEnd"/>
      <w:r>
        <w:t>[-length(</w:t>
      </w:r>
      <w:proofErr w:type="spellStart"/>
      <w:r>
        <w:t>searchLocs</w:t>
      </w:r>
      <w:proofErr w:type="spellEnd"/>
      <w:r>
        <w:t>)] + 1,</w:t>
      </w:r>
    </w:p>
    <w:p w:rsidR="00C34AA0" w:rsidRDefault="00C34AA0" w:rsidP="00C34AA0">
      <w:pPr>
        <w:pStyle w:val="NormalWeb"/>
      </w:pPr>
      <w:r>
        <w:t xml:space="preserve">                stop = </w:t>
      </w:r>
      <w:proofErr w:type="spellStart"/>
      <w:r>
        <w:t>searchLocs</w:t>
      </w:r>
      <w:proofErr w:type="spellEnd"/>
      <w:r>
        <w:t>[-1] - 1)</w:t>
      </w:r>
    </w:p>
    <w:p w:rsidR="00C34AA0" w:rsidRDefault="00C34AA0" w:rsidP="00C34AA0">
      <w:pPr>
        <w:pStyle w:val="NormalWeb"/>
      </w:pPr>
    </w:p>
    <w:p w:rsidR="00C34AA0" w:rsidRDefault="00C34AA0" w:rsidP="00C34AA0">
      <w:pPr>
        <w:pStyle w:val="NormalWeb"/>
      </w:pPr>
      <w:r>
        <w:t xml:space="preserve">#Find locations of all blanks in line of </w:t>
      </w:r>
      <w:r w:rsidR="002B158E">
        <w:t xml:space="preserve"> equal</w:t>
      </w:r>
      <w:r>
        <w:t xml:space="preserve"> characters and extract columns</w:t>
      </w:r>
    </w:p>
    <w:p w:rsidR="00C34AA0" w:rsidRDefault="00C34AA0" w:rsidP="00C34AA0">
      <w:pPr>
        <w:pStyle w:val="NormalWeb"/>
      </w:pPr>
      <w:proofErr w:type="spellStart"/>
      <w:r>
        <w:t>findColLocs</w:t>
      </w:r>
      <w:proofErr w:type="spellEnd"/>
      <w:r>
        <w:t xml:space="preserve"> = function(</w:t>
      </w:r>
      <w:proofErr w:type="spellStart"/>
      <w:r>
        <w:t>spacerRow</w:t>
      </w:r>
      <w:proofErr w:type="spellEnd"/>
      <w:r>
        <w:t>) {</w:t>
      </w:r>
    </w:p>
    <w:p w:rsidR="00C34AA0" w:rsidRDefault="00C34AA0" w:rsidP="00C34AA0">
      <w:pPr>
        <w:pStyle w:val="NormalWeb"/>
      </w:pPr>
      <w:r>
        <w:t xml:space="preserve">  </w:t>
      </w:r>
      <w:proofErr w:type="spellStart"/>
      <w:r>
        <w:t>spaceLocs</w:t>
      </w:r>
      <w:proofErr w:type="spellEnd"/>
      <w:r>
        <w:t xml:space="preserve"> = </w:t>
      </w:r>
      <w:proofErr w:type="spellStart"/>
      <w:r>
        <w:t>gregexpr</w:t>
      </w:r>
      <w:proofErr w:type="spellEnd"/>
      <w:r>
        <w:t xml:space="preserve">(" ", </w:t>
      </w:r>
      <w:proofErr w:type="spellStart"/>
      <w:r>
        <w:t>spacerRow</w:t>
      </w:r>
      <w:proofErr w:type="spellEnd"/>
      <w:r>
        <w:t>)[[1]]</w:t>
      </w:r>
    </w:p>
    <w:p w:rsidR="00C34AA0" w:rsidRDefault="00C34AA0" w:rsidP="00C34AA0">
      <w:pPr>
        <w:pStyle w:val="NormalWeb"/>
      </w:pPr>
      <w:r>
        <w:t xml:space="preserve">  </w:t>
      </w:r>
      <w:proofErr w:type="spellStart"/>
      <w:r>
        <w:t>rowLength</w:t>
      </w:r>
      <w:proofErr w:type="spellEnd"/>
      <w:r>
        <w:t xml:space="preserve"> = </w:t>
      </w:r>
      <w:proofErr w:type="spellStart"/>
      <w:r>
        <w:t>nchar</w:t>
      </w:r>
      <w:proofErr w:type="spellEnd"/>
      <w:r>
        <w:t>(</w:t>
      </w:r>
      <w:proofErr w:type="spellStart"/>
      <w:r>
        <w:t>spacerRow</w:t>
      </w:r>
      <w:proofErr w:type="spellEnd"/>
      <w:r>
        <w:t>)</w:t>
      </w:r>
    </w:p>
    <w:p w:rsidR="00C34AA0" w:rsidRDefault="00C34AA0" w:rsidP="00C34AA0">
      <w:pPr>
        <w:pStyle w:val="NormalWeb"/>
      </w:pPr>
      <w:r>
        <w:t xml:space="preserve">  </w:t>
      </w:r>
    </w:p>
    <w:p w:rsidR="00C34AA0" w:rsidRDefault="00C34AA0" w:rsidP="00C34AA0">
      <w:pPr>
        <w:pStyle w:val="NormalWeb"/>
      </w:pPr>
      <w:r>
        <w:t xml:space="preserve">  if (substring(</w:t>
      </w:r>
      <w:proofErr w:type="spellStart"/>
      <w:r>
        <w:t>spacerRow</w:t>
      </w:r>
      <w:proofErr w:type="spellEnd"/>
      <w:r>
        <w:t xml:space="preserve">, </w:t>
      </w:r>
      <w:proofErr w:type="spellStart"/>
      <w:r>
        <w:t>rowLength</w:t>
      </w:r>
      <w:proofErr w:type="spellEnd"/>
      <w:r>
        <w:t xml:space="preserve">, </w:t>
      </w:r>
      <w:proofErr w:type="spellStart"/>
      <w:r>
        <w:t>rowLength</w:t>
      </w:r>
      <w:proofErr w:type="spellEnd"/>
      <w:r>
        <w:t>) != " ")</w:t>
      </w:r>
    </w:p>
    <w:p w:rsidR="00C34AA0" w:rsidRDefault="00C34AA0" w:rsidP="00C34AA0">
      <w:pPr>
        <w:pStyle w:val="NormalWeb"/>
      </w:pPr>
      <w:r>
        <w:t xml:space="preserve">    return(c(0, </w:t>
      </w:r>
      <w:proofErr w:type="spellStart"/>
      <w:r>
        <w:t>spaceLocs</w:t>
      </w:r>
      <w:proofErr w:type="spellEnd"/>
      <w:r>
        <w:t xml:space="preserve">, </w:t>
      </w:r>
      <w:proofErr w:type="spellStart"/>
      <w:r>
        <w:t>rowLength</w:t>
      </w:r>
      <w:proofErr w:type="spellEnd"/>
      <w:r>
        <w:t xml:space="preserve"> + 1))</w:t>
      </w:r>
    </w:p>
    <w:p w:rsidR="00C34AA0" w:rsidRDefault="00C34AA0" w:rsidP="00C34AA0">
      <w:pPr>
        <w:pStyle w:val="NormalWeb"/>
      </w:pPr>
      <w:r>
        <w:t xml:space="preserve">  else</w:t>
      </w:r>
    </w:p>
    <w:p w:rsidR="00C34AA0" w:rsidRDefault="00C34AA0" w:rsidP="00C34AA0">
      <w:pPr>
        <w:pStyle w:val="NormalWeb"/>
      </w:pPr>
      <w:r>
        <w:t xml:space="preserve">    return(c(0, </w:t>
      </w:r>
      <w:proofErr w:type="spellStart"/>
      <w:r>
        <w:t>spaceLocs</w:t>
      </w:r>
      <w:proofErr w:type="spellEnd"/>
      <w:r>
        <w:t>))</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r>
        <w:t># Extract columns</w:t>
      </w:r>
    </w:p>
    <w:p w:rsidR="00C34AA0" w:rsidRDefault="00C34AA0" w:rsidP="00C34AA0">
      <w:pPr>
        <w:pStyle w:val="NormalWeb"/>
      </w:pPr>
    </w:p>
    <w:p w:rsidR="00C34AA0" w:rsidRDefault="00C34AA0" w:rsidP="00C34AA0">
      <w:pPr>
        <w:pStyle w:val="NormalWeb"/>
      </w:pPr>
      <w:proofErr w:type="spellStart"/>
      <w:r>
        <w:t>selectCols</w:t>
      </w:r>
      <w:proofErr w:type="spellEnd"/>
      <w:r>
        <w:t xml:space="preserve"> =  function(</w:t>
      </w:r>
      <w:proofErr w:type="spellStart"/>
      <w:r>
        <w:t>colNames</w:t>
      </w:r>
      <w:proofErr w:type="spellEnd"/>
      <w:r>
        <w:t xml:space="preserve">, </w:t>
      </w:r>
      <w:proofErr w:type="spellStart"/>
      <w:r>
        <w:t>headerRow</w:t>
      </w:r>
      <w:proofErr w:type="spellEnd"/>
      <w:r>
        <w:t xml:space="preserve">, </w:t>
      </w:r>
      <w:proofErr w:type="spellStart"/>
      <w:r>
        <w:t>searchLocs</w:t>
      </w:r>
      <w:proofErr w:type="spellEnd"/>
      <w:r>
        <w:t>)</w:t>
      </w:r>
    </w:p>
    <w:p w:rsidR="00C34AA0" w:rsidRDefault="00C34AA0" w:rsidP="00C34AA0">
      <w:pPr>
        <w:pStyle w:val="NormalWeb"/>
      </w:pPr>
      <w:r>
        <w:t>{</w:t>
      </w:r>
    </w:p>
    <w:p w:rsidR="00C34AA0" w:rsidRDefault="00C34AA0" w:rsidP="00C34AA0">
      <w:pPr>
        <w:pStyle w:val="NormalWeb"/>
      </w:pPr>
      <w:r>
        <w:t xml:space="preserve">  </w:t>
      </w:r>
      <w:proofErr w:type="spellStart"/>
      <w:r>
        <w:t>sapply</w:t>
      </w:r>
      <w:proofErr w:type="spellEnd"/>
      <w:r>
        <w:t>(</w:t>
      </w:r>
      <w:proofErr w:type="spellStart"/>
      <w:r>
        <w:t>colNames</w:t>
      </w:r>
      <w:proofErr w:type="spellEnd"/>
      <w:r>
        <w:t>,</w:t>
      </w:r>
    </w:p>
    <w:p w:rsidR="00C34AA0" w:rsidRDefault="00C34AA0" w:rsidP="00C34AA0">
      <w:pPr>
        <w:pStyle w:val="NormalWeb"/>
      </w:pPr>
      <w:r>
        <w:t xml:space="preserve">         function(name, </w:t>
      </w:r>
      <w:proofErr w:type="spellStart"/>
      <w:r>
        <w:t>headerRow</w:t>
      </w:r>
      <w:proofErr w:type="spellEnd"/>
      <w:r>
        <w:t xml:space="preserve">, </w:t>
      </w:r>
      <w:proofErr w:type="spellStart"/>
      <w:r>
        <w:t>searchLocs</w:t>
      </w:r>
      <w:proofErr w:type="spellEnd"/>
      <w:r>
        <w:t>)</w:t>
      </w:r>
    </w:p>
    <w:p w:rsidR="00C34AA0" w:rsidRDefault="00C34AA0" w:rsidP="00C34AA0">
      <w:pPr>
        <w:pStyle w:val="NormalWeb"/>
      </w:pPr>
      <w:r>
        <w:t xml:space="preserve">         {</w:t>
      </w:r>
    </w:p>
    <w:p w:rsidR="00C34AA0" w:rsidRDefault="00C34AA0" w:rsidP="00C34AA0">
      <w:pPr>
        <w:pStyle w:val="NormalWeb"/>
      </w:pPr>
      <w:r>
        <w:t xml:space="preserve">           </w:t>
      </w:r>
      <w:proofErr w:type="spellStart"/>
      <w:r>
        <w:t>startPos</w:t>
      </w:r>
      <w:proofErr w:type="spellEnd"/>
      <w:r>
        <w:t xml:space="preserve"> = </w:t>
      </w:r>
      <w:proofErr w:type="spellStart"/>
      <w:r>
        <w:t>regexpr</w:t>
      </w:r>
      <w:proofErr w:type="spellEnd"/>
      <w:r>
        <w:t xml:space="preserve">(name, </w:t>
      </w:r>
      <w:proofErr w:type="spellStart"/>
      <w:r>
        <w:t>headerRow</w:t>
      </w:r>
      <w:proofErr w:type="spellEnd"/>
      <w:r>
        <w:t>)[[1]]</w:t>
      </w:r>
    </w:p>
    <w:p w:rsidR="00C34AA0" w:rsidRDefault="00C34AA0" w:rsidP="00C34AA0">
      <w:pPr>
        <w:pStyle w:val="NormalWeb"/>
      </w:pPr>
      <w:r>
        <w:t xml:space="preserve">           if (</w:t>
      </w:r>
      <w:proofErr w:type="spellStart"/>
      <w:r>
        <w:t>startPos</w:t>
      </w:r>
      <w:proofErr w:type="spellEnd"/>
      <w:r>
        <w:t xml:space="preserve"> == -1)</w:t>
      </w:r>
    </w:p>
    <w:p w:rsidR="00C34AA0" w:rsidRDefault="00C34AA0" w:rsidP="00C34AA0">
      <w:pPr>
        <w:pStyle w:val="NormalWeb"/>
      </w:pPr>
      <w:r>
        <w:t xml:space="preserve">             return(c(NA, NA))</w:t>
      </w:r>
    </w:p>
    <w:p w:rsidR="00C34AA0" w:rsidRDefault="00C34AA0" w:rsidP="00C34AA0">
      <w:pPr>
        <w:pStyle w:val="NormalWeb"/>
      </w:pPr>
      <w:r>
        <w:t xml:space="preserve">           </w:t>
      </w:r>
    </w:p>
    <w:p w:rsidR="00C34AA0" w:rsidRDefault="00C34AA0" w:rsidP="00C34AA0">
      <w:pPr>
        <w:pStyle w:val="NormalWeb"/>
      </w:pPr>
      <w:r>
        <w:t xml:space="preserve">           index = sum(</w:t>
      </w:r>
      <w:proofErr w:type="spellStart"/>
      <w:r>
        <w:t>startPos</w:t>
      </w:r>
      <w:proofErr w:type="spellEnd"/>
      <w:r>
        <w:t xml:space="preserve"> &gt;= </w:t>
      </w:r>
      <w:proofErr w:type="spellStart"/>
      <w:r>
        <w:t>searchLocs</w:t>
      </w:r>
      <w:proofErr w:type="spellEnd"/>
      <w:r>
        <w:t>)</w:t>
      </w:r>
    </w:p>
    <w:p w:rsidR="00C34AA0" w:rsidRDefault="00C34AA0" w:rsidP="00C34AA0">
      <w:pPr>
        <w:pStyle w:val="NormalWeb"/>
      </w:pPr>
      <w:r>
        <w:t xml:space="preserve">           c(</w:t>
      </w:r>
      <w:proofErr w:type="spellStart"/>
      <w:r>
        <w:t>searchLocs</w:t>
      </w:r>
      <w:proofErr w:type="spellEnd"/>
      <w:r>
        <w:t xml:space="preserve">[index] + 1, </w:t>
      </w:r>
      <w:proofErr w:type="spellStart"/>
      <w:r>
        <w:t>searchLocs</w:t>
      </w:r>
      <w:proofErr w:type="spellEnd"/>
      <w:r>
        <w:t>[index + 1] - 1)</w:t>
      </w:r>
    </w:p>
    <w:p w:rsidR="00C34AA0" w:rsidRDefault="00C34AA0" w:rsidP="00C34AA0">
      <w:pPr>
        <w:pStyle w:val="NormalWeb"/>
      </w:pPr>
      <w:r>
        <w:t xml:space="preserve">         },</w:t>
      </w:r>
    </w:p>
    <w:p w:rsidR="00C34AA0" w:rsidRDefault="00C34AA0" w:rsidP="00C34AA0">
      <w:pPr>
        <w:pStyle w:val="NormalWeb"/>
      </w:pPr>
      <w:r>
        <w:t xml:space="preserve">         </w:t>
      </w:r>
      <w:proofErr w:type="spellStart"/>
      <w:r>
        <w:t>headerRow</w:t>
      </w:r>
      <w:proofErr w:type="spellEnd"/>
      <w:r>
        <w:t xml:space="preserve"> = </w:t>
      </w:r>
      <w:proofErr w:type="spellStart"/>
      <w:r>
        <w:t>headerRow</w:t>
      </w:r>
      <w:proofErr w:type="spellEnd"/>
      <w:r>
        <w:t xml:space="preserve">, </w:t>
      </w:r>
      <w:proofErr w:type="spellStart"/>
      <w:r>
        <w:t>searchLocs</w:t>
      </w:r>
      <w:proofErr w:type="spellEnd"/>
      <w:r>
        <w:t xml:space="preserve"> = </w:t>
      </w:r>
      <w:proofErr w:type="spellStart"/>
      <w:r>
        <w:t>searchLocs</w:t>
      </w:r>
      <w:proofErr w:type="spellEnd"/>
      <w:r>
        <w:t>)</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r>
        <w:t xml:space="preserve"># Testing </w:t>
      </w:r>
      <w:proofErr w:type="spellStart"/>
      <w:r>
        <w:t>findColLocs</w:t>
      </w:r>
      <w:proofErr w:type="spellEnd"/>
      <w:r>
        <w:t xml:space="preserve"> and </w:t>
      </w:r>
      <w:proofErr w:type="spellStart"/>
      <w:r>
        <w:t>selectCols</w:t>
      </w:r>
      <w:proofErr w:type="spellEnd"/>
      <w:r>
        <w:t xml:space="preserve"> functions</w:t>
      </w:r>
    </w:p>
    <w:p w:rsidR="00C34AA0" w:rsidRDefault="00C34AA0" w:rsidP="00C34AA0">
      <w:pPr>
        <w:pStyle w:val="NormalWeb"/>
      </w:pPr>
    </w:p>
    <w:p w:rsidR="00C34AA0" w:rsidRDefault="00C34AA0" w:rsidP="00C34AA0">
      <w:pPr>
        <w:pStyle w:val="NormalWeb"/>
      </w:pPr>
      <w:proofErr w:type="spellStart"/>
      <w:r>
        <w:t>searchLocs</w:t>
      </w:r>
      <w:proofErr w:type="spellEnd"/>
      <w:r>
        <w:t xml:space="preserve"> = </w:t>
      </w:r>
      <w:proofErr w:type="spellStart"/>
      <w:r>
        <w:t>findColLocs</w:t>
      </w:r>
      <w:proofErr w:type="spellEnd"/>
      <w:r>
        <w:t>(</w:t>
      </w:r>
      <w:proofErr w:type="spellStart"/>
      <w:r>
        <w:t>spacerRow</w:t>
      </w:r>
      <w:proofErr w:type="spellEnd"/>
      <w:r>
        <w:t>)</w:t>
      </w:r>
    </w:p>
    <w:p w:rsidR="00C34AA0" w:rsidRDefault="00C34AA0" w:rsidP="00C34AA0">
      <w:pPr>
        <w:pStyle w:val="NormalWeb"/>
      </w:pPr>
      <w:proofErr w:type="spellStart"/>
      <w:r>
        <w:t>ageLoc</w:t>
      </w:r>
      <w:proofErr w:type="spellEnd"/>
      <w:r>
        <w:t xml:space="preserve"> = </w:t>
      </w:r>
      <w:proofErr w:type="spellStart"/>
      <w:r>
        <w:t>selectCols</w:t>
      </w:r>
      <w:proofErr w:type="spellEnd"/>
      <w:r>
        <w:t xml:space="preserve">("ag", </w:t>
      </w:r>
      <w:proofErr w:type="spellStart"/>
      <w:r>
        <w:t>headerRow</w:t>
      </w:r>
      <w:proofErr w:type="spellEnd"/>
      <w:r>
        <w:t xml:space="preserve">, </w:t>
      </w:r>
      <w:proofErr w:type="spellStart"/>
      <w:r>
        <w:t>searchLocs</w:t>
      </w:r>
      <w:proofErr w:type="spellEnd"/>
      <w:r>
        <w:t>)</w:t>
      </w:r>
    </w:p>
    <w:p w:rsidR="00C34AA0" w:rsidRDefault="00C34AA0" w:rsidP="00C34AA0">
      <w:pPr>
        <w:pStyle w:val="NormalWeb"/>
      </w:pPr>
      <w:r>
        <w:t xml:space="preserve">ages = </w:t>
      </w:r>
      <w:proofErr w:type="spellStart"/>
      <w:r>
        <w:t>mapply</w:t>
      </w:r>
      <w:proofErr w:type="spellEnd"/>
      <w:r>
        <w:t>(</w:t>
      </w:r>
      <w:proofErr w:type="spellStart"/>
      <w:r>
        <w:t>substr</w:t>
      </w:r>
      <w:proofErr w:type="spellEnd"/>
      <w:r>
        <w:t xml:space="preserve">, list(body), start = </w:t>
      </w:r>
      <w:proofErr w:type="spellStart"/>
      <w:r>
        <w:t>ageLoc</w:t>
      </w:r>
      <w:proofErr w:type="spellEnd"/>
      <w:r>
        <w:t xml:space="preserve">[1, ], stop = </w:t>
      </w:r>
      <w:proofErr w:type="spellStart"/>
      <w:r>
        <w:t>ageLoc</w:t>
      </w:r>
      <w:proofErr w:type="spellEnd"/>
      <w:r>
        <w:t>[2,])</w:t>
      </w:r>
    </w:p>
    <w:p w:rsidR="00C34AA0" w:rsidRDefault="00C34AA0" w:rsidP="00C34AA0">
      <w:pPr>
        <w:pStyle w:val="NormalWeb"/>
      </w:pPr>
    </w:p>
    <w:p w:rsidR="00C34AA0" w:rsidRDefault="00C34AA0" w:rsidP="00C34AA0">
      <w:pPr>
        <w:pStyle w:val="NormalWeb"/>
      </w:pPr>
      <w:r>
        <w:t>summary(</w:t>
      </w:r>
      <w:proofErr w:type="spellStart"/>
      <w:r>
        <w:t>as.numeric</w:t>
      </w:r>
      <w:proofErr w:type="spellEnd"/>
      <w:r>
        <w:t>(ages))</w:t>
      </w:r>
    </w:p>
    <w:p w:rsidR="00C34AA0" w:rsidRDefault="00C34AA0" w:rsidP="00C34AA0">
      <w:pPr>
        <w:pStyle w:val="NormalWeb"/>
      </w:pPr>
    </w:p>
    <w:p w:rsidR="00C34AA0" w:rsidRDefault="00C34AA0" w:rsidP="00C34AA0">
      <w:pPr>
        <w:pStyle w:val="NormalWeb"/>
      </w:pPr>
      <w:r>
        <w:t># Create shortened column identifiers and account for when some tables missing columns</w:t>
      </w:r>
    </w:p>
    <w:p w:rsidR="00C34AA0" w:rsidRDefault="00C34AA0" w:rsidP="00C34AA0">
      <w:pPr>
        <w:pStyle w:val="NormalWeb"/>
      </w:pPr>
    </w:p>
    <w:p w:rsidR="00C34AA0" w:rsidRDefault="00C34AA0" w:rsidP="00C34AA0">
      <w:pPr>
        <w:pStyle w:val="NormalWeb"/>
      </w:pPr>
      <w:proofErr w:type="spellStart"/>
      <w:r>
        <w:t>shortColNames</w:t>
      </w:r>
      <w:proofErr w:type="spellEnd"/>
      <w:r>
        <w:t xml:space="preserve"> = c("name", "home", "ag", "gun", "net", "time")</w:t>
      </w:r>
    </w:p>
    <w:p w:rsidR="00C34AA0" w:rsidRDefault="00C34AA0" w:rsidP="00C34AA0">
      <w:pPr>
        <w:pStyle w:val="NormalWeb"/>
      </w:pPr>
    </w:p>
    <w:p w:rsidR="00C34AA0" w:rsidRDefault="00C34AA0" w:rsidP="00C34AA0">
      <w:pPr>
        <w:pStyle w:val="NormalWeb"/>
      </w:pPr>
      <w:proofErr w:type="spellStart"/>
      <w:r>
        <w:t>locCols</w:t>
      </w:r>
      <w:proofErr w:type="spellEnd"/>
      <w:r>
        <w:t xml:space="preserve"> = </w:t>
      </w:r>
      <w:proofErr w:type="spellStart"/>
      <w:r>
        <w:t>selectCols</w:t>
      </w:r>
      <w:proofErr w:type="spellEnd"/>
      <w:r>
        <w:t>(</w:t>
      </w:r>
      <w:proofErr w:type="spellStart"/>
      <w:r>
        <w:t>shortColNames</w:t>
      </w:r>
      <w:proofErr w:type="spellEnd"/>
      <w:r>
        <w:t xml:space="preserve">, </w:t>
      </w:r>
      <w:proofErr w:type="spellStart"/>
      <w:r>
        <w:t>headerRow</w:t>
      </w:r>
      <w:proofErr w:type="spellEnd"/>
      <w:r>
        <w:t xml:space="preserve">, </w:t>
      </w:r>
      <w:proofErr w:type="spellStart"/>
      <w:r>
        <w:t>searchLocs</w:t>
      </w:r>
      <w:proofErr w:type="spellEnd"/>
      <w:r>
        <w:t>)</w:t>
      </w:r>
    </w:p>
    <w:p w:rsidR="00C34AA0" w:rsidRDefault="00C34AA0" w:rsidP="00C34AA0">
      <w:pPr>
        <w:pStyle w:val="NormalWeb"/>
      </w:pPr>
    </w:p>
    <w:p w:rsidR="00C34AA0" w:rsidRDefault="00C34AA0" w:rsidP="00C34AA0">
      <w:pPr>
        <w:pStyle w:val="NormalWeb"/>
      </w:pPr>
      <w:r>
        <w:t xml:space="preserve">Values = </w:t>
      </w:r>
      <w:proofErr w:type="spellStart"/>
      <w:r>
        <w:t>mapply</w:t>
      </w:r>
      <w:proofErr w:type="spellEnd"/>
      <w:r>
        <w:t>(</w:t>
      </w:r>
      <w:proofErr w:type="spellStart"/>
      <w:r>
        <w:t>substr</w:t>
      </w:r>
      <w:proofErr w:type="spellEnd"/>
      <w:r>
        <w:t xml:space="preserve">, list(body), start = </w:t>
      </w:r>
      <w:proofErr w:type="spellStart"/>
      <w:r>
        <w:t>locCols</w:t>
      </w:r>
      <w:proofErr w:type="spellEnd"/>
      <w:r>
        <w:t xml:space="preserve">[1,], stop = </w:t>
      </w:r>
      <w:proofErr w:type="spellStart"/>
      <w:r>
        <w:t>locCols</w:t>
      </w:r>
      <w:proofErr w:type="spellEnd"/>
      <w:r>
        <w:t>[2,])</w:t>
      </w:r>
    </w:p>
    <w:p w:rsidR="00C34AA0" w:rsidRDefault="00C34AA0" w:rsidP="00C34AA0">
      <w:pPr>
        <w:pStyle w:val="NormalWeb"/>
      </w:pPr>
    </w:p>
    <w:p w:rsidR="00C34AA0" w:rsidRDefault="00C34AA0" w:rsidP="00C34AA0">
      <w:pPr>
        <w:pStyle w:val="NormalWeb"/>
      </w:pPr>
      <w:proofErr w:type="spellStart"/>
      <w:r>
        <w:t>colnames</w:t>
      </w:r>
      <w:proofErr w:type="spellEnd"/>
      <w:r>
        <w:t xml:space="preserve">(Values) = </w:t>
      </w:r>
      <w:proofErr w:type="spellStart"/>
      <w:r>
        <w:t>shortColNames</w:t>
      </w:r>
      <w:proofErr w:type="spellEnd"/>
    </w:p>
    <w:p w:rsidR="00C34AA0" w:rsidRDefault="00C34AA0" w:rsidP="00C34AA0">
      <w:pPr>
        <w:pStyle w:val="NormalWeb"/>
      </w:pPr>
      <w:r>
        <w:t>head(Values)</w:t>
      </w:r>
    </w:p>
    <w:p w:rsidR="00C34AA0" w:rsidRDefault="00C34AA0" w:rsidP="00C34AA0">
      <w:pPr>
        <w:pStyle w:val="NormalWeb"/>
      </w:pPr>
    </w:p>
    <w:p w:rsidR="00C34AA0" w:rsidRDefault="00C34AA0" w:rsidP="00C34AA0">
      <w:pPr>
        <w:pStyle w:val="NormalWeb"/>
      </w:pPr>
      <w:r>
        <w:t>tail(Values)[, 1:3]</w:t>
      </w:r>
    </w:p>
    <w:p w:rsidR="00C34AA0" w:rsidRDefault="00C34AA0" w:rsidP="00C34AA0">
      <w:pPr>
        <w:pStyle w:val="NormalWeb"/>
      </w:pPr>
    </w:p>
    <w:p w:rsidR="00C34AA0" w:rsidRDefault="00C34AA0" w:rsidP="00C34AA0">
      <w:pPr>
        <w:pStyle w:val="NormalWeb"/>
      </w:pPr>
      <w:r>
        <w:t># Build wrapper function for column extraction</w:t>
      </w:r>
    </w:p>
    <w:p w:rsidR="00C34AA0" w:rsidRDefault="00C34AA0" w:rsidP="00C34AA0">
      <w:pPr>
        <w:pStyle w:val="NormalWeb"/>
      </w:pPr>
    </w:p>
    <w:p w:rsidR="00C34AA0" w:rsidRDefault="00C34AA0" w:rsidP="00C34AA0">
      <w:pPr>
        <w:pStyle w:val="NormalWeb"/>
      </w:pPr>
      <w:proofErr w:type="spellStart"/>
      <w:r>
        <w:t>extractVariables</w:t>
      </w:r>
      <w:proofErr w:type="spellEnd"/>
      <w:r>
        <w:t xml:space="preserve"> = function(file, </w:t>
      </w:r>
      <w:proofErr w:type="spellStart"/>
      <w:r>
        <w:t>varNames</w:t>
      </w:r>
      <w:proofErr w:type="spellEnd"/>
      <w:r>
        <w:t xml:space="preserve"> = c("name", "home", "ag", "gun", "net", "time"))</w:t>
      </w:r>
    </w:p>
    <w:p w:rsidR="00C34AA0" w:rsidRDefault="00C34AA0" w:rsidP="00C34AA0">
      <w:pPr>
        <w:pStyle w:val="NormalWeb"/>
      </w:pPr>
      <w:r>
        <w:t>{</w:t>
      </w:r>
    </w:p>
    <w:p w:rsidR="00C34AA0" w:rsidRDefault="00C34AA0" w:rsidP="00C34AA0">
      <w:pPr>
        <w:pStyle w:val="NormalWeb"/>
      </w:pPr>
      <w:r>
        <w:t xml:space="preserve">  </w:t>
      </w:r>
      <w:proofErr w:type="spellStart"/>
      <w:r>
        <w:t>eqIndex</w:t>
      </w:r>
      <w:proofErr w:type="spellEnd"/>
      <w:r>
        <w:t xml:space="preserve"> = grep("^===", file)</w:t>
      </w:r>
    </w:p>
    <w:p w:rsidR="00C34AA0" w:rsidRDefault="00C34AA0" w:rsidP="00C34AA0">
      <w:pPr>
        <w:pStyle w:val="NormalWeb"/>
      </w:pPr>
      <w:r>
        <w:t xml:space="preserve">  # Extract the two key rows and the real data in the xml</w:t>
      </w:r>
    </w:p>
    <w:p w:rsidR="00C34AA0" w:rsidRDefault="00C34AA0" w:rsidP="00C34AA0">
      <w:pPr>
        <w:pStyle w:val="NormalWeb"/>
      </w:pPr>
      <w:r>
        <w:t xml:space="preserve">  </w:t>
      </w:r>
      <w:proofErr w:type="spellStart"/>
      <w:r>
        <w:t>spacerRow</w:t>
      </w:r>
      <w:proofErr w:type="spellEnd"/>
      <w:r>
        <w:t xml:space="preserve"> = file[</w:t>
      </w:r>
      <w:proofErr w:type="spellStart"/>
      <w:r>
        <w:t>eqIndex</w:t>
      </w:r>
      <w:proofErr w:type="spellEnd"/>
      <w:r>
        <w:t>]</w:t>
      </w:r>
    </w:p>
    <w:p w:rsidR="00C34AA0" w:rsidRDefault="00C34AA0" w:rsidP="00C34AA0">
      <w:pPr>
        <w:pStyle w:val="NormalWeb"/>
      </w:pPr>
      <w:r>
        <w:t xml:space="preserve">  </w:t>
      </w:r>
      <w:proofErr w:type="spellStart"/>
      <w:r>
        <w:t>headerRow</w:t>
      </w:r>
      <w:proofErr w:type="spellEnd"/>
      <w:r>
        <w:t xml:space="preserve"> = </w:t>
      </w:r>
      <w:proofErr w:type="spellStart"/>
      <w:r>
        <w:t>tolower</w:t>
      </w:r>
      <w:proofErr w:type="spellEnd"/>
      <w:r>
        <w:t>(file[</w:t>
      </w:r>
      <w:proofErr w:type="spellStart"/>
      <w:r>
        <w:t>eqIndex</w:t>
      </w:r>
      <w:proofErr w:type="spellEnd"/>
      <w:r>
        <w:t xml:space="preserve"> - 1])</w:t>
      </w:r>
    </w:p>
    <w:p w:rsidR="00C34AA0" w:rsidRDefault="00C34AA0" w:rsidP="00C34AA0">
      <w:pPr>
        <w:pStyle w:val="NormalWeb"/>
      </w:pPr>
      <w:r>
        <w:t xml:space="preserve">  body = file[-(1:eqIndex)]</w:t>
      </w:r>
    </w:p>
    <w:p w:rsidR="00C34AA0" w:rsidRDefault="00C34AA0" w:rsidP="00C34AA0">
      <w:pPr>
        <w:pStyle w:val="NormalWeb"/>
      </w:pPr>
      <w:r>
        <w:t xml:space="preserve">  </w:t>
      </w:r>
    </w:p>
    <w:p w:rsidR="00C34AA0" w:rsidRDefault="00C34AA0" w:rsidP="00C34AA0">
      <w:pPr>
        <w:pStyle w:val="NormalWeb"/>
      </w:pPr>
      <w:r>
        <w:t xml:space="preserve">  # Obtain the starting and ending positions of variables</w:t>
      </w:r>
    </w:p>
    <w:p w:rsidR="00C34AA0" w:rsidRDefault="00C34AA0" w:rsidP="00C34AA0">
      <w:pPr>
        <w:pStyle w:val="NormalWeb"/>
      </w:pPr>
      <w:r>
        <w:t xml:space="preserve">  </w:t>
      </w:r>
      <w:proofErr w:type="spellStart"/>
      <w:r>
        <w:t>searchLocs</w:t>
      </w:r>
      <w:proofErr w:type="spellEnd"/>
      <w:r>
        <w:t xml:space="preserve"> = </w:t>
      </w:r>
      <w:proofErr w:type="spellStart"/>
      <w:r>
        <w:t>findColLocs</w:t>
      </w:r>
      <w:proofErr w:type="spellEnd"/>
      <w:r>
        <w:t>(</w:t>
      </w:r>
      <w:proofErr w:type="spellStart"/>
      <w:r>
        <w:t>spacerRow</w:t>
      </w:r>
      <w:proofErr w:type="spellEnd"/>
      <w:r>
        <w:t>)</w:t>
      </w:r>
    </w:p>
    <w:p w:rsidR="00C34AA0" w:rsidRDefault="00C34AA0" w:rsidP="00C34AA0">
      <w:pPr>
        <w:pStyle w:val="NormalWeb"/>
      </w:pPr>
      <w:r>
        <w:t xml:space="preserve">  </w:t>
      </w:r>
      <w:proofErr w:type="spellStart"/>
      <w:r>
        <w:t>locCols</w:t>
      </w:r>
      <w:proofErr w:type="spellEnd"/>
      <w:r>
        <w:t xml:space="preserve"> = </w:t>
      </w:r>
      <w:proofErr w:type="spellStart"/>
      <w:r>
        <w:t>selectCols</w:t>
      </w:r>
      <w:proofErr w:type="spellEnd"/>
      <w:r>
        <w:t>(</w:t>
      </w:r>
      <w:proofErr w:type="spellStart"/>
      <w:r>
        <w:t>varNames</w:t>
      </w:r>
      <w:proofErr w:type="spellEnd"/>
      <w:r>
        <w:t xml:space="preserve">, </w:t>
      </w:r>
      <w:proofErr w:type="spellStart"/>
      <w:r>
        <w:t>headerRow</w:t>
      </w:r>
      <w:proofErr w:type="spellEnd"/>
      <w:r>
        <w:t xml:space="preserve">, </w:t>
      </w:r>
      <w:proofErr w:type="spellStart"/>
      <w:r>
        <w:t>searchLocs</w:t>
      </w:r>
      <w:proofErr w:type="spellEnd"/>
      <w:r>
        <w:t>)</w:t>
      </w:r>
    </w:p>
    <w:p w:rsidR="00C34AA0" w:rsidRDefault="00C34AA0" w:rsidP="00C34AA0">
      <w:pPr>
        <w:pStyle w:val="NormalWeb"/>
      </w:pPr>
      <w:r>
        <w:t xml:space="preserve">  </w:t>
      </w:r>
    </w:p>
    <w:p w:rsidR="00C34AA0" w:rsidRDefault="00C34AA0" w:rsidP="00C34AA0">
      <w:pPr>
        <w:pStyle w:val="NormalWeb"/>
      </w:pPr>
      <w:r>
        <w:t xml:space="preserve">  Values = </w:t>
      </w:r>
      <w:proofErr w:type="spellStart"/>
      <w:r>
        <w:t>mapply</w:t>
      </w:r>
      <w:proofErr w:type="spellEnd"/>
      <w:r>
        <w:t>(</w:t>
      </w:r>
      <w:proofErr w:type="spellStart"/>
      <w:r>
        <w:t>substr</w:t>
      </w:r>
      <w:proofErr w:type="spellEnd"/>
      <w:r>
        <w:t xml:space="preserve">, list(body), start = </w:t>
      </w:r>
      <w:proofErr w:type="spellStart"/>
      <w:r>
        <w:t>locCols</w:t>
      </w:r>
      <w:proofErr w:type="spellEnd"/>
      <w:r>
        <w:t xml:space="preserve">[1,], stop = </w:t>
      </w:r>
      <w:proofErr w:type="spellStart"/>
      <w:r>
        <w:t>locCols</w:t>
      </w:r>
      <w:proofErr w:type="spellEnd"/>
      <w:r>
        <w:t>[2,])</w:t>
      </w:r>
    </w:p>
    <w:p w:rsidR="00C34AA0" w:rsidRDefault="00C34AA0" w:rsidP="00C34AA0">
      <w:pPr>
        <w:pStyle w:val="NormalWeb"/>
      </w:pPr>
      <w:r>
        <w:t xml:space="preserve">  </w:t>
      </w:r>
      <w:proofErr w:type="spellStart"/>
      <w:r>
        <w:t>colnames</w:t>
      </w:r>
      <w:proofErr w:type="spellEnd"/>
      <w:r>
        <w:t xml:space="preserve">(Values) = </w:t>
      </w:r>
      <w:proofErr w:type="spellStart"/>
      <w:r>
        <w:t>varNames</w:t>
      </w:r>
      <w:proofErr w:type="spellEnd"/>
    </w:p>
    <w:p w:rsidR="00C34AA0" w:rsidRDefault="00C34AA0" w:rsidP="00C34AA0">
      <w:pPr>
        <w:pStyle w:val="NormalWeb"/>
      </w:pPr>
      <w:r>
        <w:t xml:space="preserve">  </w:t>
      </w:r>
    </w:p>
    <w:p w:rsidR="00C34AA0" w:rsidRDefault="00C34AA0" w:rsidP="00C34AA0">
      <w:pPr>
        <w:pStyle w:val="NormalWeb"/>
      </w:pPr>
      <w:r>
        <w:t xml:space="preserve">  invisible(Values)</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r>
        <w:t># Read table lines into R</w:t>
      </w:r>
    </w:p>
    <w:p w:rsidR="00C34AA0" w:rsidRDefault="00C34AA0" w:rsidP="00C34AA0">
      <w:pPr>
        <w:pStyle w:val="NormalWeb"/>
      </w:pPr>
    </w:p>
    <w:p w:rsidR="00C34AA0" w:rsidRDefault="00C34AA0" w:rsidP="00C34AA0">
      <w:pPr>
        <w:pStyle w:val="NormalWeb"/>
      </w:pPr>
      <w:proofErr w:type="spellStart"/>
      <w:r>
        <w:t>mfilenames</w:t>
      </w:r>
      <w:proofErr w:type="spellEnd"/>
      <w:r>
        <w:t xml:space="preserve"> = paste("</w:t>
      </w:r>
      <w:proofErr w:type="spellStart"/>
      <w:r>
        <w:t>MenTxt</w:t>
      </w:r>
      <w:proofErr w:type="spellEnd"/>
      <w:r>
        <w:t xml:space="preserve">/", 1999:2012, ".txt", </w:t>
      </w:r>
      <w:proofErr w:type="spellStart"/>
      <w:r>
        <w:t>sep</w:t>
      </w:r>
      <w:proofErr w:type="spellEnd"/>
      <w:r>
        <w:t xml:space="preserve"> = "")</w:t>
      </w:r>
    </w:p>
    <w:p w:rsidR="00C34AA0" w:rsidRDefault="00C34AA0" w:rsidP="00C34AA0">
      <w:pPr>
        <w:pStyle w:val="NormalWeb"/>
      </w:pPr>
      <w:proofErr w:type="spellStart"/>
      <w:r>
        <w:t>menFiles</w:t>
      </w:r>
      <w:proofErr w:type="spellEnd"/>
      <w:r>
        <w:t xml:space="preserve"> = </w:t>
      </w:r>
      <w:proofErr w:type="spellStart"/>
      <w:r>
        <w:t>lapply</w:t>
      </w:r>
      <w:proofErr w:type="spellEnd"/>
      <w:r>
        <w:t>(</w:t>
      </w:r>
      <w:proofErr w:type="spellStart"/>
      <w:r>
        <w:t>mfilenames</w:t>
      </w:r>
      <w:proofErr w:type="spellEnd"/>
      <w:r>
        <w:t xml:space="preserve">, </w:t>
      </w:r>
      <w:proofErr w:type="spellStart"/>
      <w:r>
        <w:t>readLines</w:t>
      </w:r>
      <w:proofErr w:type="spellEnd"/>
      <w:r>
        <w:t>)</w:t>
      </w:r>
    </w:p>
    <w:p w:rsidR="00C34AA0" w:rsidRPr="002B158E" w:rsidRDefault="00C34AA0" w:rsidP="00C34AA0">
      <w:pPr>
        <w:pStyle w:val="NormalWeb"/>
        <w:rPr>
          <w:lang w:val="fr-FR"/>
        </w:rPr>
      </w:pPr>
      <w:proofErr w:type="spellStart"/>
      <w:r w:rsidRPr="002B158E">
        <w:rPr>
          <w:lang w:val="fr-FR"/>
        </w:rPr>
        <w:t>names</w:t>
      </w:r>
      <w:proofErr w:type="spellEnd"/>
      <w:r w:rsidRPr="002B158E">
        <w:rPr>
          <w:lang w:val="fr-FR"/>
        </w:rPr>
        <w:t>(</w:t>
      </w:r>
      <w:proofErr w:type="spellStart"/>
      <w:r w:rsidRPr="002B158E">
        <w:rPr>
          <w:lang w:val="fr-FR"/>
        </w:rPr>
        <w:t>menFiles</w:t>
      </w:r>
      <w:proofErr w:type="spellEnd"/>
      <w:r w:rsidRPr="002B158E">
        <w:rPr>
          <w:lang w:val="fr-FR"/>
        </w:rPr>
        <w:t>) = 1999:2012</w:t>
      </w:r>
    </w:p>
    <w:p w:rsidR="00C34AA0" w:rsidRPr="002B158E" w:rsidRDefault="00C34AA0" w:rsidP="00C34AA0">
      <w:pPr>
        <w:pStyle w:val="NormalWeb"/>
        <w:rPr>
          <w:lang w:val="fr-FR"/>
        </w:rPr>
      </w:pPr>
      <w:proofErr w:type="spellStart"/>
      <w:r w:rsidRPr="002B158E">
        <w:rPr>
          <w:lang w:val="fr-FR"/>
        </w:rPr>
        <w:t>menFiles</w:t>
      </w:r>
      <w:proofErr w:type="spellEnd"/>
      <w:r w:rsidRPr="002B158E">
        <w:rPr>
          <w:lang w:val="fr-FR"/>
        </w:rPr>
        <w:t xml:space="preserve">[['2009']] &lt;- </w:t>
      </w:r>
      <w:proofErr w:type="spellStart"/>
      <w:r w:rsidRPr="002B158E">
        <w:rPr>
          <w:lang w:val="fr-FR"/>
        </w:rPr>
        <w:t>gsub</w:t>
      </w:r>
      <w:proofErr w:type="spellEnd"/>
      <w:r w:rsidRPr="002B158E">
        <w:rPr>
          <w:lang w:val="fr-FR"/>
        </w:rPr>
        <w:t>("</w:t>
      </w:r>
      <w:r>
        <w:t>�</w:t>
      </w:r>
      <w:r w:rsidRPr="002B158E">
        <w:rPr>
          <w:lang w:val="fr-FR"/>
        </w:rPr>
        <w:t xml:space="preserve">", "", </w:t>
      </w:r>
      <w:proofErr w:type="spellStart"/>
      <w:r w:rsidRPr="002B158E">
        <w:rPr>
          <w:lang w:val="fr-FR"/>
        </w:rPr>
        <w:t>menFiles</w:t>
      </w:r>
      <w:proofErr w:type="spellEnd"/>
      <w:r w:rsidRPr="002B158E">
        <w:rPr>
          <w:lang w:val="fr-FR"/>
        </w:rPr>
        <w:t>[['2009']])</w:t>
      </w:r>
    </w:p>
    <w:p w:rsidR="00C34AA0" w:rsidRPr="002B158E" w:rsidRDefault="00C34AA0" w:rsidP="00C34AA0">
      <w:pPr>
        <w:pStyle w:val="NormalWeb"/>
        <w:rPr>
          <w:lang w:val="fr-FR"/>
        </w:rPr>
      </w:pPr>
    </w:p>
    <w:p w:rsidR="00C34AA0" w:rsidRDefault="00C34AA0" w:rsidP="00C34AA0">
      <w:pPr>
        <w:pStyle w:val="NormalWeb"/>
      </w:pPr>
      <w:r>
        <w:t># Create list of character matrices containing the column contents for each of the 14 years of data</w:t>
      </w:r>
    </w:p>
    <w:p w:rsidR="00C34AA0" w:rsidRDefault="00C34AA0" w:rsidP="00C34AA0">
      <w:pPr>
        <w:pStyle w:val="NormalWeb"/>
      </w:pPr>
    </w:p>
    <w:p w:rsidR="00C34AA0" w:rsidRDefault="00C34AA0" w:rsidP="00C34AA0">
      <w:pPr>
        <w:pStyle w:val="NormalWeb"/>
      </w:pPr>
      <w:proofErr w:type="spellStart"/>
      <w:r>
        <w:t>menResMat</w:t>
      </w:r>
      <w:proofErr w:type="spellEnd"/>
      <w:r>
        <w:t xml:space="preserve"> = </w:t>
      </w:r>
      <w:proofErr w:type="spellStart"/>
      <w:r>
        <w:t>lapply</w:t>
      </w:r>
      <w:proofErr w:type="spellEnd"/>
      <w:r>
        <w:t>(</w:t>
      </w:r>
      <w:proofErr w:type="spellStart"/>
      <w:r>
        <w:t>menFiles</w:t>
      </w:r>
      <w:proofErr w:type="spellEnd"/>
      <w:r>
        <w:t xml:space="preserve">, </w:t>
      </w:r>
      <w:proofErr w:type="spellStart"/>
      <w:r>
        <w:t>extractVariables</w:t>
      </w:r>
      <w:proofErr w:type="spellEnd"/>
      <w:r>
        <w:t>)</w:t>
      </w:r>
    </w:p>
    <w:p w:rsidR="00C34AA0" w:rsidRDefault="00C34AA0" w:rsidP="00C34AA0">
      <w:pPr>
        <w:pStyle w:val="NormalWeb"/>
      </w:pPr>
      <w:proofErr w:type="spellStart"/>
      <w:r>
        <w:t>sapply</w:t>
      </w:r>
      <w:proofErr w:type="spellEnd"/>
      <w:r>
        <w:t>(</w:t>
      </w:r>
      <w:proofErr w:type="spellStart"/>
      <w:r>
        <w:t>menResMat</w:t>
      </w:r>
      <w:proofErr w:type="spellEnd"/>
      <w:r>
        <w:t xml:space="preserve">, </w:t>
      </w:r>
      <w:proofErr w:type="spellStart"/>
      <w:r>
        <w:t>nrow</w:t>
      </w:r>
      <w:proofErr w:type="spellEnd"/>
      <w:r>
        <w:t>)</w:t>
      </w:r>
    </w:p>
    <w:p w:rsidR="00C34AA0" w:rsidRDefault="00C34AA0" w:rsidP="00C34AA0">
      <w:pPr>
        <w:pStyle w:val="NormalWeb"/>
      </w:pPr>
    </w:p>
    <w:p w:rsidR="00C34AA0" w:rsidRDefault="00C34AA0" w:rsidP="00C34AA0">
      <w:pPr>
        <w:pStyle w:val="NormalWeb"/>
      </w:pPr>
      <w:r>
        <w:t># Read table lines into R</w:t>
      </w:r>
    </w:p>
    <w:p w:rsidR="00C34AA0" w:rsidRDefault="00C34AA0" w:rsidP="00C34AA0">
      <w:pPr>
        <w:pStyle w:val="NormalWeb"/>
      </w:pPr>
    </w:p>
    <w:p w:rsidR="00C34AA0" w:rsidRDefault="00C34AA0" w:rsidP="00C34AA0">
      <w:pPr>
        <w:pStyle w:val="NormalWeb"/>
      </w:pPr>
      <w:proofErr w:type="spellStart"/>
      <w:r>
        <w:t>wfilenames</w:t>
      </w:r>
      <w:proofErr w:type="spellEnd"/>
      <w:r>
        <w:t xml:space="preserve"> = paste("</w:t>
      </w:r>
      <w:proofErr w:type="spellStart"/>
      <w:r>
        <w:t>WomenTxt</w:t>
      </w:r>
      <w:proofErr w:type="spellEnd"/>
      <w:r>
        <w:t xml:space="preserve">/", 1999:2012, ".txt", </w:t>
      </w:r>
      <w:proofErr w:type="spellStart"/>
      <w:r>
        <w:t>sep</w:t>
      </w:r>
      <w:proofErr w:type="spellEnd"/>
      <w:r>
        <w:t xml:space="preserve"> = "")</w:t>
      </w:r>
    </w:p>
    <w:p w:rsidR="00C34AA0" w:rsidRDefault="00C34AA0" w:rsidP="00C34AA0">
      <w:pPr>
        <w:pStyle w:val="NormalWeb"/>
      </w:pPr>
      <w:proofErr w:type="spellStart"/>
      <w:r>
        <w:t>womenFiles</w:t>
      </w:r>
      <w:proofErr w:type="spellEnd"/>
      <w:r>
        <w:t xml:space="preserve"> = </w:t>
      </w:r>
      <w:proofErr w:type="spellStart"/>
      <w:r>
        <w:t>lapply</w:t>
      </w:r>
      <w:proofErr w:type="spellEnd"/>
      <w:r>
        <w:t>(</w:t>
      </w:r>
      <w:proofErr w:type="spellStart"/>
      <w:r>
        <w:t>wfilenames</w:t>
      </w:r>
      <w:proofErr w:type="spellEnd"/>
      <w:r>
        <w:t xml:space="preserve">, </w:t>
      </w:r>
      <w:proofErr w:type="spellStart"/>
      <w:r>
        <w:t>readLines</w:t>
      </w:r>
      <w:proofErr w:type="spellEnd"/>
      <w:r>
        <w:t>)</w:t>
      </w:r>
    </w:p>
    <w:p w:rsidR="00C34AA0" w:rsidRDefault="00C34AA0" w:rsidP="00C34AA0">
      <w:pPr>
        <w:pStyle w:val="NormalWeb"/>
      </w:pPr>
      <w:r>
        <w:t>names(</w:t>
      </w:r>
      <w:proofErr w:type="spellStart"/>
      <w:r>
        <w:t>womenFiles</w:t>
      </w:r>
      <w:proofErr w:type="spellEnd"/>
      <w:r>
        <w:t>) = 1999:2012</w:t>
      </w:r>
    </w:p>
    <w:p w:rsidR="00C34AA0" w:rsidRDefault="00C34AA0" w:rsidP="00C34AA0">
      <w:pPr>
        <w:pStyle w:val="NormalWeb"/>
      </w:pPr>
      <w:proofErr w:type="spellStart"/>
      <w:r>
        <w:t>womenFiles</w:t>
      </w:r>
      <w:proofErr w:type="spellEnd"/>
      <w:r>
        <w:t xml:space="preserve">[['2009']] &lt;- </w:t>
      </w:r>
      <w:proofErr w:type="spellStart"/>
      <w:r>
        <w:t>gsub</w:t>
      </w:r>
      <w:proofErr w:type="spellEnd"/>
      <w:r>
        <w:t xml:space="preserve">("�", "", </w:t>
      </w:r>
      <w:proofErr w:type="spellStart"/>
      <w:r>
        <w:t>womenFiles</w:t>
      </w:r>
      <w:proofErr w:type="spellEnd"/>
      <w:r>
        <w:t>[['2009']])</w:t>
      </w:r>
    </w:p>
    <w:p w:rsidR="00C34AA0" w:rsidRDefault="00C34AA0" w:rsidP="00C34AA0">
      <w:pPr>
        <w:pStyle w:val="NormalWeb"/>
      </w:pPr>
    </w:p>
    <w:p w:rsidR="00C34AA0" w:rsidRDefault="00C34AA0" w:rsidP="00C34AA0">
      <w:pPr>
        <w:pStyle w:val="NormalWeb"/>
      </w:pPr>
      <w:r>
        <w:t># Create list of character matrices containing the column contents for each of the 14 years of data</w:t>
      </w:r>
    </w:p>
    <w:p w:rsidR="00C34AA0" w:rsidRDefault="00C34AA0" w:rsidP="00C34AA0">
      <w:pPr>
        <w:pStyle w:val="NormalWeb"/>
      </w:pPr>
    </w:p>
    <w:p w:rsidR="00C34AA0" w:rsidRDefault="00C34AA0" w:rsidP="00C34AA0">
      <w:pPr>
        <w:pStyle w:val="NormalWeb"/>
      </w:pPr>
      <w:proofErr w:type="spellStart"/>
      <w:r>
        <w:t>womenResMat</w:t>
      </w:r>
      <w:proofErr w:type="spellEnd"/>
      <w:r>
        <w:t xml:space="preserve"> = </w:t>
      </w:r>
      <w:proofErr w:type="spellStart"/>
      <w:r>
        <w:t>lapply</w:t>
      </w:r>
      <w:proofErr w:type="spellEnd"/>
      <w:r>
        <w:t>(</w:t>
      </w:r>
      <w:proofErr w:type="spellStart"/>
      <w:r>
        <w:t>womenFiles</w:t>
      </w:r>
      <w:proofErr w:type="spellEnd"/>
      <w:r>
        <w:t xml:space="preserve">, </w:t>
      </w:r>
      <w:proofErr w:type="spellStart"/>
      <w:r>
        <w:t>extractVariables</w:t>
      </w:r>
      <w:proofErr w:type="spellEnd"/>
      <w:r>
        <w:t>)</w:t>
      </w:r>
    </w:p>
    <w:p w:rsidR="00C34AA0" w:rsidRDefault="00C34AA0" w:rsidP="00C34AA0">
      <w:pPr>
        <w:pStyle w:val="NormalWeb"/>
      </w:pPr>
      <w:proofErr w:type="spellStart"/>
      <w:r>
        <w:t>sapply</w:t>
      </w:r>
      <w:proofErr w:type="spellEnd"/>
      <w:r>
        <w:t>(</w:t>
      </w:r>
      <w:proofErr w:type="spellStart"/>
      <w:r>
        <w:t>womenResMat</w:t>
      </w:r>
      <w:proofErr w:type="spellEnd"/>
      <w:r>
        <w:t xml:space="preserve">, </w:t>
      </w:r>
      <w:proofErr w:type="spellStart"/>
      <w:r>
        <w:t>nrow</w:t>
      </w:r>
      <w:proofErr w:type="spellEnd"/>
      <w:r>
        <w:t>)</w:t>
      </w:r>
    </w:p>
    <w:p w:rsidR="00C34AA0" w:rsidRDefault="00C34AA0" w:rsidP="00C34AA0">
      <w:pPr>
        <w:pStyle w:val="NormalWeb"/>
      </w:pPr>
    </w:p>
    <w:p w:rsidR="00C34AA0" w:rsidRDefault="00C34AA0" w:rsidP="00C34AA0">
      <w:pPr>
        <w:pStyle w:val="NormalWeb"/>
      </w:pPr>
      <w:proofErr w:type="spellStart"/>
      <w:r>
        <w:t>maleAge</w:t>
      </w:r>
      <w:proofErr w:type="spellEnd"/>
      <w:r>
        <w:t xml:space="preserve"> = </w:t>
      </w:r>
      <w:proofErr w:type="spellStart"/>
      <w:r>
        <w:t>sapply</w:t>
      </w:r>
      <w:proofErr w:type="spellEnd"/>
      <w:r>
        <w:t>(</w:t>
      </w:r>
      <w:proofErr w:type="spellStart"/>
      <w:r>
        <w:t>menResMat</w:t>
      </w:r>
      <w:proofErr w:type="spellEnd"/>
      <w:r>
        <w:t>, function(x)</w:t>
      </w:r>
    </w:p>
    <w:p w:rsidR="00C34AA0" w:rsidRDefault="00C34AA0" w:rsidP="00C34AA0">
      <w:pPr>
        <w:pStyle w:val="NormalWeb"/>
      </w:pPr>
      <w:r>
        <w:t xml:space="preserve">  </w:t>
      </w:r>
      <w:proofErr w:type="spellStart"/>
      <w:r>
        <w:t>as.numeric</w:t>
      </w:r>
      <w:proofErr w:type="spellEnd"/>
      <w:r>
        <w:t>(x[, 'ag']))</w:t>
      </w:r>
    </w:p>
    <w:p w:rsidR="00C34AA0" w:rsidRDefault="00C34AA0" w:rsidP="00C34AA0">
      <w:pPr>
        <w:pStyle w:val="NormalWeb"/>
      </w:pPr>
      <w:proofErr w:type="spellStart"/>
      <w:r>
        <w:t>femaleAge</w:t>
      </w:r>
      <w:proofErr w:type="spellEnd"/>
      <w:r>
        <w:t xml:space="preserve"> = </w:t>
      </w:r>
      <w:proofErr w:type="spellStart"/>
      <w:r>
        <w:t>sapply</w:t>
      </w:r>
      <w:proofErr w:type="spellEnd"/>
      <w:r>
        <w:t>(</w:t>
      </w:r>
      <w:proofErr w:type="spellStart"/>
      <w:r>
        <w:t>womenResMat</w:t>
      </w:r>
      <w:proofErr w:type="spellEnd"/>
      <w:r>
        <w:t>, function(x)</w:t>
      </w:r>
    </w:p>
    <w:p w:rsidR="00C34AA0" w:rsidRDefault="00C34AA0" w:rsidP="00C34AA0">
      <w:pPr>
        <w:pStyle w:val="NormalWeb"/>
      </w:pPr>
      <w:r>
        <w:t xml:space="preserve">  </w:t>
      </w:r>
      <w:proofErr w:type="spellStart"/>
      <w:r>
        <w:t>as.numeric</w:t>
      </w:r>
      <w:proofErr w:type="spellEnd"/>
      <w:r>
        <w:t>(x[, 'ag']))</w:t>
      </w:r>
    </w:p>
    <w:p w:rsidR="00C34AA0" w:rsidRDefault="00C34AA0" w:rsidP="00C34AA0">
      <w:pPr>
        <w:pStyle w:val="NormalWeb"/>
      </w:pPr>
    </w:p>
    <w:p w:rsidR="00C34AA0" w:rsidRDefault="00C34AA0" w:rsidP="00C34AA0">
      <w:pPr>
        <w:pStyle w:val="NormalWeb"/>
      </w:pPr>
      <w:r>
        <w:t>head(</w:t>
      </w:r>
      <w:proofErr w:type="spellStart"/>
      <w:r>
        <w:t>menFiles</w:t>
      </w:r>
      <w:proofErr w:type="spellEnd"/>
      <w:r>
        <w:t>[['2003']])</w:t>
      </w:r>
    </w:p>
    <w:p w:rsidR="00C34AA0" w:rsidRDefault="00C34AA0" w:rsidP="00C34AA0">
      <w:pPr>
        <w:pStyle w:val="NormalWeb"/>
      </w:pPr>
      <w:proofErr w:type="spellStart"/>
      <w:r>
        <w:t>menFiles</w:t>
      </w:r>
      <w:proofErr w:type="spellEnd"/>
      <w:r>
        <w:t>[['2006']][2200:2205]</w:t>
      </w:r>
    </w:p>
    <w:p w:rsidR="00C34AA0" w:rsidRDefault="00C34AA0" w:rsidP="00C34AA0">
      <w:pPr>
        <w:pStyle w:val="NormalWeb"/>
      </w:pPr>
    </w:p>
    <w:p w:rsidR="00C34AA0" w:rsidRDefault="00C34AA0" w:rsidP="00C34AA0">
      <w:pPr>
        <w:pStyle w:val="NormalWeb"/>
      </w:pPr>
      <w:r>
        <w:t xml:space="preserve"># Updated </w:t>
      </w:r>
      <w:proofErr w:type="spellStart"/>
      <w:r>
        <w:t>selectCols</w:t>
      </w:r>
      <w:proofErr w:type="spellEnd"/>
      <w:r>
        <w:t xml:space="preserve"> takes care of the offset in age column</w:t>
      </w:r>
    </w:p>
    <w:p w:rsidR="00C34AA0" w:rsidRDefault="00C34AA0" w:rsidP="00C34AA0">
      <w:pPr>
        <w:pStyle w:val="NormalWeb"/>
      </w:pPr>
      <w:proofErr w:type="spellStart"/>
      <w:r>
        <w:t>selectCols</w:t>
      </w:r>
      <w:proofErr w:type="spellEnd"/>
      <w:r>
        <w:t xml:space="preserve"> = function(</w:t>
      </w:r>
      <w:proofErr w:type="spellStart"/>
      <w:r>
        <w:t>shortColNames</w:t>
      </w:r>
      <w:proofErr w:type="spellEnd"/>
      <w:r>
        <w:t xml:space="preserve">, </w:t>
      </w:r>
      <w:proofErr w:type="spellStart"/>
      <w:r>
        <w:t>headerRow</w:t>
      </w:r>
      <w:proofErr w:type="spellEnd"/>
      <w:r>
        <w:t xml:space="preserve">, </w:t>
      </w:r>
      <w:proofErr w:type="spellStart"/>
      <w:r>
        <w:t>searchLocs</w:t>
      </w:r>
      <w:proofErr w:type="spellEnd"/>
      <w:r>
        <w:t>) {</w:t>
      </w:r>
    </w:p>
    <w:p w:rsidR="00C34AA0" w:rsidRDefault="00C34AA0" w:rsidP="00C34AA0">
      <w:pPr>
        <w:pStyle w:val="NormalWeb"/>
      </w:pPr>
      <w:r>
        <w:t xml:space="preserve">  </w:t>
      </w:r>
      <w:proofErr w:type="spellStart"/>
      <w:r>
        <w:t>sapply</w:t>
      </w:r>
      <w:proofErr w:type="spellEnd"/>
      <w:r>
        <w:t>(</w:t>
      </w:r>
      <w:proofErr w:type="spellStart"/>
      <w:r>
        <w:t>shortColNames</w:t>
      </w:r>
      <w:proofErr w:type="spellEnd"/>
      <w:r>
        <w:t>, function(</w:t>
      </w:r>
      <w:proofErr w:type="spellStart"/>
      <w:r>
        <w:t>shortName</w:t>
      </w:r>
      <w:proofErr w:type="spellEnd"/>
      <w:r>
        <w:t xml:space="preserve">, </w:t>
      </w:r>
      <w:proofErr w:type="spellStart"/>
      <w:r>
        <w:t>headerRow</w:t>
      </w:r>
      <w:proofErr w:type="spellEnd"/>
      <w:r>
        <w:t xml:space="preserve">, </w:t>
      </w:r>
      <w:proofErr w:type="spellStart"/>
      <w:r>
        <w:t>searchLocs</w:t>
      </w:r>
      <w:proofErr w:type="spellEnd"/>
      <w:r>
        <w:t>) {</w:t>
      </w:r>
    </w:p>
    <w:p w:rsidR="00C34AA0" w:rsidRDefault="00C34AA0" w:rsidP="00C34AA0">
      <w:pPr>
        <w:pStyle w:val="NormalWeb"/>
      </w:pPr>
      <w:r>
        <w:t xml:space="preserve">    </w:t>
      </w:r>
      <w:proofErr w:type="spellStart"/>
      <w:r>
        <w:t>startPos</w:t>
      </w:r>
      <w:proofErr w:type="spellEnd"/>
      <w:r>
        <w:t xml:space="preserve"> = </w:t>
      </w:r>
      <w:proofErr w:type="spellStart"/>
      <w:r>
        <w:t>regexpr</w:t>
      </w:r>
      <w:proofErr w:type="spellEnd"/>
      <w:r>
        <w:t>(</w:t>
      </w:r>
      <w:proofErr w:type="spellStart"/>
      <w:r>
        <w:t>shortName</w:t>
      </w:r>
      <w:proofErr w:type="spellEnd"/>
      <w:r>
        <w:t xml:space="preserve">, </w:t>
      </w:r>
      <w:proofErr w:type="spellStart"/>
      <w:r>
        <w:t>headerRow</w:t>
      </w:r>
      <w:proofErr w:type="spellEnd"/>
      <w:r>
        <w:t>)[[1]]</w:t>
      </w:r>
    </w:p>
    <w:p w:rsidR="00C34AA0" w:rsidRDefault="00C34AA0" w:rsidP="00C34AA0">
      <w:pPr>
        <w:pStyle w:val="NormalWeb"/>
      </w:pPr>
      <w:r>
        <w:t xml:space="preserve">    if (</w:t>
      </w:r>
      <w:proofErr w:type="spellStart"/>
      <w:r>
        <w:t>startPos</w:t>
      </w:r>
      <w:proofErr w:type="spellEnd"/>
      <w:r>
        <w:t xml:space="preserve"> == -1)</w:t>
      </w:r>
    </w:p>
    <w:p w:rsidR="00C34AA0" w:rsidRDefault="00C34AA0" w:rsidP="00C34AA0">
      <w:pPr>
        <w:pStyle w:val="NormalWeb"/>
      </w:pPr>
      <w:r>
        <w:t xml:space="preserve">      return(c(NA, NA))</w:t>
      </w:r>
    </w:p>
    <w:p w:rsidR="00C34AA0" w:rsidRDefault="00C34AA0" w:rsidP="00C34AA0">
      <w:pPr>
        <w:pStyle w:val="NormalWeb"/>
      </w:pPr>
      <w:r>
        <w:t xml:space="preserve">    index = sum(</w:t>
      </w:r>
      <w:proofErr w:type="spellStart"/>
      <w:r>
        <w:t>startPos</w:t>
      </w:r>
      <w:proofErr w:type="spellEnd"/>
      <w:r>
        <w:t xml:space="preserve"> &gt;= </w:t>
      </w:r>
      <w:proofErr w:type="spellStart"/>
      <w:r>
        <w:t>searchLocs</w:t>
      </w:r>
      <w:proofErr w:type="spellEnd"/>
      <w:r>
        <w:t>)</w:t>
      </w:r>
    </w:p>
    <w:p w:rsidR="00C34AA0" w:rsidRDefault="00C34AA0" w:rsidP="00C34AA0">
      <w:pPr>
        <w:pStyle w:val="NormalWeb"/>
      </w:pPr>
      <w:r>
        <w:t xml:space="preserve">    c(</w:t>
      </w:r>
      <w:proofErr w:type="spellStart"/>
      <w:r>
        <w:t>searchLocs</w:t>
      </w:r>
      <w:proofErr w:type="spellEnd"/>
      <w:r>
        <w:t xml:space="preserve">[index] + 1, </w:t>
      </w:r>
      <w:proofErr w:type="spellStart"/>
      <w:r>
        <w:t>searchLocs</w:t>
      </w:r>
      <w:proofErr w:type="spellEnd"/>
      <w:r>
        <w:t>[index + 1])</w:t>
      </w:r>
    </w:p>
    <w:p w:rsidR="00C34AA0" w:rsidRDefault="00C34AA0" w:rsidP="00C34AA0">
      <w:pPr>
        <w:pStyle w:val="NormalWeb"/>
      </w:pPr>
      <w:r>
        <w:t xml:space="preserve">  }, </w:t>
      </w:r>
      <w:proofErr w:type="spellStart"/>
      <w:r>
        <w:t>headerRow</w:t>
      </w:r>
      <w:proofErr w:type="spellEnd"/>
      <w:r>
        <w:t xml:space="preserve"> = </w:t>
      </w:r>
      <w:proofErr w:type="spellStart"/>
      <w:r>
        <w:t>headerRow</w:t>
      </w:r>
      <w:proofErr w:type="spellEnd"/>
      <w:r>
        <w:t xml:space="preserve">, </w:t>
      </w:r>
      <w:proofErr w:type="spellStart"/>
      <w:r>
        <w:t>searchLocs</w:t>
      </w:r>
      <w:proofErr w:type="spellEnd"/>
      <w:r>
        <w:t xml:space="preserve"> = </w:t>
      </w:r>
      <w:proofErr w:type="spellStart"/>
      <w:r>
        <w:t>searchLocs</w:t>
      </w:r>
      <w:proofErr w:type="spellEnd"/>
      <w:r>
        <w:t>)</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menResMat</w:t>
      </w:r>
      <w:proofErr w:type="spellEnd"/>
      <w:r>
        <w:t xml:space="preserve"> = </w:t>
      </w:r>
      <w:proofErr w:type="spellStart"/>
      <w:r>
        <w:t>lapply</w:t>
      </w:r>
      <w:proofErr w:type="spellEnd"/>
      <w:r>
        <w:t>(</w:t>
      </w:r>
      <w:proofErr w:type="spellStart"/>
      <w:r>
        <w:t>menFiles</w:t>
      </w:r>
      <w:proofErr w:type="spellEnd"/>
      <w:r>
        <w:t xml:space="preserve">, </w:t>
      </w:r>
      <w:proofErr w:type="spellStart"/>
      <w:r>
        <w:t>extractVariables</w:t>
      </w:r>
      <w:proofErr w:type="spellEnd"/>
      <w:r>
        <w:t>)</w:t>
      </w:r>
    </w:p>
    <w:p w:rsidR="00C34AA0" w:rsidRDefault="00C34AA0" w:rsidP="00C34AA0">
      <w:pPr>
        <w:pStyle w:val="NormalWeb"/>
      </w:pPr>
      <w:proofErr w:type="spellStart"/>
      <w:r>
        <w:t>womenResMat</w:t>
      </w:r>
      <w:proofErr w:type="spellEnd"/>
      <w:r>
        <w:t xml:space="preserve"> = </w:t>
      </w:r>
      <w:proofErr w:type="spellStart"/>
      <w:r>
        <w:t>lapply</w:t>
      </w:r>
      <w:proofErr w:type="spellEnd"/>
      <w:r>
        <w:t>(</w:t>
      </w:r>
      <w:proofErr w:type="spellStart"/>
      <w:r>
        <w:t>womenFiles</w:t>
      </w:r>
      <w:proofErr w:type="spellEnd"/>
      <w:r>
        <w:t xml:space="preserve">, </w:t>
      </w:r>
      <w:proofErr w:type="spellStart"/>
      <w:r>
        <w:t>extractVariables</w:t>
      </w:r>
      <w:proofErr w:type="spellEnd"/>
      <w:r>
        <w:t>)</w:t>
      </w:r>
    </w:p>
    <w:p w:rsidR="00C34AA0" w:rsidRDefault="00C34AA0" w:rsidP="00C34AA0">
      <w:pPr>
        <w:pStyle w:val="NormalWeb"/>
      </w:pPr>
    </w:p>
    <w:p w:rsidR="00C34AA0" w:rsidRDefault="00C34AA0" w:rsidP="00C34AA0">
      <w:pPr>
        <w:pStyle w:val="NormalWeb"/>
      </w:pPr>
      <w:proofErr w:type="spellStart"/>
      <w:r>
        <w:t>maleAge</w:t>
      </w:r>
      <w:proofErr w:type="spellEnd"/>
      <w:r>
        <w:t xml:space="preserve"> = </w:t>
      </w:r>
      <w:proofErr w:type="spellStart"/>
      <w:r>
        <w:t>sapply</w:t>
      </w:r>
      <w:proofErr w:type="spellEnd"/>
      <w:r>
        <w:t>(</w:t>
      </w:r>
      <w:proofErr w:type="spellStart"/>
      <w:r>
        <w:t>menResMat</w:t>
      </w:r>
      <w:proofErr w:type="spellEnd"/>
      <w:r>
        <w:t>, function(x)</w:t>
      </w:r>
    </w:p>
    <w:p w:rsidR="00C34AA0" w:rsidRDefault="00C34AA0" w:rsidP="00C34AA0">
      <w:pPr>
        <w:pStyle w:val="NormalWeb"/>
      </w:pPr>
      <w:r>
        <w:t xml:space="preserve">  </w:t>
      </w:r>
      <w:proofErr w:type="spellStart"/>
      <w:r>
        <w:t>as.numeric</w:t>
      </w:r>
      <w:proofErr w:type="spellEnd"/>
      <w:r>
        <w:t>(x[, 'ag']))</w:t>
      </w:r>
    </w:p>
    <w:p w:rsidR="00C34AA0" w:rsidRDefault="00C34AA0" w:rsidP="00C34AA0">
      <w:pPr>
        <w:pStyle w:val="NormalWeb"/>
      </w:pPr>
      <w:proofErr w:type="spellStart"/>
      <w:r>
        <w:t>femaleAge</w:t>
      </w:r>
      <w:proofErr w:type="spellEnd"/>
      <w:r>
        <w:t xml:space="preserve"> = </w:t>
      </w:r>
      <w:proofErr w:type="spellStart"/>
      <w:r>
        <w:t>sapply</w:t>
      </w:r>
      <w:proofErr w:type="spellEnd"/>
      <w:r>
        <w:t>(</w:t>
      </w:r>
      <w:proofErr w:type="spellStart"/>
      <w:r>
        <w:t>womenResMat</w:t>
      </w:r>
      <w:proofErr w:type="spellEnd"/>
      <w:r>
        <w:t>, function(x)</w:t>
      </w:r>
    </w:p>
    <w:p w:rsidR="00C34AA0" w:rsidRDefault="00C34AA0" w:rsidP="00C34AA0">
      <w:pPr>
        <w:pStyle w:val="NormalWeb"/>
      </w:pPr>
      <w:r>
        <w:t xml:space="preserve">  </w:t>
      </w:r>
      <w:proofErr w:type="spellStart"/>
      <w:r>
        <w:t>as.numeric</w:t>
      </w:r>
      <w:proofErr w:type="spellEnd"/>
      <w:r>
        <w:t>(x[, 'ag']))</w:t>
      </w:r>
    </w:p>
    <w:p w:rsidR="00C34AA0" w:rsidRDefault="00C34AA0" w:rsidP="00C34AA0">
      <w:pPr>
        <w:pStyle w:val="NormalWeb"/>
      </w:pPr>
    </w:p>
    <w:p w:rsidR="00C34AA0" w:rsidRDefault="00C34AA0" w:rsidP="00C34AA0">
      <w:pPr>
        <w:pStyle w:val="NormalWeb"/>
      </w:pPr>
      <w:proofErr w:type="spellStart"/>
      <w:r>
        <w:t>sapply</w:t>
      </w:r>
      <w:proofErr w:type="spellEnd"/>
      <w:r>
        <w:t>(</w:t>
      </w:r>
      <w:proofErr w:type="spellStart"/>
      <w:r>
        <w:t>maleAge</w:t>
      </w:r>
      <w:proofErr w:type="spellEnd"/>
      <w:r>
        <w:t>,  function(x)</w:t>
      </w:r>
    </w:p>
    <w:p w:rsidR="00C34AA0" w:rsidRDefault="00C34AA0" w:rsidP="00C34AA0">
      <w:pPr>
        <w:pStyle w:val="NormalWeb"/>
      </w:pPr>
      <w:r>
        <w:t xml:space="preserve">  sum(is.na(x)))</w:t>
      </w:r>
    </w:p>
    <w:p w:rsidR="00C34AA0" w:rsidRDefault="00C34AA0" w:rsidP="00C34AA0">
      <w:pPr>
        <w:pStyle w:val="NormalWeb"/>
      </w:pPr>
      <w:proofErr w:type="spellStart"/>
      <w:r>
        <w:t>sapply</w:t>
      </w:r>
      <w:proofErr w:type="spellEnd"/>
      <w:r>
        <w:t>(</w:t>
      </w:r>
      <w:proofErr w:type="spellStart"/>
      <w:r>
        <w:t>femaleAge</w:t>
      </w:r>
      <w:proofErr w:type="spellEnd"/>
      <w:r>
        <w:t>,  function(x)</w:t>
      </w:r>
    </w:p>
    <w:p w:rsidR="00C34AA0" w:rsidRDefault="00C34AA0" w:rsidP="00C34AA0">
      <w:pPr>
        <w:pStyle w:val="NormalWeb"/>
      </w:pPr>
      <w:r>
        <w:t xml:space="preserve">  sum(is.na(x)))</w:t>
      </w:r>
    </w:p>
    <w:p w:rsidR="00C34AA0" w:rsidRDefault="00C34AA0" w:rsidP="00C34AA0">
      <w:pPr>
        <w:pStyle w:val="NormalWeb"/>
      </w:pPr>
    </w:p>
    <w:p w:rsidR="00C34AA0" w:rsidRDefault="00C34AA0" w:rsidP="00C34AA0">
      <w:pPr>
        <w:pStyle w:val="NormalWeb"/>
      </w:pPr>
      <w:r>
        <w:t xml:space="preserve"># Example </w:t>
      </w:r>
    </w:p>
    <w:p w:rsidR="00C34AA0" w:rsidRDefault="00C34AA0" w:rsidP="00C34AA0">
      <w:pPr>
        <w:pStyle w:val="NormalWeb"/>
      </w:pPr>
      <w:r>
        <w:t xml:space="preserve">maleAge2001 = </w:t>
      </w:r>
      <w:proofErr w:type="spellStart"/>
      <w:r>
        <w:t>maleAge</w:t>
      </w:r>
      <w:proofErr w:type="spellEnd"/>
      <w:r>
        <w:t>[["2001"]]</w:t>
      </w:r>
    </w:p>
    <w:p w:rsidR="00C34AA0" w:rsidRDefault="00C34AA0" w:rsidP="00C34AA0">
      <w:pPr>
        <w:pStyle w:val="NormalWeb"/>
      </w:pPr>
      <w:r>
        <w:t xml:space="preserve">femaleAge2001 = </w:t>
      </w:r>
      <w:proofErr w:type="spellStart"/>
      <w:r>
        <w:t>femaleAge</w:t>
      </w:r>
      <w:proofErr w:type="spellEnd"/>
      <w:r>
        <w:t>[["2001"]]</w:t>
      </w:r>
    </w:p>
    <w:p w:rsidR="00C34AA0" w:rsidRDefault="00C34AA0" w:rsidP="00C34AA0">
      <w:pPr>
        <w:pStyle w:val="NormalWeb"/>
      </w:pPr>
      <w:r>
        <w:t xml:space="preserve">grep("^===", </w:t>
      </w:r>
      <w:proofErr w:type="spellStart"/>
      <w:r>
        <w:t>menFiles</w:t>
      </w:r>
      <w:proofErr w:type="spellEnd"/>
      <w:r>
        <w:t>[['2001']])</w:t>
      </w:r>
    </w:p>
    <w:p w:rsidR="00C34AA0" w:rsidRDefault="00C34AA0" w:rsidP="00C34AA0">
      <w:pPr>
        <w:pStyle w:val="NormalWeb"/>
      </w:pPr>
      <w:r>
        <w:t xml:space="preserve">grep("^===", </w:t>
      </w:r>
      <w:proofErr w:type="spellStart"/>
      <w:r>
        <w:t>womenFiles</w:t>
      </w:r>
      <w:proofErr w:type="spellEnd"/>
      <w:r>
        <w:t>[['2001']])</w:t>
      </w:r>
    </w:p>
    <w:p w:rsidR="00C34AA0" w:rsidRDefault="00C34AA0" w:rsidP="00C34AA0">
      <w:pPr>
        <w:pStyle w:val="NormalWeb"/>
      </w:pPr>
      <w:proofErr w:type="spellStart"/>
      <w:r>
        <w:t>badAgeIndex</w:t>
      </w:r>
      <w:proofErr w:type="spellEnd"/>
      <w:r>
        <w:t xml:space="preserve"> = which(is.na(maleAge2001)) + 5</w:t>
      </w:r>
    </w:p>
    <w:p w:rsidR="00C34AA0" w:rsidRDefault="00C34AA0" w:rsidP="00C34AA0">
      <w:pPr>
        <w:pStyle w:val="NormalWeb"/>
      </w:pPr>
      <w:proofErr w:type="spellStart"/>
      <w:r>
        <w:t>femaleBadAgeIndex</w:t>
      </w:r>
      <w:proofErr w:type="spellEnd"/>
      <w:r>
        <w:t xml:space="preserve"> = which(is.na(femaleAge2001)) + 5</w:t>
      </w:r>
    </w:p>
    <w:p w:rsidR="00C34AA0" w:rsidRDefault="00C34AA0" w:rsidP="00C34AA0">
      <w:pPr>
        <w:pStyle w:val="NormalWeb"/>
      </w:pPr>
    </w:p>
    <w:p w:rsidR="00C34AA0" w:rsidRDefault="00C34AA0" w:rsidP="00C34AA0">
      <w:pPr>
        <w:pStyle w:val="NormalWeb"/>
      </w:pPr>
      <w:r>
        <w:t xml:space="preserve"># new revision of </w:t>
      </w:r>
      <w:proofErr w:type="spellStart"/>
      <w:r>
        <w:t>extractVariables</w:t>
      </w:r>
      <w:proofErr w:type="spellEnd"/>
      <w:r>
        <w:t xml:space="preserve"> handles missing age data</w:t>
      </w:r>
    </w:p>
    <w:p w:rsidR="00C34AA0" w:rsidRDefault="00C34AA0" w:rsidP="00C34AA0">
      <w:pPr>
        <w:pStyle w:val="NormalWeb"/>
      </w:pPr>
    </w:p>
    <w:p w:rsidR="00C34AA0" w:rsidRDefault="00C34AA0" w:rsidP="00C34AA0">
      <w:pPr>
        <w:pStyle w:val="NormalWeb"/>
      </w:pPr>
      <w:proofErr w:type="spellStart"/>
      <w:r>
        <w:t>extractVariables</w:t>
      </w:r>
      <w:proofErr w:type="spellEnd"/>
      <w:r>
        <w:t xml:space="preserve"> = function(file, </w:t>
      </w:r>
      <w:proofErr w:type="spellStart"/>
      <w:r>
        <w:t>varNames</w:t>
      </w:r>
      <w:proofErr w:type="spellEnd"/>
      <w:r>
        <w:t xml:space="preserve"> = c("name", "home", "ag", "gun", "net", "time"))</w:t>
      </w:r>
    </w:p>
    <w:p w:rsidR="00C34AA0" w:rsidRDefault="00C34AA0" w:rsidP="00C34AA0">
      <w:pPr>
        <w:pStyle w:val="NormalWeb"/>
      </w:pPr>
      <w:r>
        <w:t>{</w:t>
      </w:r>
    </w:p>
    <w:p w:rsidR="00C34AA0" w:rsidRDefault="00C34AA0" w:rsidP="00C34AA0">
      <w:pPr>
        <w:pStyle w:val="NormalWeb"/>
      </w:pPr>
      <w:r>
        <w:t xml:space="preserve">  # Find the index of the row with =s</w:t>
      </w:r>
    </w:p>
    <w:p w:rsidR="00C34AA0" w:rsidRDefault="00C34AA0" w:rsidP="00C34AA0">
      <w:pPr>
        <w:pStyle w:val="NormalWeb"/>
      </w:pPr>
      <w:r>
        <w:t xml:space="preserve">  </w:t>
      </w:r>
      <w:proofErr w:type="spellStart"/>
      <w:r>
        <w:t>eqIndex</w:t>
      </w:r>
      <w:proofErr w:type="spellEnd"/>
      <w:r>
        <w:t xml:space="preserve"> = grep("^===", file)</w:t>
      </w:r>
    </w:p>
    <w:p w:rsidR="00C34AA0" w:rsidRDefault="00C34AA0" w:rsidP="00C34AA0">
      <w:pPr>
        <w:pStyle w:val="NormalWeb"/>
      </w:pPr>
      <w:r>
        <w:t xml:space="preserve">  # Extract the two key rows and the data</w:t>
      </w:r>
    </w:p>
    <w:p w:rsidR="00C34AA0" w:rsidRDefault="00C34AA0" w:rsidP="00C34AA0">
      <w:pPr>
        <w:pStyle w:val="NormalWeb"/>
      </w:pPr>
      <w:r>
        <w:t xml:space="preserve">  </w:t>
      </w:r>
      <w:proofErr w:type="spellStart"/>
      <w:r>
        <w:t>spacerRow</w:t>
      </w:r>
      <w:proofErr w:type="spellEnd"/>
      <w:r>
        <w:t xml:space="preserve"> = file[</w:t>
      </w:r>
      <w:proofErr w:type="spellStart"/>
      <w:r>
        <w:t>eqIndex</w:t>
      </w:r>
      <w:proofErr w:type="spellEnd"/>
      <w:r>
        <w:t>]</w:t>
      </w:r>
    </w:p>
    <w:p w:rsidR="00C34AA0" w:rsidRDefault="00C34AA0" w:rsidP="00C34AA0">
      <w:pPr>
        <w:pStyle w:val="NormalWeb"/>
      </w:pPr>
      <w:r>
        <w:t xml:space="preserve">  </w:t>
      </w:r>
      <w:proofErr w:type="spellStart"/>
      <w:r>
        <w:t>headerRow</w:t>
      </w:r>
      <w:proofErr w:type="spellEnd"/>
      <w:r>
        <w:t xml:space="preserve"> = </w:t>
      </w:r>
      <w:proofErr w:type="spellStart"/>
      <w:r>
        <w:t>tolower</w:t>
      </w:r>
      <w:proofErr w:type="spellEnd"/>
      <w:r>
        <w:t>(file[</w:t>
      </w:r>
      <w:proofErr w:type="spellStart"/>
      <w:r>
        <w:t>eqIndex</w:t>
      </w:r>
      <w:proofErr w:type="spellEnd"/>
      <w:r>
        <w:t xml:space="preserve"> - 1])</w:t>
      </w:r>
    </w:p>
    <w:p w:rsidR="00C34AA0" w:rsidRDefault="00C34AA0" w:rsidP="00C34AA0">
      <w:pPr>
        <w:pStyle w:val="NormalWeb"/>
      </w:pPr>
      <w:r>
        <w:t xml:space="preserve">  body = file[-(1:eqIndex)]</w:t>
      </w:r>
    </w:p>
    <w:p w:rsidR="00C34AA0" w:rsidRDefault="00C34AA0" w:rsidP="00C34AA0">
      <w:pPr>
        <w:pStyle w:val="NormalWeb"/>
      </w:pPr>
      <w:r>
        <w:t xml:space="preserve">  # Remove footnotes and blank rows</w:t>
      </w:r>
    </w:p>
    <w:p w:rsidR="00C34AA0" w:rsidRDefault="00C34AA0" w:rsidP="00C34AA0">
      <w:pPr>
        <w:pStyle w:val="NormalWeb"/>
      </w:pPr>
      <w:r>
        <w:t xml:space="preserve">  footnotes = grep("^[[:blank:]]*(\\*|\\#)", body)</w:t>
      </w:r>
    </w:p>
    <w:p w:rsidR="00C34AA0" w:rsidRDefault="00C34AA0" w:rsidP="00C34AA0">
      <w:pPr>
        <w:pStyle w:val="NormalWeb"/>
      </w:pPr>
      <w:r>
        <w:t xml:space="preserve">  if (length(footnotes) &gt; 0)</w:t>
      </w:r>
    </w:p>
    <w:p w:rsidR="00C34AA0" w:rsidRDefault="00C34AA0" w:rsidP="00C34AA0">
      <w:pPr>
        <w:pStyle w:val="NormalWeb"/>
      </w:pPr>
      <w:r>
        <w:t xml:space="preserve">    body = body[-footnotes]</w:t>
      </w:r>
    </w:p>
    <w:p w:rsidR="00C34AA0" w:rsidRDefault="00C34AA0" w:rsidP="00C34AA0">
      <w:pPr>
        <w:pStyle w:val="NormalWeb"/>
      </w:pPr>
      <w:r>
        <w:t xml:space="preserve">  blanks = grep("^[[:blank:]]*$", body)</w:t>
      </w:r>
    </w:p>
    <w:p w:rsidR="00C34AA0" w:rsidRDefault="00C34AA0" w:rsidP="00C34AA0">
      <w:pPr>
        <w:pStyle w:val="NormalWeb"/>
      </w:pPr>
      <w:r>
        <w:t xml:space="preserve">  if (length(blanks) &gt; 0)</w:t>
      </w:r>
    </w:p>
    <w:p w:rsidR="00C34AA0" w:rsidRDefault="00C34AA0" w:rsidP="00C34AA0">
      <w:pPr>
        <w:pStyle w:val="NormalWeb"/>
      </w:pPr>
      <w:r>
        <w:t xml:space="preserve">    body = body[-blanks]</w:t>
      </w:r>
    </w:p>
    <w:p w:rsidR="00C34AA0" w:rsidRDefault="00C34AA0" w:rsidP="00C34AA0">
      <w:pPr>
        <w:pStyle w:val="NormalWeb"/>
      </w:pPr>
      <w:r>
        <w:t xml:space="preserve">  </w:t>
      </w:r>
    </w:p>
    <w:p w:rsidR="00C34AA0" w:rsidRDefault="00C34AA0" w:rsidP="00C34AA0">
      <w:pPr>
        <w:pStyle w:val="NormalWeb"/>
      </w:pPr>
      <w:r>
        <w:t xml:space="preserve">  </w:t>
      </w:r>
    </w:p>
    <w:p w:rsidR="00C34AA0" w:rsidRDefault="00C34AA0" w:rsidP="00C34AA0">
      <w:pPr>
        <w:pStyle w:val="NormalWeb"/>
      </w:pPr>
      <w:r>
        <w:t xml:space="preserve">  # Obtain the starting and ending positions of variables</w:t>
      </w:r>
    </w:p>
    <w:p w:rsidR="00C34AA0" w:rsidRDefault="00C34AA0" w:rsidP="00C34AA0">
      <w:pPr>
        <w:pStyle w:val="NormalWeb"/>
      </w:pPr>
      <w:r>
        <w:t xml:space="preserve">  </w:t>
      </w:r>
      <w:proofErr w:type="spellStart"/>
      <w:r>
        <w:t>searchLocs</w:t>
      </w:r>
      <w:proofErr w:type="spellEnd"/>
      <w:r>
        <w:t xml:space="preserve"> = </w:t>
      </w:r>
      <w:proofErr w:type="spellStart"/>
      <w:r>
        <w:t>findColLocs</w:t>
      </w:r>
      <w:proofErr w:type="spellEnd"/>
      <w:r>
        <w:t>(</w:t>
      </w:r>
      <w:proofErr w:type="spellStart"/>
      <w:r>
        <w:t>spacerRow</w:t>
      </w:r>
      <w:proofErr w:type="spellEnd"/>
      <w:r>
        <w:t>)</w:t>
      </w:r>
    </w:p>
    <w:p w:rsidR="00C34AA0" w:rsidRDefault="00C34AA0" w:rsidP="00C34AA0">
      <w:pPr>
        <w:pStyle w:val="NormalWeb"/>
      </w:pPr>
      <w:r>
        <w:t xml:space="preserve">  </w:t>
      </w:r>
      <w:proofErr w:type="spellStart"/>
      <w:r>
        <w:t>locCols</w:t>
      </w:r>
      <w:proofErr w:type="spellEnd"/>
      <w:r>
        <w:t xml:space="preserve"> = </w:t>
      </w:r>
      <w:proofErr w:type="spellStart"/>
      <w:r>
        <w:t>selectCols</w:t>
      </w:r>
      <w:proofErr w:type="spellEnd"/>
      <w:r>
        <w:t>(</w:t>
      </w:r>
      <w:proofErr w:type="spellStart"/>
      <w:r>
        <w:t>varNames</w:t>
      </w:r>
      <w:proofErr w:type="spellEnd"/>
      <w:r>
        <w:t xml:space="preserve">, </w:t>
      </w:r>
      <w:proofErr w:type="spellStart"/>
      <w:r>
        <w:t>headerRow</w:t>
      </w:r>
      <w:proofErr w:type="spellEnd"/>
      <w:r>
        <w:t xml:space="preserve">, </w:t>
      </w:r>
      <w:proofErr w:type="spellStart"/>
      <w:r>
        <w:t>searchLocs</w:t>
      </w:r>
      <w:proofErr w:type="spellEnd"/>
      <w:r>
        <w:t>)</w:t>
      </w:r>
    </w:p>
    <w:p w:rsidR="00C34AA0" w:rsidRDefault="00C34AA0" w:rsidP="00C34AA0">
      <w:pPr>
        <w:pStyle w:val="NormalWeb"/>
      </w:pPr>
      <w:r>
        <w:t xml:space="preserve">  </w:t>
      </w:r>
    </w:p>
    <w:p w:rsidR="00C34AA0" w:rsidRDefault="00C34AA0" w:rsidP="00C34AA0">
      <w:pPr>
        <w:pStyle w:val="NormalWeb"/>
      </w:pPr>
      <w:r>
        <w:t xml:space="preserve">  Values = </w:t>
      </w:r>
      <w:proofErr w:type="spellStart"/>
      <w:r>
        <w:t>mapply</w:t>
      </w:r>
      <w:proofErr w:type="spellEnd"/>
      <w:r>
        <w:t>(</w:t>
      </w:r>
      <w:proofErr w:type="spellStart"/>
      <w:r>
        <w:t>substr</w:t>
      </w:r>
      <w:proofErr w:type="spellEnd"/>
      <w:r>
        <w:t xml:space="preserve">, list(body), start = </w:t>
      </w:r>
      <w:proofErr w:type="spellStart"/>
      <w:r>
        <w:t>locCols</w:t>
      </w:r>
      <w:proofErr w:type="spellEnd"/>
      <w:r>
        <w:t xml:space="preserve">[1,], stop = </w:t>
      </w:r>
      <w:proofErr w:type="spellStart"/>
      <w:r>
        <w:t>locCols</w:t>
      </w:r>
      <w:proofErr w:type="spellEnd"/>
      <w:r>
        <w:t>[2,])</w:t>
      </w:r>
    </w:p>
    <w:p w:rsidR="00C34AA0" w:rsidRDefault="00C34AA0" w:rsidP="00C34AA0">
      <w:pPr>
        <w:pStyle w:val="NormalWeb"/>
      </w:pPr>
      <w:r>
        <w:t xml:space="preserve">  </w:t>
      </w:r>
      <w:proofErr w:type="spellStart"/>
      <w:r>
        <w:t>colnames</w:t>
      </w:r>
      <w:proofErr w:type="spellEnd"/>
      <w:r>
        <w:t xml:space="preserve">(Values) = </w:t>
      </w:r>
      <w:proofErr w:type="spellStart"/>
      <w:r>
        <w:t>varNames</w:t>
      </w:r>
      <w:proofErr w:type="spellEnd"/>
    </w:p>
    <w:p w:rsidR="00C34AA0" w:rsidRDefault="00C34AA0" w:rsidP="00C34AA0">
      <w:pPr>
        <w:pStyle w:val="NormalWeb"/>
      </w:pPr>
      <w:r>
        <w:t xml:space="preserve">  return(Values)</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menResMat</w:t>
      </w:r>
      <w:proofErr w:type="spellEnd"/>
      <w:r>
        <w:t xml:space="preserve"> = </w:t>
      </w:r>
      <w:proofErr w:type="spellStart"/>
      <w:r>
        <w:t>lapply</w:t>
      </w:r>
      <w:proofErr w:type="spellEnd"/>
      <w:r>
        <w:t>(</w:t>
      </w:r>
      <w:proofErr w:type="spellStart"/>
      <w:r>
        <w:t>menFiles</w:t>
      </w:r>
      <w:proofErr w:type="spellEnd"/>
      <w:r>
        <w:t xml:space="preserve">, </w:t>
      </w:r>
      <w:proofErr w:type="spellStart"/>
      <w:r>
        <w:t>extractVariables</w:t>
      </w:r>
      <w:proofErr w:type="spellEnd"/>
      <w:r>
        <w:t>)</w:t>
      </w:r>
    </w:p>
    <w:p w:rsidR="00C34AA0" w:rsidRDefault="00C34AA0" w:rsidP="00C34AA0">
      <w:pPr>
        <w:pStyle w:val="NormalWeb"/>
      </w:pPr>
      <w:proofErr w:type="spellStart"/>
      <w:r>
        <w:t>womenResMat</w:t>
      </w:r>
      <w:proofErr w:type="spellEnd"/>
      <w:r>
        <w:t xml:space="preserve"> = </w:t>
      </w:r>
      <w:proofErr w:type="spellStart"/>
      <w:r>
        <w:t>lapply</w:t>
      </w:r>
      <w:proofErr w:type="spellEnd"/>
      <w:r>
        <w:t>(</w:t>
      </w:r>
      <w:proofErr w:type="spellStart"/>
      <w:r>
        <w:t>womenFiles</w:t>
      </w:r>
      <w:proofErr w:type="spellEnd"/>
      <w:r>
        <w:t xml:space="preserve">, </w:t>
      </w:r>
      <w:proofErr w:type="spellStart"/>
      <w:r>
        <w:t>extractVariables</w:t>
      </w:r>
      <w:proofErr w:type="spellEnd"/>
      <w:r>
        <w:t>)</w:t>
      </w:r>
    </w:p>
    <w:p w:rsidR="00C34AA0" w:rsidRDefault="00C34AA0" w:rsidP="00C34AA0">
      <w:pPr>
        <w:pStyle w:val="NormalWeb"/>
      </w:pPr>
    </w:p>
    <w:p w:rsidR="00C34AA0" w:rsidRDefault="00C34AA0" w:rsidP="00C34AA0">
      <w:pPr>
        <w:pStyle w:val="NormalWeb"/>
      </w:pPr>
      <w:proofErr w:type="spellStart"/>
      <w:r>
        <w:t>maleCharTime</w:t>
      </w:r>
      <w:proofErr w:type="spellEnd"/>
      <w:r>
        <w:t xml:space="preserve"> = </w:t>
      </w:r>
      <w:proofErr w:type="spellStart"/>
      <w:r>
        <w:t>menResMat</w:t>
      </w:r>
      <w:proofErr w:type="spellEnd"/>
      <w:r>
        <w:t>[['2012']][, 'time']</w:t>
      </w:r>
    </w:p>
    <w:p w:rsidR="00C34AA0" w:rsidRDefault="00C34AA0" w:rsidP="00C34AA0">
      <w:pPr>
        <w:pStyle w:val="NormalWeb"/>
      </w:pPr>
      <w:proofErr w:type="spellStart"/>
      <w:r>
        <w:t>femaleCharTime</w:t>
      </w:r>
      <w:proofErr w:type="spellEnd"/>
      <w:r>
        <w:t xml:space="preserve"> = </w:t>
      </w:r>
      <w:proofErr w:type="spellStart"/>
      <w:r>
        <w:t>womenResMat</w:t>
      </w:r>
      <w:proofErr w:type="spellEnd"/>
      <w:r>
        <w:t>[['2012']][, 'time']</w:t>
      </w:r>
    </w:p>
    <w:p w:rsidR="00C34AA0" w:rsidRDefault="00C34AA0" w:rsidP="00C34AA0">
      <w:pPr>
        <w:pStyle w:val="NormalWeb"/>
      </w:pPr>
    </w:p>
    <w:p w:rsidR="00C34AA0" w:rsidRDefault="00C34AA0" w:rsidP="00C34AA0">
      <w:pPr>
        <w:pStyle w:val="NormalWeb"/>
      </w:pPr>
      <w:proofErr w:type="spellStart"/>
      <w:r>
        <w:t>maleTimePieces</w:t>
      </w:r>
      <w:proofErr w:type="spellEnd"/>
      <w:r>
        <w:t xml:space="preserve"> = </w:t>
      </w:r>
      <w:proofErr w:type="spellStart"/>
      <w:r>
        <w:t>strsplit</w:t>
      </w:r>
      <w:proofErr w:type="spellEnd"/>
      <w:r>
        <w:t>(</w:t>
      </w:r>
      <w:proofErr w:type="spellStart"/>
      <w:r>
        <w:t>maleCharTime</w:t>
      </w:r>
      <w:proofErr w:type="spellEnd"/>
      <w:r>
        <w:t>, ":")</w:t>
      </w:r>
    </w:p>
    <w:p w:rsidR="00C34AA0" w:rsidRDefault="00C34AA0" w:rsidP="00C34AA0">
      <w:pPr>
        <w:pStyle w:val="NormalWeb"/>
      </w:pPr>
      <w:proofErr w:type="spellStart"/>
      <w:r>
        <w:t>femaleTimePieces</w:t>
      </w:r>
      <w:proofErr w:type="spellEnd"/>
      <w:r>
        <w:t xml:space="preserve"> = </w:t>
      </w:r>
      <w:proofErr w:type="spellStart"/>
      <w:r>
        <w:t>strsplit</w:t>
      </w:r>
      <w:proofErr w:type="spellEnd"/>
      <w:r>
        <w:t>(</w:t>
      </w:r>
      <w:proofErr w:type="spellStart"/>
      <w:r>
        <w:t>femaleCharTime</w:t>
      </w:r>
      <w:proofErr w:type="spellEnd"/>
      <w:r>
        <w:t>, ":")</w:t>
      </w:r>
    </w:p>
    <w:p w:rsidR="00C34AA0" w:rsidRDefault="00C34AA0" w:rsidP="00C34AA0">
      <w:pPr>
        <w:pStyle w:val="NormalWeb"/>
      </w:pPr>
    </w:p>
    <w:p w:rsidR="00C34AA0" w:rsidRDefault="00C34AA0" w:rsidP="00C34AA0">
      <w:pPr>
        <w:pStyle w:val="NormalWeb"/>
      </w:pPr>
      <w:proofErr w:type="spellStart"/>
      <w:r>
        <w:t>maleTimePieces</w:t>
      </w:r>
      <w:proofErr w:type="spellEnd"/>
      <w:r>
        <w:t xml:space="preserve"> = </w:t>
      </w:r>
      <w:proofErr w:type="spellStart"/>
      <w:r>
        <w:t>sapply</w:t>
      </w:r>
      <w:proofErr w:type="spellEnd"/>
      <w:r>
        <w:t>(</w:t>
      </w:r>
      <w:proofErr w:type="spellStart"/>
      <w:r>
        <w:t>maleTimePieces</w:t>
      </w:r>
      <w:proofErr w:type="spellEnd"/>
      <w:r>
        <w:t xml:space="preserve">, </w:t>
      </w:r>
      <w:proofErr w:type="spellStart"/>
      <w:r>
        <w:t>as.numeric</w:t>
      </w:r>
      <w:proofErr w:type="spellEnd"/>
      <w:r>
        <w:t>)</w:t>
      </w:r>
    </w:p>
    <w:p w:rsidR="00C34AA0" w:rsidRDefault="00C34AA0" w:rsidP="00C34AA0">
      <w:pPr>
        <w:pStyle w:val="NormalWeb"/>
      </w:pPr>
      <w:proofErr w:type="spellStart"/>
      <w:r>
        <w:t>femaleTimePieces</w:t>
      </w:r>
      <w:proofErr w:type="spellEnd"/>
      <w:r>
        <w:t xml:space="preserve"> = </w:t>
      </w:r>
      <w:proofErr w:type="spellStart"/>
      <w:r>
        <w:t>sapply</w:t>
      </w:r>
      <w:proofErr w:type="spellEnd"/>
      <w:r>
        <w:t>(</w:t>
      </w:r>
      <w:proofErr w:type="spellStart"/>
      <w:r>
        <w:t>femaleTimePieces</w:t>
      </w:r>
      <w:proofErr w:type="spellEnd"/>
      <w:r>
        <w:t xml:space="preserve">, </w:t>
      </w:r>
      <w:proofErr w:type="spellStart"/>
      <w:r>
        <w:t>as.numeric</w:t>
      </w:r>
      <w:proofErr w:type="spellEnd"/>
      <w:r>
        <w:t>)</w:t>
      </w:r>
    </w:p>
    <w:p w:rsidR="00C34AA0" w:rsidRDefault="00C34AA0" w:rsidP="00C34AA0">
      <w:pPr>
        <w:pStyle w:val="NormalWeb"/>
      </w:pPr>
    </w:p>
    <w:p w:rsidR="00C34AA0" w:rsidRDefault="00C34AA0" w:rsidP="00C34AA0">
      <w:pPr>
        <w:pStyle w:val="NormalWeb"/>
      </w:pPr>
      <w:proofErr w:type="spellStart"/>
      <w:r>
        <w:t>maleRunTime</w:t>
      </w:r>
      <w:proofErr w:type="spellEnd"/>
      <w:r>
        <w:t xml:space="preserve"> = </w:t>
      </w:r>
      <w:proofErr w:type="spellStart"/>
      <w:r>
        <w:t>sapply</w:t>
      </w:r>
      <w:proofErr w:type="spellEnd"/>
      <w:r>
        <w:t>(</w:t>
      </w:r>
      <w:proofErr w:type="spellStart"/>
      <w:r>
        <w:t>maleTimePieces</w:t>
      </w:r>
      <w:proofErr w:type="spellEnd"/>
      <w:r>
        <w:t>,</w:t>
      </w:r>
    </w:p>
    <w:p w:rsidR="00C34AA0" w:rsidRDefault="00C34AA0" w:rsidP="00C34AA0">
      <w:pPr>
        <w:pStyle w:val="NormalWeb"/>
      </w:pPr>
      <w:r>
        <w:t xml:space="preserve">                  function(x) {</w:t>
      </w:r>
    </w:p>
    <w:p w:rsidR="00C34AA0" w:rsidRDefault="00C34AA0" w:rsidP="00C34AA0">
      <w:pPr>
        <w:pStyle w:val="NormalWeb"/>
      </w:pPr>
      <w:r>
        <w:t xml:space="preserve">                    if (length(x) == 2)</w:t>
      </w:r>
    </w:p>
    <w:p w:rsidR="00C34AA0" w:rsidRDefault="00C34AA0" w:rsidP="00C34AA0">
      <w:pPr>
        <w:pStyle w:val="NormalWeb"/>
      </w:pPr>
      <w:r>
        <w:t xml:space="preserve">                      x[1] + x[2] / 60</w:t>
      </w:r>
    </w:p>
    <w:p w:rsidR="00C34AA0" w:rsidRDefault="00C34AA0" w:rsidP="00C34AA0">
      <w:pPr>
        <w:pStyle w:val="NormalWeb"/>
      </w:pPr>
      <w:r>
        <w:t xml:space="preserve">                    else</w:t>
      </w:r>
    </w:p>
    <w:p w:rsidR="00C34AA0" w:rsidRDefault="00C34AA0" w:rsidP="00C34AA0">
      <w:pPr>
        <w:pStyle w:val="NormalWeb"/>
      </w:pPr>
      <w:r>
        <w:t xml:space="preserve">                      60 * x[1] + x[2] + x[3] / 60</w:t>
      </w:r>
    </w:p>
    <w:p w:rsidR="00C34AA0" w:rsidRDefault="00C34AA0" w:rsidP="00C34AA0">
      <w:pPr>
        <w:pStyle w:val="NormalWeb"/>
      </w:pPr>
      <w:r>
        <w:t xml:space="preserve">                  })</w:t>
      </w:r>
    </w:p>
    <w:p w:rsidR="00C34AA0" w:rsidRDefault="00C34AA0" w:rsidP="00C34AA0">
      <w:pPr>
        <w:pStyle w:val="NormalWeb"/>
      </w:pPr>
      <w:proofErr w:type="spellStart"/>
      <w:r>
        <w:t>femaleRunTime</w:t>
      </w:r>
      <w:proofErr w:type="spellEnd"/>
      <w:r>
        <w:t xml:space="preserve"> = </w:t>
      </w:r>
      <w:proofErr w:type="spellStart"/>
      <w:r>
        <w:t>sapply</w:t>
      </w:r>
      <w:proofErr w:type="spellEnd"/>
      <w:r>
        <w:t>(</w:t>
      </w:r>
      <w:proofErr w:type="spellStart"/>
      <w:r>
        <w:t>femaleTimePieces</w:t>
      </w:r>
      <w:proofErr w:type="spellEnd"/>
      <w:r>
        <w:t>,</w:t>
      </w:r>
    </w:p>
    <w:p w:rsidR="00C34AA0" w:rsidRDefault="00C34AA0" w:rsidP="00C34AA0">
      <w:pPr>
        <w:pStyle w:val="NormalWeb"/>
      </w:pPr>
      <w:r>
        <w:t xml:space="preserve">                  function(x) {</w:t>
      </w:r>
    </w:p>
    <w:p w:rsidR="00C34AA0" w:rsidRDefault="00C34AA0" w:rsidP="00C34AA0">
      <w:pPr>
        <w:pStyle w:val="NormalWeb"/>
      </w:pPr>
      <w:r>
        <w:t xml:space="preserve">                    if (length(x) == 2)</w:t>
      </w:r>
    </w:p>
    <w:p w:rsidR="00C34AA0" w:rsidRDefault="00C34AA0" w:rsidP="00C34AA0">
      <w:pPr>
        <w:pStyle w:val="NormalWeb"/>
      </w:pPr>
      <w:r>
        <w:t xml:space="preserve">                      x[1] + x[2] / 60</w:t>
      </w:r>
    </w:p>
    <w:p w:rsidR="00C34AA0" w:rsidRDefault="00C34AA0" w:rsidP="00C34AA0">
      <w:pPr>
        <w:pStyle w:val="NormalWeb"/>
      </w:pPr>
      <w:r>
        <w:t xml:space="preserve">                    else</w:t>
      </w:r>
    </w:p>
    <w:p w:rsidR="00C34AA0" w:rsidRDefault="00C34AA0" w:rsidP="00C34AA0">
      <w:pPr>
        <w:pStyle w:val="NormalWeb"/>
      </w:pPr>
      <w:r>
        <w:t xml:space="preserve">                      60 * x[1] + x[2] + x[3] / 60</w:t>
      </w:r>
    </w:p>
    <w:p w:rsidR="00C34AA0" w:rsidRDefault="00C34AA0" w:rsidP="00C34AA0">
      <w:pPr>
        <w:pStyle w:val="NormalWeb"/>
      </w:pPr>
      <w:r>
        <w:t xml:space="preserve">                  })</w:t>
      </w:r>
    </w:p>
    <w:p w:rsidR="00C34AA0" w:rsidRDefault="00C34AA0" w:rsidP="00C34AA0">
      <w:pPr>
        <w:pStyle w:val="NormalWeb"/>
      </w:pPr>
    </w:p>
    <w:p w:rsidR="00C34AA0" w:rsidRDefault="00C34AA0" w:rsidP="00C34AA0">
      <w:pPr>
        <w:pStyle w:val="NormalWeb"/>
      </w:pPr>
      <w:r>
        <w:t># Split and process times</w:t>
      </w:r>
    </w:p>
    <w:p w:rsidR="00C34AA0" w:rsidRDefault="00C34AA0" w:rsidP="00C34AA0">
      <w:pPr>
        <w:pStyle w:val="NormalWeb"/>
      </w:pPr>
    </w:p>
    <w:p w:rsidR="00C34AA0" w:rsidRDefault="00C34AA0" w:rsidP="00C34AA0">
      <w:pPr>
        <w:pStyle w:val="NormalWeb"/>
      </w:pPr>
      <w:proofErr w:type="spellStart"/>
      <w:r>
        <w:t>convertTime</w:t>
      </w:r>
      <w:proofErr w:type="spellEnd"/>
      <w:r>
        <w:t xml:space="preserve"> = function(time) {</w:t>
      </w:r>
    </w:p>
    <w:p w:rsidR="00C34AA0" w:rsidRDefault="00C34AA0" w:rsidP="00C34AA0">
      <w:pPr>
        <w:pStyle w:val="NormalWeb"/>
      </w:pPr>
      <w:r>
        <w:t xml:space="preserve">  </w:t>
      </w:r>
      <w:proofErr w:type="spellStart"/>
      <w:r>
        <w:t>maleTimePieces</w:t>
      </w:r>
      <w:proofErr w:type="spellEnd"/>
      <w:r>
        <w:t xml:space="preserve"> = </w:t>
      </w:r>
      <w:proofErr w:type="spellStart"/>
      <w:r>
        <w:t>strsplit</w:t>
      </w:r>
      <w:proofErr w:type="spellEnd"/>
      <w:r>
        <w:t>(time, ":")</w:t>
      </w:r>
    </w:p>
    <w:p w:rsidR="00C34AA0" w:rsidRDefault="00C34AA0" w:rsidP="00C34AA0">
      <w:pPr>
        <w:pStyle w:val="NormalWeb"/>
      </w:pPr>
      <w:r>
        <w:t xml:space="preserve">  </w:t>
      </w:r>
      <w:proofErr w:type="spellStart"/>
      <w:r>
        <w:t>maleTimePieces</w:t>
      </w:r>
      <w:proofErr w:type="spellEnd"/>
      <w:r>
        <w:t xml:space="preserve"> = </w:t>
      </w:r>
      <w:proofErr w:type="spellStart"/>
      <w:r>
        <w:t>sapply</w:t>
      </w:r>
      <w:proofErr w:type="spellEnd"/>
      <w:r>
        <w:t>(</w:t>
      </w:r>
      <w:proofErr w:type="spellStart"/>
      <w:r>
        <w:t>maleTimePieces</w:t>
      </w:r>
      <w:proofErr w:type="spellEnd"/>
      <w:r>
        <w:t xml:space="preserve">, </w:t>
      </w:r>
      <w:proofErr w:type="spellStart"/>
      <w:r>
        <w:t>as.numeric</w:t>
      </w:r>
      <w:proofErr w:type="spellEnd"/>
      <w:r>
        <w:t>)</w:t>
      </w:r>
    </w:p>
    <w:p w:rsidR="00C34AA0" w:rsidRDefault="00C34AA0" w:rsidP="00C34AA0">
      <w:pPr>
        <w:pStyle w:val="NormalWeb"/>
      </w:pPr>
      <w:r>
        <w:t xml:space="preserve">  </w:t>
      </w:r>
      <w:proofErr w:type="spellStart"/>
      <w:r>
        <w:t>sapply</w:t>
      </w:r>
      <w:proofErr w:type="spellEnd"/>
      <w:r>
        <w:t>(</w:t>
      </w:r>
      <w:proofErr w:type="spellStart"/>
      <w:r>
        <w:t>maleTimePieces</w:t>
      </w:r>
      <w:proofErr w:type="spellEnd"/>
      <w:r>
        <w:t>, function(x) {</w:t>
      </w:r>
    </w:p>
    <w:p w:rsidR="00C34AA0" w:rsidRDefault="00C34AA0" w:rsidP="00C34AA0">
      <w:pPr>
        <w:pStyle w:val="NormalWeb"/>
      </w:pPr>
      <w:r>
        <w:t xml:space="preserve">    if (length(x) == 2)</w:t>
      </w:r>
    </w:p>
    <w:p w:rsidR="00C34AA0" w:rsidRDefault="00C34AA0" w:rsidP="00C34AA0">
      <w:pPr>
        <w:pStyle w:val="NormalWeb"/>
      </w:pPr>
      <w:r>
        <w:t xml:space="preserve">      x[1] + x[2] / 60</w:t>
      </w:r>
    </w:p>
    <w:p w:rsidR="00C34AA0" w:rsidRDefault="00C34AA0" w:rsidP="00C34AA0">
      <w:pPr>
        <w:pStyle w:val="NormalWeb"/>
      </w:pPr>
      <w:r>
        <w:t xml:space="preserve">    else</w:t>
      </w:r>
    </w:p>
    <w:p w:rsidR="00C34AA0" w:rsidRDefault="00C34AA0" w:rsidP="00C34AA0">
      <w:pPr>
        <w:pStyle w:val="NormalWeb"/>
      </w:pPr>
      <w:r>
        <w:t xml:space="preserve">      60 * x[1] + x[2] + x[3] / 60</w:t>
      </w:r>
    </w:p>
    <w:p w:rsidR="00C34AA0" w:rsidRDefault="00C34AA0" w:rsidP="00C34AA0">
      <w:pPr>
        <w:pStyle w:val="NormalWeb"/>
      </w:pPr>
      <w:r>
        <w:t xml:space="preserve">  })</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createDF</w:t>
      </w:r>
      <w:proofErr w:type="spellEnd"/>
      <w:r>
        <w:t xml:space="preserve"> = function(Res, year, sex)</w:t>
      </w:r>
    </w:p>
    <w:p w:rsidR="00C34AA0" w:rsidRDefault="00C34AA0" w:rsidP="00C34AA0">
      <w:pPr>
        <w:pStyle w:val="NormalWeb"/>
      </w:pPr>
      <w:r>
        <w:t>{</w:t>
      </w:r>
    </w:p>
    <w:p w:rsidR="00C34AA0" w:rsidRDefault="00C34AA0" w:rsidP="00C34AA0">
      <w:pPr>
        <w:pStyle w:val="NormalWeb"/>
      </w:pPr>
      <w:r>
        <w:t xml:space="preserve">  # Determine which time to use</w:t>
      </w:r>
    </w:p>
    <w:p w:rsidR="00C34AA0" w:rsidRDefault="00C34AA0" w:rsidP="00C34AA0">
      <w:pPr>
        <w:pStyle w:val="NormalWeb"/>
      </w:pPr>
      <w:r>
        <w:t xml:space="preserve">  </w:t>
      </w:r>
      <w:proofErr w:type="spellStart"/>
      <w:r>
        <w:t>useTime</w:t>
      </w:r>
      <w:proofErr w:type="spellEnd"/>
      <w:r>
        <w:t xml:space="preserve"> = if (!is.na(Res[1, 'net']))</w:t>
      </w:r>
    </w:p>
    <w:p w:rsidR="00C34AA0" w:rsidRDefault="00C34AA0" w:rsidP="00C34AA0">
      <w:pPr>
        <w:pStyle w:val="NormalWeb"/>
      </w:pPr>
      <w:r>
        <w:t xml:space="preserve">    Res[, 'net']</w:t>
      </w:r>
    </w:p>
    <w:p w:rsidR="00C34AA0" w:rsidRDefault="00C34AA0" w:rsidP="00C34AA0">
      <w:pPr>
        <w:pStyle w:val="NormalWeb"/>
      </w:pPr>
      <w:r>
        <w:t xml:space="preserve">  else if (!is.na(Res[1, 'gun']))</w:t>
      </w:r>
    </w:p>
    <w:p w:rsidR="00C34AA0" w:rsidRDefault="00C34AA0" w:rsidP="00C34AA0">
      <w:pPr>
        <w:pStyle w:val="NormalWeb"/>
      </w:pPr>
      <w:r>
        <w:t xml:space="preserve">    Res[, 'gun']</w:t>
      </w:r>
    </w:p>
    <w:p w:rsidR="00C34AA0" w:rsidRDefault="00C34AA0" w:rsidP="00C34AA0">
      <w:pPr>
        <w:pStyle w:val="NormalWeb"/>
      </w:pPr>
      <w:r>
        <w:t xml:space="preserve">  else</w:t>
      </w:r>
    </w:p>
    <w:p w:rsidR="00C34AA0" w:rsidRDefault="00C34AA0" w:rsidP="00C34AA0">
      <w:pPr>
        <w:pStyle w:val="NormalWeb"/>
      </w:pPr>
      <w:r>
        <w:t xml:space="preserve">    Res[, 'time']</w:t>
      </w:r>
    </w:p>
    <w:p w:rsidR="00C34AA0" w:rsidRDefault="00C34AA0" w:rsidP="00C34AA0">
      <w:pPr>
        <w:pStyle w:val="NormalWeb"/>
      </w:pPr>
      <w:r>
        <w:t xml:space="preserve">  </w:t>
      </w:r>
    </w:p>
    <w:p w:rsidR="00C34AA0" w:rsidRDefault="00C34AA0" w:rsidP="00C34AA0">
      <w:pPr>
        <w:pStyle w:val="NormalWeb"/>
      </w:pPr>
      <w:r>
        <w:t xml:space="preserve">  </w:t>
      </w:r>
      <w:proofErr w:type="spellStart"/>
      <w:r>
        <w:t>runTime</w:t>
      </w:r>
      <w:proofErr w:type="spellEnd"/>
      <w:r>
        <w:t xml:space="preserve"> = </w:t>
      </w:r>
      <w:proofErr w:type="spellStart"/>
      <w:r>
        <w:t>convertTime</w:t>
      </w:r>
      <w:proofErr w:type="spellEnd"/>
      <w:r>
        <w:t>(</w:t>
      </w:r>
      <w:proofErr w:type="spellStart"/>
      <w:r>
        <w:t>useTime</w:t>
      </w:r>
      <w:proofErr w:type="spellEnd"/>
      <w:r>
        <w:t>)</w:t>
      </w:r>
    </w:p>
    <w:p w:rsidR="00C34AA0" w:rsidRDefault="00C34AA0" w:rsidP="00C34AA0">
      <w:pPr>
        <w:pStyle w:val="NormalWeb"/>
      </w:pPr>
      <w:r>
        <w:t xml:space="preserve">  </w:t>
      </w:r>
    </w:p>
    <w:p w:rsidR="00C34AA0" w:rsidRDefault="00C34AA0" w:rsidP="00C34AA0">
      <w:pPr>
        <w:pStyle w:val="NormalWeb"/>
      </w:pPr>
      <w:r>
        <w:t xml:space="preserve">  Results = </w:t>
      </w:r>
      <w:proofErr w:type="spellStart"/>
      <w:r>
        <w:t>data.frame</w:t>
      </w:r>
      <w:proofErr w:type="spellEnd"/>
      <w:r>
        <w:t>(</w:t>
      </w:r>
    </w:p>
    <w:p w:rsidR="00C34AA0" w:rsidRDefault="00C34AA0" w:rsidP="00C34AA0">
      <w:pPr>
        <w:pStyle w:val="NormalWeb"/>
      </w:pPr>
      <w:r>
        <w:t xml:space="preserve">    year = rep(year, </w:t>
      </w:r>
      <w:proofErr w:type="spellStart"/>
      <w:r>
        <w:t>nrow</w:t>
      </w:r>
      <w:proofErr w:type="spellEnd"/>
      <w:r>
        <w:t>(Res)),</w:t>
      </w:r>
    </w:p>
    <w:p w:rsidR="00C34AA0" w:rsidRDefault="00C34AA0" w:rsidP="00C34AA0">
      <w:pPr>
        <w:pStyle w:val="NormalWeb"/>
      </w:pPr>
      <w:r>
        <w:t xml:space="preserve">    sex = rep(sex, </w:t>
      </w:r>
      <w:proofErr w:type="spellStart"/>
      <w:r>
        <w:t>nrow</w:t>
      </w:r>
      <w:proofErr w:type="spellEnd"/>
      <w:r>
        <w:t>(Res)),</w:t>
      </w:r>
    </w:p>
    <w:p w:rsidR="00C34AA0" w:rsidRDefault="00C34AA0" w:rsidP="00C34AA0">
      <w:pPr>
        <w:pStyle w:val="NormalWeb"/>
      </w:pPr>
      <w:r>
        <w:t xml:space="preserve">    name = Res[, 'name'],</w:t>
      </w:r>
    </w:p>
    <w:p w:rsidR="00C34AA0" w:rsidRDefault="00C34AA0" w:rsidP="00C34AA0">
      <w:pPr>
        <w:pStyle w:val="NormalWeb"/>
      </w:pPr>
      <w:r>
        <w:t xml:space="preserve">    home = Res[, 'home'],</w:t>
      </w:r>
    </w:p>
    <w:p w:rsidR="00C34AA0" w:rsidRDefault="00C34AA0" w:rsidP="00C34AA0">
      <w:pPr>
        <w:pStyle w:val="NormalWeb"/>
      </w:pPr>
      <w:r>
        <w:t xml:space="preserve">    age = </w:t>
      </w:r>
      <w:proofErr w:type="spellStart"/>
      <w:r>
        <w:t>as.numeric</w:t>
      </w:r>
      <w:proofErr w:type="spellEnd"/>
      <w:r>
        <w:t>(Res[, 'ag']),</w:t>
      </w:r>
    </w:p>
    <w:p w:rsidR="00C34AA0" w:rsidRDefault="00C34AA0" w:rsidP="00C34AA0">
      <w:pPr>
        <w:pStyle w:val="NormalWeb"/>
      </w:pPr>
      <w:r>
        <w:t xml:space="preserve">    </w:t>
      </w:r>
      <w:proofErr w:type="spellStart"/>
      <w:r>
        <w:t>runTime</w:t>
      </w:r>
      <w:proofErr w:type="spellEnd"/>
      <w:r>
        <w:t xml:space="preserve"> = </w:t>
      </w:r>
      <w:proofErr w:type="spellStart"/>
      <w:r>
        <w:t>runTime</w:t>
      </w:r>
      <w:proofErr w:type="spellEnd"/>
      <w:r>
        <w:t>,</w:t>
      </w:r>
    </w:p>
    <w:p w:rsidR="00C34AA0" w:rsidRDefault="00C34AA0" w:rsidP="00C34AA0">
      <w:pPr>
        <w:pStyle w:val="NormalWeb"/>
      </w:pPr>
      <w:r>
        <w:t xml:space="preserve">    </w:t>
      </w:r>
      <w:proofErr w:type="spellStart"/>
      <w:r>
        <w:t>stringsAsFactors</w:t>
      </w:r>
      <w:proofErr w:type="spellEnd"/>
      <w:r>
        <w:t xml:space="preserve"> = FALSE</w:t>
      </w:r>
    </w:p>
    <w:p w:rsidR="00C34AA0" w:rsidRDefault="00C34AA0" w:rsidP="00C34AA0">
      <w:pPr>
        <w:pStyle w:val="NormalWeb"/>
      </w:pPr>
      <w:r>
        <w:t xml:space="preserve">  )</w:t>
      </w:r>
    </w:p>
    <w:p w:rsidR="00C34AA0" w:rsidRDefault="00C34AA0" w:rsidP="00C34AA0">
      <w:pPr>
        <w:pStyle w:val="NormalWeb"/>
      </w:pPr>
      <w:r>
        <w:t xml:space="preserve">  invisible(Results)</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menDF</w:t>
      </w:r>
      <w:proofErr w:type="spellEnd"/>
      <w:r>
        <w:t xml:space="preserve"> = </w:t>
      </w:r>
      <w:proofErr w:type="spellStart"/>
      <w:r>
        <w:t>mapply</w:t>
      </w:r>
      <w:proofErr w:type="spellEnd"/>
      <w:r>
        <w:t>(</w:t>
      </w:r>
    </w:p>
    <w:p w:rsidR="00C34AA0" w:rsidRDefault="00C34AA0" w:rsidP="00C34AA0">
      <w:pPr>
        <w:pStyle w:val="NormalWeb"/>
      </w:pPr>
      <w:r>
        <w:t xml:space="preserve">  </w:t>
      </w:r>
      <w:proofErr w:type="spellStart"/>
      <w:r>
        <w:t>createDF</w:t>
      </w:r>
      <w:proofErr w:type="spellEnd"/>
      <w:r>
        <w:t>,</w:t>
      </w:r>
    </w:p>
    <w:p w:rsidR="00C34AA0" w:rsidRDefault="00C34AA0" w:rsidP="00C34AA0">
      <w:pPr>
        <w:pStyle w:val="NormalWeb"/>
      </w:pPr>
      <w:r>
        <w:t xml:space="preserve">  </w:t>
      </w:r>
      <w:proofErr w:type="spellStart"/>
      <w:r>
        <w:t>menResMat</w:t>
      </w:r>
      <w:proofErr w:type="spellEnd"/>
      <w:r>
        <w:t>,</w:t>
      </w:r>
    </w:p>
    <w:p w:rsidR="00C34AA0" w:rsidRDefault="00C34AA0" w:rsidP="00C34AA0">
      <w:pPr>
        <w:pStyle w:val="NormalWeb"/>
      </w:pPr>
      <w:r>
        <w:t xml:space="preserve">  year = 1999:2012,</w:t>
      </w:r>
    </w:p>
    <w:p w:rsidR="00C34AA0" w:rsidRDefault="00C34AA0" w:rsidP="00C34AA0">
      <w:pPr>
        <w:pStyle w:val="NormalWeb"/>
      </w:pPr>
      <w:r>
        <w:t xml:space="preserve">  sex = rep("M", 14),</w:t>
      </w:r>
    </w:p>
    <w:p w:rsidR="00C34AA0" w:rsidRDefault="00C34AA0" w:rsidP="00C34AA0">
      <w:pPr>
        <w:pStyle w:val="NormalWeb"/>
      </w:pPr>
      <w:r>
        <w:t xml:space="preserve">  SIMPLIFY = FALSE</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sapply</w:t>
      </w:r>
      <w:proofErr w:type="spellEnd"/>
      <w:r>
        <w:t>(</w:t>
      </w:r>
      <w:proofErr w:type="spellStart"/>
      <w:r>
        <w:t>menDF</w:t>
      </w:r>
      <w:proofErr w:type="spellEnd"/>
      <w:r>
        <w:t>, function(x)</w:t>
      </w:r>
    </w:p>
    <w:p w:rsidR="00C34AA0" w:rsidRDefault="00C34AA0" w:rsidP="00C34AA0">
      <w:pPr>
        <w:pStyle w:val="NormalWeb"/>
      </w:pPr>
      <w:r>
        <w:t xml:space="preserve">  sum(is.na(</w:t>
      </w:r>
      <w:proofErr w:type="spellStart"/>
      <w:r>
        <w:t>x$maleRunTime</w:t>
      </w:r>
      <w:proofErr w:type="spellEnd"/>
      <w:r>
        <w:t>)))</w:t>
      </w:r>
    </w:p>
    <w:p w:rsidR="00C34AA0" w:rsidRDefault="00C34AA0" w:rsidP="00C34AA0">
      <w:pPr>
        <w:pStyle w:val="NormalWeb"/>
      </w:pPr>
    </w:p>
    <w:p w:rsidR="00C34AA0" w:rsidRDefault="00C34AA0" w:rsidP="00C34AA0">
      <w:pPr>
        <w:pStyle w:val="NormalWeb"/>
      </w:pPr>
      <w:proofErr w:type="spellStart"/>
      <w:r>
        <w:t>createDF</w:t>
      </w:r>
      <w:proofErr w:type="spellEnd"/>
      <w:r>
        <w:t xml:space="preserve"> = function(Res, year, sex)</w:t>
      </w:r>
    </w:p>
    <w:p w:rsidR="00C34AA0" w:rsidRDefault="00C34AA0" w:rsidP="00C34AA0">
      <w:pPr>
        <w:pStyle w:val="NormalWeb"/>
      </w:pPr>
      <w:r>
        <w:t>{</w:t>
      </w:r>
    </w:p>
    <w:p w:rsidR="00C34AA0" w:rsidRDefault="00C34AA0" w:rsidP="00C34AA0">
      <w:pPr>
        <w:pStyle w:val="NormalWeb"/>
      </w:pPr>
      <w:r>
        <w:t xml:space="preserve">  # Determine which time to use</w:t>
      </w:r>
    </w:p>
    <w:p w:rsidR="00C34AA0" w:rsidRDefault="00C34AA0" w:rsidP="00C34AA0">
      <w:pPr>
        <w:pStyle w:val="NormalWeb"/>
      </w:pPr>
      <w:r>
        <w:t xml:space="preserve">  if (!is.na(Res[1, 'net']))</w:t>
      </w:r>
    </w:p>
    <w:p w:rsidR="00C34AA0" w:rsidRDefault="00C34AA0" w:rsidP="00C34AA0">
      <w:pPr>
        <w:pStyle w:val="NormalWeb"/>
      </w:pPr>
      <w:r>
        <w:t xml:space="preserve">    </w:t>
      </w:r>
      <w:proofErr w:type="spellStart"/>
      <w:r>
        <w:t>useTime</w:t>
      </w:r>
      <w:proofErr w:type="spellEnd"/>
      <w:r>
        <w:t xml:space="preserve"> = Res[, 'net']</w:t>
      </w:r>
    </w:p>
    <w:p w:rsidR="00C34AA0" w:rsidRDefault="00C34AA0" w:rsidP="00C34AA0">
      <w:pPr>
        <w:pStyle w:val="NormalWeb"/>
      </w:pPr>
      <w:r>
        <w:t xml:space="preserve">  else if (!is.na(Res[1, 'gun']))</w:t>
      </w:r>
    </w:p>
    <w:p w:rsidR="00C34AA0" w:rsidRDefault="00C34AA0" w:rsidP="00C34AA0">
      <w:pPr>
        <w:pStyle w:val="NormalWeb"/>
      </w:pPr>
      <w:r>
        <w:t xml:space="preserve">    </w:t>
      </w:r>
      <w:proofErr w:type="spellStart"/>
      <w:r>
        <w:t>useTime</w:t>
      </w:r>
      <w:proofErr w:type="spellEnd"/>
      <w:r>
        <w:t xml:space="preserve"> = Res[, 'gun']</w:t>
      </w:r>
    </w:p>
    <w:p w:rsidR="00C34AA0" w:rsidRDefault="00C34AA0" w:rsidP="00C34AA0">
      <w:pPr>
        <w:pStyle w:val="NormalWeb"/>
      </w:pPr>
      <w:r>
        <w:t xml:space="preserve">  else</w:t>
      </w:r>
    </w:p>
    <w:p w:rsidR="00C34AA0" w:rsidRDefault="00C34AA0" w:rsidP="00C34AA0">
      <w:pPr>
        <w:pStyle w:val="NormalWeb"/>
      </w:pPr>
      <w:r>
        <w:t xml:space="preserve">    </w:t>
      </w:r>
      <w:proofErr w:type="spellStart"/>
      <w:r>
        <w:t>useTime</w:t>
      </w:r>
      <w:proofErr w:type="spellEnd"/>
      <w:r>
        <w:t xml:space="preserve"> = Res[, 'time']</w:t>
      </w:r>
    </w:p>
    <w:p w:rsidR="00C34AA0" w:rsidRDefault="00C34AA0" w:rsidP="00C34AA0">
      <w:pPr>
        <w:pStyle w:val="NormalWeb"/>
      </w:pPr>
      <w:r>
        <w:t xml:space="preserve">  </w:t>
      </w:r>
    </w:p>
    <w:p w:rsidR="00C34AA0" w:rsidRDefault="00C34AA0" w:rsidP="00C34AA0">
      <w:pPr>
        <w:pStyle w:val="NormalWeb"/>
      </w:pPr>
      <w:r>
        <w:t xml:space="preserve">  </w:t>
      </w:r>
    </w:p>
    <w:p w:rsidR="00C34AA0" w:rsidRDefault="00C34AA0" w:rsidP="00C34AA0">
      <w:pPr>
        <w:pStyle w:val="NormalWeb"/>
      </w:pPr>
      <w:r>
        <w:t xml:space="preserve">  </w:t>
      </w:r>
      <w:proofErr w:type="spellStart"/>
      <w:r>
        <w:t>useTime</w:t>
      </w:r>
      <w:proofErr w:type="spellEnd"/>
      <w:r>
        <w:t xml:space="preserve"> = </w:t>
      </w:r>
      <w:proofErr w:type="spellStart"/>
      <w:r>
        <w:t>gsub</w:t>
      </w:r>
      <w:proofErr w:type="spellEnd"/>
      <w:r>
        <w:t xml:space="preserve">("[#\\*[:blank:]]", "", </w:t>
      </w:r>
      <w:proofErr w:type="spellStart"/>
      <w:r>
        <w:t>useTime</w:t>
      </w:r>
      <w:proofErr w:type="spellEnd"/>
      <w:r>
        <w:t>) # Remove # and * and blanks from time</w:t>
      </w:r>
    </w:p>
    <w:p w:rsidR="00C34AA0" w:rsidRDefault="00C34AA0" w:rsidP="00C34AA0">
      <w:pPr>
        <w:pStyle w:val="NormalWeb"/>
      </w:pPr>
      <w:r>
        <w:t xml:space="preserve">  </w:t>
      </w:r>
      <w:proofErr w:type="spellStart"/>
      <w:r>
        <w:t>runTime</w:t>
      </w:r>
      <w:proofErr w:type="spellEnd"/>
      <w:r>
        <w:t xml:space="preserve"> = </w:t>
      </w:r>
      <w:proofErr w:type="spellStart"/>
      <w:r>
        <w:t>convertTime</w:t>
      </w:r>
      <w:proofErr w:type="spellEnd"/>
      <w:r>
        <w:t>(</w:t>
      </w:r>
      <w:proofErr w:type="spellStart"/>
      <w:r>
        <w:t>useTime</w:t>
      </w:r>
      <w:proofErr w:type="spellEnd"/>
      <w:r>
        <w:t>[</w:t>
      </w:r>
      <w:proofErr w:type="spellStart"/>
      <w:r>
        <w:t>useTime</w:t>
      </w:r>
      <w:proofErr w:type="spellEnd"/>
      <w:r>
        <w:t xml:space="preserve"> != ""])</w:t>
      </w:r>
    </w:p>
    <w:p w:rsidR="00C34AA0" w:rsidRDefault="00C34AA0" w:rsidP="00C34AA0">
      <w:pPr>
        <w:pStyle w:val="NormalWeb"/>
      </w:pPr>
      <w:r>
        <w:t xml:space="preserve">  </w:t>
      </w:r>
    </w:p>
    <w:p w:rsidR="00C34AA0" w:rsidRDefault="00C34AA0" w:rsidP="00C34AA0">
      <w:pPr>
        <w:pStyle w:val="NormalWeb"/>
      </w:pPr>
      <w:r>
        <w:t xml:space="preserve">  # Drop rows with no time</w:t>
      </w:r>
    </w:p>
    <w:p w:rsidR="00C34AA0" w:rsidRDefault="00C34AA0" w:rsidP="00C34AA0">
      <w:pPr>
        <w:pStyle w:val="NormalWeb"/>
      </w:pPr>
      <w:r>
        <w:t xml:space="preserve">  Res = Res[</w:t>
      </w:r>
      <w:proofErr w:type="spellStart"/>
      <w:r>
        <w:t>useTime</w:t>
      </w:r>
      <w:proofErr w:type="spellEnd"/>
      <w:r>
        <w:t xml:space="preserve"> != "",]</w:t>
      </w:r>
    </w:p>
    <w:p w:rsidR="00C34AA0" w:rsidRDefault="00C34AA0" w:rsidP="00C34AA0">
      <w:pPr>
        <w:pStyle w:val="NormalWeb"/>
      </w:pPr>
      <w:r>
        <w:t xml:space="preserve">  </w:t>
      </w:r>
    </w:p>
    <w:p w:rsidR="00C34AA0" w:rsidRDefault="00C34AA0" w:rsidP="00C34AA0">
      <w:pPr>
        <w:pStyle w:val="NormalWeb"/>
      </w:pPr>
      <w:r>
        <w:t xml:space="preserve">  Results = </w:t>
      </w:r>
      <w:proofErr w:type="spellStart"/>
      <w:r>
        <w:t>data.frame</w:t>
      </w:r>
      <w:proofErr w:type="spellEnd"/>
      <w:r>
        <w:t>(</w:t>
      </w:r>
    </w:p>
    <w:p w:rsidR="00C34AA0" w:rsidRDefault="00C34AA0" w:rsidP="00C34AA0">
      <w:pPr>
        <w:pStyle w:val="NormalWeb"/>
      </w:pPr>
      <w:r>
        <w:t xml:space="preserve">    year = rep(year, </w:t>
      </w:r>
      <w:proofErr w:type="spellStart"/>
      <w:r>
        <w:t>nrow</w:t>
      </w:r>
      <w:proofErr w:type="spellEnd"/>
      <w:r>
        <w:t>(Res)),</w:t>
      </w:r>
    </w:p>
    <w:p w:rsidR="00C34AA0" w:rsidRDefault="00C34AA0" w:rsidP="00C34AA0">
      <w:pPr>
        <w:pStyle w:val="NormalWeb"/>
      </w:pPr>
      <w:r>
        <w:t xml:space="preserve">    sex = rep(sex, </w:t>
      </w:r>
      <w:proofErr w:type="spellStart"/>
      <w:r>
        <w:t>nrow</w:t>
      </w:r>
      <w:proofErr w:type="spellEnd"/>
      <w:r>
        <w:t>(Res)),</w:t>
      </w:r>
    </w:p>
    <w:p w:rsidR="00C34AA0" w:rsidRDefault="00C34AA0" w:rsidP="00C34AA0">
      <w:pPr>
        <w:pStyle w:val="NormalWeb"/>
      </w:pPr>
      <w:r>
        <w:t xml:space="preserve">    name = Res[, 'name'],</w:t>
      </w:r>
    </w:p>
    <w:p w:rsidR="00C34AA0" w:rsidRDefault="00C34AA0" w:rsidP="00C34AA0">
      <w:pPr>
        <w:pStyle w:val="NormalWeb"/>
      </w:pPr>
      <w:r>
        <w:t xml:space="preserve">    home = Res[, 'home'],</w:t>
      </w:r>
    </w:p>
    <w:p w:rsidR="00C34AA0" w:rsidRDefault="00C34AA0" w:rsidP="00C34AA0">
      <w:pPr>
        <w:pStyle w:val="NormalWeb"/>
      </w:pPr>
      <w:r>
        <w:t xml:space="preserve">    age = </w:t>
      </w:r>
      <w:proofErr w:type="spellStart"/>
      <w:r>
        <w:t>as.numeric</w:t>
      </w:r>
      <w:proofErr w:type="spellEnd"/>
      <w:r>
        <w:t>(Res[, 'ag']),</w:t>
      </w:r>
    </w:p>
    <w:p w:rsidR="00C34AA0" w:rsidRDefault="00C34AA0" w:rsidP="00C34AA0">
      <w:pPr>
        <w:pStyle w:val="NormalWeb"/>
      </w:pPr>
      <w:r>
        <w:t xml:space="preserve">    </w:t>
      </w:r>
      <w:proofErr w:type="spellStart"/>
      <w:r>
        <w:t>runTime</w:t>
      </w:r>
      <w:proofErr w:type="spellEnd"/>
      <w:r>
        <w:t xml:space="preserve"> = </w:t>
      </w:r>
      <w:proofErr w:type="spellStart"/>
      <w:r>
        <w:t>runTime</w:t>
      </w:r>
      <w:proofErr w:type="spellEnd"/>
      <w:r>
        <w:t>,</w:t>
      </w:r>
    </w:p>
    <w:p w:rsidR="00C34AA0" w:rsidRDefault="00C34AA0" w:rsidP="00C34AA0">
      <w:pPr>
        <w:pStyle w:val="NormalWeb"/>
      </w:pPr>
      <w:r>
        <w:t xml:space="preserve">    </w:t>
      </w:r>
      <w:proofErr w:type="spellStart"/>
      <w:r>
        <w:t>stringsAsFactors</w:t>
      </w:r>
      <w:proofErr w:type="spellEnd"/>
      <w:r>
        <w:t xml:space="preserve"> = FALSE</w:t>
      </w:r>
    </w:p>
    <w:p w:rsidR="00C34AA0" w:rsidRDefault="00C34AA0" w:rsidP="00C34AA0">
      <w:pPr>
        <w:pStyle w:val="NormalWeb"/>
      </w:pPr>
      <w:r>
        <w:t xml:space="preserve">  )</w:t>
      </w:r>
    </w:p>
    <w:p w:rsidR="00C34AA0" w:rsidRDefault="00C34AA0" w:rsidP="00C34AA0">
      <w:pPr>
        <w:pStyle w:val="NormalWeb"/>
      </w:pPr>
      <w:r>
        <w:t xml:space="preserve">  invisible(Results)</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menDF</w:t>
      </w:r>
      <w:proofErr w:type="spellEnd"/>
      <w:r>
        <w:t xml:space="preserve"> = </w:t>
      </w:r>
      <w:proofErr w:type="spellStart"/>
      <w:r>
        <w:t>mapply</w:t>
      </w:r>
      <w:proofErr w:type="spellEnd"/>
      <w:r>
        <w:t>(</w:t>
      </w:r>
    </w:p>
    <w:p w:rsidR="00C34AA0" w:rsidRDefault="00C34AA0" w:rsidP="00C34AA0">
      <w:pPr>
        <w:pStyle w:val="NormalWeb"/>
      </w:pPr>
      <w:r>
        <w:t xml:space="preserve">  </w:t>
      </w:r>
      <w:proofErr w:type="spellStart"/>
      <w:r>
        <w:t>createDF</w:t>
      </w:r>
      <w:proofErr w:type="spellEnd"/>
      <w:r>
        <w:t>,</w:t>
      </w:r>
    </w:p>
    <w:p w:rsidR="00C34AA0" w:rsidRDefault="00C34AA0" w:rsidP="00C34AA0">
      <w:pPr>
        <w:pStyle w:val="NormalWeb"/>
      </w:pPr>
      <w:r>
        <w:t xml:space="preserve">  </w:t>
      </w:r>
      <w:proofErr w:type="spellStart"/>
      <w:r>
        <w:t>menResMat</w:t>
      </w:r>
      <w:proofErr w:type="spellEnd"/>
      <w:r>
        <w:t>,</w:t>
      </w:r>
    </w:p>
    <w:p w:rsidR="00C34AA0" w:rsidRDefault="00C34AA0" w:rsidP="00C34AA0">
      <w:pPr>
        <w:pStyle w:val="NormalWeb"/>
      </w:pPr>
      <w:r>
        <w:t xml:space="preserve">  year = 1999:2012,</w:t>
      </w:r>
    </w:p>
    <w:p w:rsidR="00C34AA0" w:rsidRDefault="00C34AA0" w:rsidP="00C34AA0">
      <w:pPr>
        <w:pStyle w:val="NormalWeb"/>
      </w:pPr>
      <w:r>
        <w:t xml:space="preserve">  sex = rep("M", 14),</w:t>
      </w:r>
    </w:p>
    <w:p w:rsidR="00C34AA0" w:rsidRDefault="00C34AA0" w:rsidP="00C34AA0">
      <w:pPr>
        <w:pStyle w:val="NormalWeb"/>
      </w:pPr>
      <w:r>
        <w:t xml:space="preserve">  SIMPLIFY = FALSE</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sapply</w:t>
      </w:r>
      <w:proofErr w:type="spellEnd"/>
      <w:r>
        <w:t>(</w:t>
      </w:r>
      <w:proofErr w:type="spellStart"/>
      <w:r>
        <w:t>menDF</w:t>
      </w:r>
      <w:proofErr w:type="spellEnd"/>
      <w:r>
        <w:t>, function(x)</w:t>
      </w:r>
    </w:p>
    <w:p w:rsidR="00C34AA0" w:rsidRDefault="00C34AA0" w:rsidP="00C34AA0">
      <w:pPr>
        <w:pStyle w:val="NormalWeb"/>
      </w:pPr>
      <w:r>
        <w:t xml:space="preserve">  sum(is.na(</w:t>
      </w:r>
      <w:proofErr w:type="spellStart"/>
      <w:r>
        <w:t>x$runTime</w:t>
      </w:r>
      <w:proofErr w:type="spellEnd"/>
      <w:r>
        <w:t>)))</w:t>
      </w:r>
    </w:p>
    <w:p w:rsidR="00C34AA0" w:rsidRDefault="00C34AA0" w:rsidP="00C34AA0">
      <w:pPr>
        <w:pStyle w:val="NormalWeb"/>
      </w:pPr>
    </w:p>
    <w:p w:rsidR="00C34AA0" w:rsidRDefault="00C34AA0" w:rsidP="00C34AA0">
      <w:pPr>
        <w:pStyle w:val="NormalWeb"/>
      </w:pPr>
      <w:r>
        <w:t xml:space="preserve"># Fix missing </w:t>
      </w:r>
      <w:proofErr w:type="spellStart"/>
      <w:r>
        <w:t>runTime</w:t>
      </w:r>
      <w:proofErr w:type="spellEnd"/>
      <w:r>
        <w:t xml:space="preserve"> data issues for 2006</w:t>
      </w:r>
    </w:p>
    <w:p w:rsidR="00C34AA0" w:rsidRDefault="00C34AA0" w:rsidP="00C34AA0">
      <w:pPr>
        <w:pStyle w:val="NormalWeb"/>
      </w:pPr>
    </w:p>
    <w:p w:rsidR="00C34AA0" w:rsidRDefault="00C34AA0" w:rsidP="00C34AA0">
      <w:pPr>
        <w:pStyle w:val="NormalWeb"/>
      </w:pPr>
      <w:proofErr w:type="spellStart"/>
      <w:r>
        <w:t>separatorIdx</w:t>
      </w:r>
      <w:proofErr w:type="spellEnd"/>
      <w:r>
        <w:t xml:space="preserve"> = grep("^===", </w:t>
      </w:r>
      <w:proofErr w:type="spellStart"/>
      <w:r>
        <w:t>menFiles</w:t>
      </w:r>
      <w:proofErr w:type="spellEnd"/>
      <w:r>
        <w:t>[["2006"]])</w:t>
      </w:r>
    </w:p>
    <w:p w:rsidR="00C34AA0" w:rsidRDefault="00C34AA0" w:rsidP="00C34AA0">
      <w:pPr>
        <w:pStyle w:val="NormalWeb"/>
      </w:pPr>
      <w:proofErr w:type="spellStart"/>
      <w:r>
        <w:t>separatorRow</w:t>
      </w:r>
      <w:proofErr w:type="spellEnd"/>
      <w:r>
        <w:t xml:space="preserve"> = </w:t>
      </w:r>
      <w:proofErr w:type="spellStart"/>
      <w:r>
        <w:t>menFiles</w:t>
      </w:r>
      <w:proofErr w:type="spellEnd"/>
      <w:r>
        <w:t>[['2006']][</w:t>
      </w:r>
      <w:proofErr w:type="spellStart"/>
      <w:r>
        <w:t>separatorIdx</w:t>
      </w:r>
      <w:proofErr w:type="spellEnd"/>
      <w:r>
        <w:t>]</w:t>
      </w:r>
    </w:p>
    <w:p w:rsidR="00C34AA0" w:rsidRDefault="00C34AA0" w:rsidP="00C34AA0">
      <w:pPr>
        <w:pStyle w:val="NormalWeb"/>
      </w:pPr>
      <w:proofErr w:type="spellStart"/>
      <w:r>
        <w:t>separatorRowX</w:t>
      </w:r>
      <w:proofErr w:type="spellEnd"/>
      <w:r>
        <w:t xml:space="preserve"> = paste(substring(</w:t>
      </w:r>
      <w:proofErr w:type="spellStart"/>
      <w:r>
        <w:t>separatorRow</w:t>
      </w:r>
      <w:proofErr w:type="spellEnd"/>
      <w:r>
        <w:t>, 1, 63),</w:t>
      </w:r>
    </w:p>
    <w:p w:rsidR="00C34AA0" w:rsidRDefault="00C34AA0" w:rsidP="00C34AA0">
      <w:pPr>
        <w:pStyle w:val="NormalWeb"/>
      </w:pPr>
      <w:r>
        <w:t xml:space="preserve">                      " ",</w:t>
      </w:r>
    </w:p>
    <w:p w:rsidR="00C34AA0" w:rsidRDefault="00C34AA0" w:rsidP="00C34AA0">
      <w:pPr>
        <w:pStyle w:val="NormalWeb"/>
      </w:pPr>
      <w:r>
        <w:t xml:space="preserve">                      substring(</w:t>
      </w:r>
      <w:proofErr w:type="spellStart"/>
      <w:r>
        <w:t>separatorRow</w:t>
      </w:r>
      <w:proofErr w:type="spellEnd"/>
      <w:r>
        <w:t xml:space="preserve">, 65, </w:t>
      </w:r>
      <w:proofErr w:type="spellStart"/>
      <w:r>
        <w:t>nchar</w:t>
      </w:r>
      <w:proofErr w:type="spellEnd"/>
      <w:r>
        <w:t>(</w:t>
      </w:r>
      <w:proofErr w:type="spellStart"/>
      <w:r>
        <w:t>separatorRow</w:t>
      </w:r>
      <w:proofErr w:type="spellEnd"/>
      <w:r>
        <w:t>)),</w:t>
      </w:r>
    </w:p>
    <w:p w:rsidR="00C34AA0" w:rsidRDefault="00C34AA0" w:rsidP="00C34AA0">
      <w:pPr>
        <w:pStyle w:val="NormalWeb"/>
      </w:pPr>
      <w:r>
        <w:t xml:space="preserve">                      </w:t>
      </w:r>
      <w:proofErr w:type="spellStart"/>
      <w:r>
        <w:t>sep</w:t>
      </w:r>
      <w:proofErr w:type="spellEnd"/>
      <w:r>
        <w:t xml:space="preserve"> = "")</w:t>
      </w:r>
    </w:p>
    <w:p w:rsidR="00C34AA0" w:rsidRDefault="00C34AA0" w:rsidP="00C34AA0">
      <w:pPr>
        <w:pStyle w:val="NormalWeb"/>
      </w:pPr>
      <w:proofErr w:type="spellStart"/>
      <w:r>
        <w:t>menFiles</w:t>
      </w:r>
      <w:proofErr w:type="spellEnd"/>
      <w:r>
        <w:t>[['2006']][</w:t>
      </w:r>
      <w:proofErr w:type="spellStart"/>
      <w:r>
        <w:t>separatorIdx</w:t>
      </w:r>
      <w:proofErr w:type="spellEnd"/>
      <w:r>
        <w:t xml:space="preserve">] = </w:t>
      </w:r>
      <w:proofErr w:type="spellStart"/>
      <w:r>
        <w:t>separatorRowX</w:t>
      </w:r>
      <w:proofErr w:type="spellEnd"/>
    </w:p>
    <w:p w:rsidR="00C34AA0" w:rsidRDefault="00C34AA0" w:rsidP="00C34AA0">
      <w:pPr>
        <w:pStyle w:val="NormalWeb"/>
      </w:pPr>
    </w:p>
    <w:p w:rsidR="00C34AA0" w:rsidRDefault="00C34AA0" w:rsidP="00C34AA0">
      <w:pPr>
        <w:pStyle w:val="NormalWeb"/>
      </w:pPr>
      <w:proofErr w:type="spellStart"/>
      <w:r>
        <w:t>menResMat</w:t>
      </w:r>
      <w:proofErr w:type="spellEnd"/>
      <w:r>
        <w:t xml:space="preserve"> = </w:t>
      </w:r>
      <w:proofErr w:type="spellStart"/>
      <w:r>
        <w:t>sapply</w:t>
      </w:r>
      <w:proofErr w:type="spellEnd"/>
      <w:r>
        <w:t>(</w:t>
      </w:r>
      <w:proofErr w:type="spellStart"/>
      <w:r>
        <w:t>menFiles</w:t>
      </w:r>
      <w:proofErr w:type="spellEnd"/>
      <w:r>
        <w:t xml:space="preserve">, </w:t>
      </w:r>
      <w:proofErr w:type="spellStart"/>
      <w:r>
        <w:t>extractVariables</w:t>
      </w:r>
      <w:proofErr w:type="spellEnd"/>
      <w:r>
        <w:t>)</w:t>
      </w:r>
    </w:p>
    <w:p w:rsidR="00C34AA0" w:rsidRDefault="00C34AA0" w:rsidP="00C34AA0">
      <w:pPr>
        <w:pStyle w:val="NormalWeb"/>
      </w:pPr>
      <w:proofErr w:type="spellStart"/>
      <w:r>
        <w:t>menDF</w:t>
      </w:r>
      <w:proofErr w:type="spellEnd"/>
      <w:r>
        <w:t xml:space="preserve"> = </w:t>
      </w:r>
      <w:proofErr w:type="spellStart"/>
      <w:r>
        <w:t>mapply</w:t>
      </w:r>
      <w:proofErr w:type="spellEnd"/>
      <w:r>
        <w:t>(</w:t>
      </w:r>
    </w:p>
    <w:p w:rsidR="00C34AA0" w:rsidRDefault="00C34AA0" w:rsidP="00C34AA0">
      <w:pPr>
        <w:pStyle w:val="NormalWeb"/>
      </w:pPr>
      <w:r>
        <w:t xml:space="preserve">  </w:t>
      </w:r>
      <w:proofErr w:type="spellStart"/>
      <w:r>
        <w:t>createDF</w:t>
      </w:r>
      <w:proofErr w:type="spellEnd"/>
      <w:r>
        <w:t>,</w:t>
      </w:r>
    </w:p>
    <w:p w:rsidR="00C34AA0" w:rsidRDefault="00C34AA0" w:rsidP="00C34AA0">
      <w:pPr>
        <w:pStyle w:val="NormalWeb"/>
      </w:pPr>
      <w:r>
        <w:t xml:space="preserve">  </w:t>
      </w:r>
      <w:proofErr w:type="spellStart"/>
      <w:r>
        <w:t>menResMat</w:t>
      </w:r>
      <w:proofErr w:type="spellEnd"/>
      <w:r>
        <w:t>,</w:t>
      </w:r>
    </w:p>
    <w:p w:rsidR="00C34AA0" w:rsidRDefault="00C34AA0" w:rsidP="00C34AA0">
      <w:pPr>
        <w:pStyle w:val="NormalWeb"/>
      </w:pPr>
      <w:r>
        <w:t xml:space="preserve">  year = 1999:2012,</w:t>
      </w:r>
    </w:p>
    <w:p w:rsidR="00C34AA0" w:rsidRDefault="00C34AA0" w:rsidP="00C34AA0">
      <w:pPr>
        <w:pStyle w:val="NormalWeb"/>
      </w:pPr>
      <w:r>
        <w:t xml:space="preserve">  sex = rep("M", 14),</w:t>
      </w:r>
    </w:p>
    <w:p w:rsidR="00C34AA0" w:rsidRDefault="00C34AA0" w:rsidP="00C34AA0">
      <w:pPr>
        <w:pStyle w:val="NormalWeb"/>
      </w:pPr>
      <w:r>
        <w:t xml:space="preserve">  SIMPLIFY = FALSE</w:t>
      </w:r>
    </w:p>
    <w:p w:rsidR="00C34AA0" w:rsidRDefault="00C34AA0" w:rsidP="00C34AA0">
      <w:pPr>
        <w:pStyle w:val="NormalWeb"/>
      </w:pPr>
      <w:r>
        <w:t>)</w:t>
      </w:r>
    </w:p>
    <w:p w:rsidR="00C34AA0" w:rsidRDefault="00C34AA0" w:rsidP="00C34AA0">
      <w:pPr>
        <w:pStyle w:val="NormalWeb"/>
      </w:pPr>
    </w:p>
    <w:p w:rsidR="00C34AA0" w:rsidRDefault="00C34AA0" w:rsidP="00C34AA0">
      <w:pPr>
        <w:pStyle w:val="NormalWeb"/>
      </w:pPr>
      <w:proofErr w:type="spellStart"/>
      <w:r>
        <w:t>separatorIdx</w:t>
      </w:r>
      <w:proofErr w:type="spellEnd"/>
      <w:r>
        <w:t xml:space="preserve"> = grep("^===", </w:t>
      </w:r>
      <w:proofErr w:type="spellStart"/>
      <w:r>
        <w:t>womenFiles</w:t>
      </w:r>
      <w:proofErr w:type="spellEnd"/>
      <w:r>
        <w:t>[["2006"]])</w:t>
      </w:r>
    </w:p>
    <w:p w:rsidR="00C34AA0" w:rsidRDefault="00C34AA0" w:rsidP="00C34AA0">
      <w:pPr>
        <w:pStyle w:val="NormalWeb"/>
      </w:pPr>
      <w:proofErr w:type="spellStart"/>
      <w:r>
        <w:t>separatorRow</w:t>
      </w:r>
      <w:proofErr w:type="spellEnd"/>
      <w:r>
        <w:t xml:space="preserve"> = </w:t>
      </w:r>
      <w:proofErr w:type="spellStart"/>
      <w:r>
        <w:t>womenFiles</w:t>
      </w:r>
      <w:proofErr w:type="spellEnd"/>
      <w:r>
        <w:t>[['2006']][</w:t>
      </w:r>
      <w:proofErr w:type="spellStart"/>
      <w:r>
        <w:t>separatorIdx</w:t>
      </w:r>
      <w:proofErr w:type="spellEnd"/>
      <w:r>
        <w:t>]</w:t>
      </w:r>
    </w:p>
    <w:p w:rsidR="00C34AA0" w:rsidRDefault="00C34AA0" w:rsidP="00C34AA0">
      <w:pPr>
        <w:pStyle w:val="NormalWeb"/>
      </w:pPr>
      <w:proofErr w:type="spellStart"/>
      <w:r>
        <w:t>separatorRowX</w:t>
      </w:r>
      <w:proofErr w:type="spellEnd"/>
      <w:r>
        <w:t xml:space="preserve"> = paste(substring(</w:t>
      </w:r>
      <w:proofErr w:type="spellStart"/>
      <w:r>
        <w:t>separatorRow</w:t>
      </w:r>
      <w:proofErr w:type="spellEnd"/>
      <w:r>
        <w:t>, 1, 63),</w:t>
      </w:r>
    </w:p>
    <w:p w:rsidR="00C34AA0" w:rsidRDefault="00C34AA0" w:rsidP="00C34AA0">
      <w:pPr>
        <w:pStyle w:val="NormalWeb"/>
      </w:pPr>
      <w:r>
        <w:t xml:space="preserve">                      " ",</w:t>
      </w:r>
    </w:p>
    <w:p w:rsidR="00C34AA0" w:rsidRDefault="00C34AA0" w:rsidP="00C34AA0">
      <w:pPr>
        <w:pStyle w:val="NormalWeb"/>
      </w:pPr>
      <w:r>
        <w:t xml:space="preserve">                      substring(</w:t>
      </w:r>
      <w:proofErr w:type="spellStart"/>
      <w:r>
        <w:t>separatorRow</w:t>
      </w:r>
      <w:proofErr w:type="spellEnd"/>
      <w:r>
        <w:t xml:space="preserve">, 65, </w:t>
      </w:r>
      <w:proofErr w:type="spellStart"/>
      <w:r>
        <w:t>nchar</w:t>
      </w:r>
      <w:proofErr w:type="spellEnd"/>
      <w:r>
        <w:t>(</w:t>
      </w:r>
      <w:proofErr w:type="spellStart"/>
      <w:r>
        <w:t>separatorRow</w:t>
      </w:r>
      <w:proofErr w:type="spellEnd"/>
      <w:r>
        <w:t>)),</w:t>
      </w:r>
    </w:p>
    <w:p w:rsidR="00C34AA0" w:rsidRDefault="00C34AA0" w:rsidP="00C34AA0">
      <w:pPr>
        <w:pStyle w:val="NormalWeb"/>
      </w:pPr>
      <w:r>
        <w:t xml:space="preserve">                      </w:t>
      </w:r>
      <w:proofErr w:type="spellStart"/>
      <w:r>
        <w:t>sep</w:t>
      </w:r>
      <w:proofErr w:type="spellEnd"/>
      <w:r>
        <w:t xml:space="preserve"> = "")</w:t>
      </w:r>
    </w:p>
    <w:p w:rsidR="00C34AA0" w:rsidRDefault="00C34AA0" w:rsidP="00C34AA0">
      <w:pPr>
        <w:pStyle w:val="NormalWeb"/>
      </w:pPr>
      <w:proofErr w:type="spellStart"/>
      <w:r>
        <w:t>womenFiles</w:t>
      </w:r>
      <w:proofErr w:type="spellEnd"/>
      <w:r>
        <w:t>[['2006']][</w:t>
      </w:r>
      <w:proofErr w:type="spellStart"/>
      <w:r>
        <w:t>separatorIdx</w:t>
      </w:r>
      <w:proofErr w:type="spellEnd"/>
      <w:r>
        <w:t xml:space="preserve">] = </w:t>
      </w:r>
      <w:proofErr w:type="spellStart"/>
      <w:r>
        <w:t>separatorRowX</w:t>
      </w:r>
      <w:proofErr w:type="spellEnd"/>
    </w:p>
    <w:p w:rsidR="00C34AA0" w:rsidRDefault="00C34AA0" w:rsidP="00C34AA0">
      <w:pPr>
        <w:pStyle w:val="NormalWeb"/>
      </w:pPr>
    </w:p>
    <w:p w:rsidR="00C34AA0" w:rsidRDefault="00C34AA0" w:rsidP="00C34AA0">
      <w:pPr>
        <w:pStyle w:val="NormalWeb"/>
      </w:pPr>
      <w:proofErr w:type="spellStart"/>
      <w:r>
        <w:t>womenResMat</w:t>
      </w:r>
      <w:proofErr w:type="spellEnd"/>
      <w:r>
        <w:t xml:space="preserve"> = </w:t>
      </w:r>
      <w:proofErr w:type="spellStart"/>
      <w:r>
        <w:t>sapply</w:t>
      </w:r>
      <w:proofErr w:type="spellEnd"/>
      <w:r>
        <w:t>(</w:t>
      </w:r>
      <w:proofErr w:type="spellStart"/>
      <w:r>
        <w:t>womenFiles</w:t>
      </w:r>
      <w:proofErr w:type="spellEnd"/>
      <w:r>
        <w:t xml:space="preserve">, </w:t>
      </w:r>
      <w:proofErr w:type="spellStart"/>
      <w:r>
        <w:t>extractVariables</w:t>
      </w:r>
      <w:proofErr w:type="spellEnd"/>
      <w:r>
        <w:t>)</w:t>
      </w:r>
    </w:p>
    <w:p w:rsidR="00C34AA0" w:rsidRDefault="00C34AA0" w:rsidP="00C34AA0">
      <w:pPr>
        <w:pStyle w:val="NormalWeb"/>
      </w:pPr>
      <w:proofErr w:type="spellStart"/>
      <w:r>
        <w:t>womenDF</w:t>
      </w:r>
      <w:proofErr w:type="spellEnd"/>
      <w:r>
        <w:t xml:space="preserve"> = </w:t>
      </w:r>
      <w:proofErr w:type="spellStart"/>
      <w:r>
        <w:t>mapply</w:t>
      </w:r>
      <w:proofErr w:type="spellEnd"/>
      <w:r>
        <w:t>(</w:t>
      </w:r>
    </w:p>
    <w:p w:rsidR="00C34AA0" w:rsidRDefault="00C34AA0" w:rsidP="00C34AA0">
      <w:pPr>
        <w:pStyle w:val="NormalWeb"/>
      </w:pPr>
      <w:r>
        <w:t xml:space="preserve">  </w:t>
      </w:r>
      <w:proofErr w:type="spellStart"/>
      <w:r>
        <w:t>createDF</w:t>
      </w:r>
      <w:proofErr w:type="spellEnd"/>
      <w:r>
        <w:t>,</w:t>
      </w:r>
    </w:p>
    <w:p w:rsidR="00C34AA0" w:rsidRDefault="00C34AA0" w:rsidP="00C34AA0">
      <w:pPr>
        <w:pStyle w:val="NormalWeb"/>
      </w:pPr>
      <w:r>
        <w:t xml:space="preserve">  </w:t>
      </w:r>
      <w:proofErr w:type="spellStart"/>
      <w:r>
        <w:t>womenResMat</w:t>
      </w:r>
      <w:proofErr w:type="spellEnd"/>
      <w:r>
        <w:t>,</w:t>
      </w:r>
    </w:p>
    <w:p w:rsidR="00C34AA0" w:rsidRDefault="00C34AA0" w:rsidP="00C34AA0">
      <w:pPr>
        <w:pStyle w:val="NormalWeb"/>
      </w:pPr>
      <w:r>
        <w:t xml:space="preserve">  year = 1999:2012,</w:t>
      </w:r>
    </w:p>
    <w:p w:rsidR="00C34AA0" w:rsidRDefault="00C34AA0" w:rsidP="00C34AA0">
      <w:pPr>
        <w:pStyle w:val="NormalWeb"/>
      </w:pPr>
      <w:r>
        <w:t xml:space="preserve">  sex = rep("W", length(years)),</w:t>
      </w:r>
    </w:p>
    <w:p w:rsidR="00C34AA0" w:rsidRDefault="00C34AA0" w:rsidP="00C34AA0">
      <w:pPr>
        <w:pStyle w:val="NormalWeb"/>
      </w:pPr>
      <w:r>
        <w:t xml:space="preserve">  SIMPLIFY = FALSE</w:t>
      </w:r>
    </w:p>
    <w:p w:rsidR="00615373" w:rsidRDefault="00C34AA0" w:rsidP="00C34AA0">
      <w:pPr>
        <w:pStyle w:val="NormalWeb"/>
      </w:pPr>
      <w:r>
        <w:t>)</w:t>
      </w:r>
    </w:p>
    <w:p w:rsidR="00DC0D58" w:rsidRPr="00DC0D58" w:rsidRDefault="00DC0D58" w:rsidP="00DC0D58"/>
    <w:sectPr w:rsidR="00DC0D58" w:rsidRPr="00DC0D58">
      <w:footerReference w:type="default" r:id="rId35"/>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1754A" w:rsidRDefault="00A1754A">
      <w:r>
        <w:separator/>
      </w:r>
    </w:p>
    <w:p w:rsidR="00A1754A" w:rsidRDefault="00A1754A"/>
  </w:endnote>
  <w:endnote w:type="continuationSeparator" w:id="0">
    <w:p w:rsidR="00A1754A" w:rsidRDefault="00A1754A">
      <w:r>
        <w:continuationSeparator/>
      </w:r>
    </w:p>
    <w:p w:rsidR="00A1754A" w:rsidRDefault="00A175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MRoman10">
    <w:altName w:val="Cambria"/>
    <w:panose1 w:val="020B0604020202020204"/>
    <w:charset w:val="00"/>
    <w:family w:val="roman"/>
    <w:notTrueType/>
    <w:pitch w:val="default"/>
  </w:font>
  <w:font w:name="NimbusMonL">
    <w:altName w:val="Cambria"/>
    <w:panose1 w:val="020B0604020202020204"/>
    <w:charset w:val="00"/>
    <w:family w:val="roman"/>
    <w:notTrueType/>
    <w:pitch w:val="default"/>
  </w:font>
  <w:font w:name="LMRomanSlant10">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0699706"/>
      <w:docPartObj>
        <w:docPartGallery w:val="Page Numbers (Bottom of Page)"/>
        <w:docPartUnique/>
      </w:docPartObj>
    </w:sdtPr>
    <w:sdtEndPr>
      <w:rPr>
        <w:noProof/>
      </w:rPr>
    </w:sdtEndPr>
    <w:sdtContent>
      <w:p w:rsidR="00973DDB" w:rsidRDefault="00973DD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1754A" w:rsidRDefault="00A1754A">
      <w:r>
        <w:separator/>
      </w:r>
    </w:p>
    <w:p w:rsidR="00A1754A" w:rsidRDefault="00A1754A"/>
  </w:footnote>
  <w:footnote w:type="continuationSeparator" w:id="0">
    <w:p w:rsidR="00A1754A" w:rsidRDefault="00A1754A">
      <w:r>
        <w:continuationSeparator/>
      </w:r>
    </w:p>
    <w:p w:rsidR="00A1754A" w:rsidRDefault="00A175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53"/>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83F"/>
    <w:rsid w:val="00077D66"/>
    <w:rsid w:val="000A24FB"/>
    <w:rsid w:val="000E1063"/>
    <w:rsid w:val="000F7511"/>
    <w:rsid w:val="00102CBE"/>
    <w:rsid w:val="00163C84"/>
    <w:rsid w:val="001700AC"/>
    <w:rsid w:val="001754BD"/>
    <w:rsid w:val="00175E3C"/>
    <w:rsid w:val="00240139"/>
    <w:rsid w:val="00244426"/>
    <w:rsid w:val="00244EEB"/>
    <w:rsid w:val="00253D00"/>
    <w:rsid w:val="00254BBB"/>
    <w:rsid w:val="002564FA"/>
    <w:rsid w:val="00260D16"/>
    <w:rsid w:val="00274B1C"/>
    <w:rsid w:val="00293F24"/>
    <w:rsid w:val="002B158E"/>
    <w:rsid w:val="002B5601"/>
    <w:rsid w:val="002B65CB"/>
    <w:rsid w:val="002E683F"/>
    <w:rsid w:val="00307AAC"/>
    <w:rsid w:val="003B4B49"/>
    <w:rsid w:val="003D5EC5"/>
    <w:rsid w:val="003E7934"/>
    <w:rsid w:val="0041500F"/>
    <w:rsid w:val="00416D72"/>
    <w:rsid w:val="004A5C2D"/>
    <w:rsid w:val="004A64D0"/>
    <w:rsid w:val="005260DD"/>
    <w:rsid w:val="00545F77"/>
    <w:rsid w:val="005551F7"/>
    <w:rsid w:val="005D4AF6"/>
    <w:rsid w:val="00615373"/>
    <w:rsid w:val="00664998"/>
    <w:rsid w:val="006B7BA3"/>
    <w:rsid w:val="0071189D"/>
    <w:rsid w:val="007346CB"/>
    <w:rsid w:val="00755789"/>
    <w:rsid w:val="007D07E7"/>
    <w:rsid w:val="00803B73"/>
    <w:rsid w:val="008222DF"/>
    <w:rsid w:val="009151C7"/>
    <w:rsid w:val="0092131D"/>
    <w:rsid w:val="0094296C"/>
    <w:rsid w:val="009513B1"/>
    <w:rsid w:val="00973DDB"/>
    <w:rsid w:val="009C35E3"/>
    <w:rsid w:val="009D49D6"/>
    <w:rsid w:val="009D6F3B"/>
    <w:rsid w:val="00A1754A"/>
    <w:rsid w:val="00A30D03"/>
    <w:rsid w:val="00A51B90"/>
    <w:rsid w:val="00AB58CA"/>
    <w:rsid w:val="00AC36D4"/>
    <w:rsid w:val="00B10F1C"/>
    <w:rsid w:val="00B25347"/>
    <w:rsid w:val="00B26688"/>
    <w:rsid w:val="00B337CD"/>
    <w:rsid w:val="00B8787B"/>
    <w:rsid w:val="00BA073A"/>
    <w:rsid w:val="00BA68E2"/>
    <w:rsid w:val="00C00B89"/>
    <w:rsid w:val="00C34AA0"/>
    <w:rsid w:val="00C66A6E"/>
    <w:rsid w:val="00D26427"/>
    <w:rsid w:val="00DB1C16"/>
    <w:rsid w:val="00DC0D58"/>
    <w:rsid w:val="00DE6D67"/>
    <w:rsid w:val="00E420CE"/>
    <w:rsid w:val="00E42B75"/>
    <w:rsid w:val="00E43D2B"/>
    <w:rsid w:val="00E541A9"/>
    <w:rsid w:val="00E66D74"/>
    <w:rsid w:val="00F007F6"/>
    <w:rsid w:val="00F42D29"/>
    <w:rsid w:val="00F5314C"/>
    <w:rsid w:val="00F61048"/>
    <w:rsid w:val="00F7021F"/>
    <w:rsid w:val="00F813E6"/>
    <w:rsid w:val="00F95594"/>
    <w:rsid w:val="00FF6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50B28"/>
  <w15:chartTrackingRefBased/>
  <w15:docId w15:val="{DDCE11B1-3838-7C48-9A11-9D81249B5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7934"/>
    <w:pPr>
      <w:spacing w:after="0" w:line="240" w:lineRule="auto"/>
    </w:pPr>
    <w:rPr>
      <w:rFonts w:ascii="Times New Roman" w:eastAsia="Times New Roman" w:hAnsi="Times New Roman" w:cs="Times New Roman"/>
      <w:color w:val="auto"/>
      <w:sz w:val="24"/>
      <w:szCs w:val="24"/>
      <w:lang w:eastAsia="en-US"/>
    </w:rPr>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pPr>
    <w:rPr>
      <w:i/>
      <w:iCs/>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NormalWeb">
    <w:name w:val="Normal (Web)"/>
    <w:basedOn w:val="Normal"/>
    <w:uiPriority w:val="99"/>
    <w:unhideWhenUsed/>
    <w:rsid w:val="00BA68E2"/>
    <w:pPr>
      <w:spacing w:before="100" w:beforeAutospacing="1" w:after="100" w:afterAutospacing="1"/>
    </w:pPr>
  </w:style>
  <w:style w:type="character" w:styleId="UnresolvedMention">
    <w:name w:val="Unresolved Mention"/>
    <w:basedOn w:val="DefaultParagraphFont"/>
    <w:uiPriority w:val="99"/>
    <w:semiHidden/>
    <w:unhideWhenUsed/>
    <w:rsid w:val="00755789"/>
    <w:rPr>
      <w:color w:val="605E5C"/>
      <w:shd w:val="clear" w:color="auto" w:fill="E1DFDD"/>
    </w:rPr>
  </w:style>
  <w:style w:type="character" w:customStyle="1" w:styleId="a-size-extra-large">
    <w:name w:val="a-size-extra-large"/>
    <w:basedOn w:val="DefaultParagraphFont"/>
    <w:rsid w:val="007D07E7"/>
  </w:style>
  <w:style w:type="character" w:customStyle="1" w:styleId="a-size-large">
    <w:name w:val="a-size-large"/>
    <w:basedOn w:val="DefaultParagraphFont"/>
    <w:rsid w:val="007D07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0440">
      <w:bodyDiv w:val="1"/>
      <w:marLeft w:val="0"/>
      <w:marRight w:val="0"/>
      <w:marTop w:val="0"/>
      <w:marBottom w:val="0"/>
      <w:divBdr>
        <w:top w:val="none" w:sz="0" w:space="0" w:color="auto"/>
        <w:left w:val="none" w:sz="0" w:space="0" w:color="auto"/>
        <w:bottom w:val="none" w:sz="0" w:space="0" w:color="auto"/>
        <w:right w:val="none" w:sz="0" w:space="0" w:color="auto"/>
      </w:divBdr>
    </w:div>
    <w:div w:id="40176850">
      <w:bodyDiv w:val="1"/>
      <w:marLeft w:val="0"/>
      <w:marRight w:val="0"/>
      <w:marTop w:val="0"/>
      <w:marBottom w:val="0"/>
      <w:divBdr>
        <w:top w:val="none" w:sz="0" w:space="0" w:color="auto"/>
        <w:left w:val="none" w:sz="0" w:space="0" w:color="auto"/>
        <w:bottom w:val="none" w:sz="0" w:space="0" w:color="auto"/>
        <w:right w:val="none" w:sz="0" w:space="0" w:color="auto"/>
      </w:divBdr>
      <w:divsChild>
        <w:div w:id="1632050461">
          <w:marLeft w:val="0"/>
          <w:marRight w:val="0"/>
          <w:marTop w:val="0"/>
          <w:marBottom w:val="0"/>
          <w:divBdr>
            <w:top w:val="none" w:sz="0" w:space="0" w:color="auto"/>
            <w:left w:val="none" w:sz="0" w:space="0" w:color="auto"/>
            <w:bottom w:val="none" w:sz="0" w:space="0" w:color="auto"/>
            <w:right w:val="none" w:sz="0" w:space="0" w:color="auto"/>
          </w:divBdr>
          <w:divsChild>
            <w:div w:id="1138260689">
              <w:marLeft w:val="0"/>
              <w:marRight w:val="0"/>
              <w:marTop w:val="0"/>
              <w:marBottom w:val="0"/>
              <w:divBdr>
                <w:top w:val="none" w:sz="0" w:space="0" w:color="auto"/>
                <w:left w:val="none" w:sz="0" w:space="0" w:color="auto"/>
                <w:bottom w:val="none" w:sz="0" w:space="0" w:color="auto"/>
                <w:right w:val="none" w:sz="0" w:space="0" w:color="auto"/>
              </w:divBdr>
              <w:divsChild>
                <w:div w:id="115141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93462">
      <w:bodyDiv w:val="1"/>
      <w:marLeft w:val="0"/>
      <w:marRight w:val="0"/>
      <w:marTop w:val="0"/>
      <w:marBottom w:val="0"/>
      <w:divBdr>
        <w:top w:val="none" w:sz="0" w:space="0" w:color="auto"/>
        <w:left w:val="none" w:sz="0" w:space="0" w:color="auto"/>
        <w:bottom w:val="none" w:sz="0" w:space="0" w:color="auto"/>
        <w:right w:val="none" w:sz="0" w:space="0" w:color="auto"/>
      </w:divBdr>
      <w:divsChild>
        <w:div w:id="1936785521">
          <w:marLeft w:val="0"/>
          <w:marRight w:val="0"/>
          <w:marTop w:val="0"/>
          <w:marBottom w:val="0"/>
          <w:divBdr>
            <w:top w:val="none" w:sz="0" w:space="0" w:color="auto"/>
            <w:left w:val="none" w:sz="0" w:space="0" w:color="auto"/>
            <w:bottom w:val="none" w:sz="0" w:space="0" w:color="auto"/>
            <w:right w:val="none" w:sz="0" w:space="0" w:color="auto"/>
          </w:divBdr>
          <w:divsChild>
            <w:div w:id="1575778596">
              <w:marLeft w:val="0"/>
              <w:marRight w:val="0"/>
              <w:marTop w:val="0"/>
              <w:marBottom w:val="0"/>
              <w:divBdr>
                <w:top w:val="none" w:sz="0" w:space="0" w:color="auto"/>
                <w:left w:val="none" w:sz="0" w:space="0" w:color="auto"/>
                <w:bottom w:val="none" w:sz="0" w:space="0" w:color="auto"/>
                <w:right w:val="none" w:sz="0" w:space="0" w:color="auto"/>
              </w:divBdr>
              <w:divsChild>
                <w:div w:id="106522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84374">
      <w:bodyDiv w:val="1"/>
      <w:marLeft w:val="0"/>
      <w:marRight w:val="0"/>
      <w:marTop w:val="0"/>
      <w:marBottom w:val="0"/>
      <w:divBdr>
        <w:top w:val="none" w:sz="0" w:space="0" w:color="auto"/>
        <w:left w:val="none" w:sz="0" w:space="0" w:color="auto"/>
        <w:bottom w:val="none" w:sz="0" w:space="0" w:color="auto"/>
        <w:right w:val="none" w:sz="0" w:space="0" w:color="auto"/>
      </w:divBdr>
    </w:div>
    <w:div w:id="239677522">
      <w:bodyDiv w:val="1"/>
      <w:marLeft w:val="0"/>
      <w:marRight w:val="0"/>
      <w:marTop w:val="0"/>
      <w:marBottom w:val="0"/>
      <w:divBdr>
        <w:top w:val="none" w:sz="0" w:space="0" w:color="auto"/>
        <w:left w:val="none" w:sz="0" w:space="0" w:color="auto"/>
        <w:bottom w:val="none" w:sz="0" w:space="0" w:color="auto"/>
        <w:right w:val="none" w:sz="0" w:space="0" w:color="auto"/>
      </w:divBdr>
    </w:div>
    <w:div w:id="379404766">
      <w:bodyDiv w:val="1"/>
      <w:marLeft w:val="0"/>
      <w:marRight w:val="0"/>
      <w:marTop w:val="0"/>
      <w:marBottom w:val="0"/>
      <w:divBdr>
        <w:top w:val="none" w:sz="0" w:space="0" w:color="auto"/>
        <w:left w:val="none" w:sz="0" w:space="0" w:color="auto"/>
        <w:bottom w:val="none" w:sz="0" w:space="0" w:color="auto"/>
        <w:right w:val="none" w:sz="0" w:space="0" w:color="auto"/>
      </w:divBdr>
    </w:div>
    <w:div w:id="458840062">
      <w:bodyDiv w:val="1"/>
      <w:marLeft w:val="0"/>
      <w:marRight w:val="0"/>
      <w:marTop w:val="0"/>
      <w:marBottom w:val="0"/>
      <w:divBdr>
        <w:top w:val="none" w:sz="0" w:space="0" w:color="auto"/>
        <w:left w:val="none" w:sz="0" w:space="0" w:color="auto"/>
        <w:bottom w:val="none" w:sz="0" w:space="0" w:color="auto"/>
        <w:right w:val="none" w:sz="0" w:space="0" w:color="auto"/>
      </w:divBdr>
    </w:div>
    <w:div w:id="525026043">
      <w:bodyDiv w:val="1"/>
      <w:marLeft w:val="0"/>
      <w:marRight w:val="0"/>
      <w:marTop w:val="0"/>
      <w:marBottom w:val="0"/>
      <w:divBdr>
        <w:top w:val="none" w:sz="0" w:space="0" w:color="auto"/>
        <w:left w:val="none" w:sz="0" w:space="0" w:color="auto"/>
        <w:bottom w:val="none" w:sz="0" w:space="0" w:color="auto"/>
        <w:right w:val="none" w:sz="0" w:space="0" w:color="auto"/>
      </w:divBdr>
    </w:div>
    <w:div w:id="526913320">
      <w:bodyDiv w:val="1"/>
      <w:marLeft w:val="0"/>
      <w:marRight w:val="0"/>
      <w:marTop w:val="0"/>
      <w:marBottom w:val="0"/>
      <w:divBdr>
        <w:top w:val="none" w:sz="0" w:space="0" w:color="auto"/>
        <w:left w:val="none" w:sz="0" w:space="0" w:color="auto"/>
        <w:bottom w:val="none" w:sz="0" w:space="0" w:color="auto"/>
        <w:right w:val="none" w:sz="0" w:space="0" w:color="auto"/>
      </w:divBdr>
    </w:div>
    <w:div w:id="674965206">
      <w:bodyDiv w:val="1"/>
      <w:marLeft w:val="0"/>
      <w:marRight w:val="0"/>
      <w:marTop w:val="0"/>
      <w:marBottom w:val="0"/>
      <w:divBdr>
        <w:top w:val="none" w:sz="0" w:space="0" w:color="auto"/>
        <w:left w:val="none" w:sz="0" w:space="0" w:color="auto"/>
        <w:bottom w:val="none" w:sz="0" w:space="0" w:color="auto"/>
        <w:right w:val="none" w:sz="0" w:space="0" w:color="auto"/>
      </w:divBdr>
    </w:div>
    <w:div w:id="724449121">
      <w:bodyDiv w:val="1"/>
      <w:marLeft w:val="0"/>
      <w:marRight w:val="0"/>
      <w:marTop w:val="0"/>
      <w:marBottom w:val="0"/>
      <w:divBdr>
        <w:top w:val="none" w:sz="0" w:space="0" w:color="auto"/>
        <w:left w:val="none" w:sz="0" w:space="0" w:color="auto"/>
        <w:bottom w:val="none" w:sz="0" w:space="0" w:color="auto"/>
        <w:right w:val="none" w:sz="0" w:space="0" w:color="auto"/>
      </w:divBdr>
    </w:div>
    <w:div w:id="911086396">
      <w:bodyDiv w:val="1"/>
      <w:marLeft w:val="0"/>
      <w:marRight w:val="0"/>
      <w:marTop w:val="0"/>
      <w:marBottom w:val="0"/>
      <w:divBdr>
        <w:top w:val="none" w:sz="0" w:space="0" w:color="auto"/>
        <w:left w:val="none" w:sz="0" w:space="0" w:color="auto"/>
        <w:bottom w:val="none" w:sz="0" w:space="0" w:color="auto"/>
        <w:right w:val="none" w:sz="0" w:space="0" w:color="auto"/>
      </w:divBdr>
    </w:div>
    <w:div w:id="914895657">
      <w:bodyDiv w:val="1"/>
      <w:marLeft w:val="0"/>
      <w:marRight w:val="0"/>
      <w:marTop w:val="0"/>
      <w:marBottom w:val="0"/>
      <w:divBdr>
        <w:top w:val="none" w:sz="0" w:space="0" w:color="auto"/>
        <w:left w:val="none" w:sz="0" w:space="0" w:color="auto"/>
        <w:bottom w:val="none" w:sz="0" w:space="0" w:color="auto"/>
        <w:right w:val="none" w:sz="0" w:space="0" w:color="auto"/>
      </w:divBdr>
    </w:div>
    <w:div w:id="932738944">
      <w:bodyDiv w:val="1"/>
      <w:marLeft w:val="0"/>
      <w:marRight w:val="0"/>
      <w:marTop w:val="0"/>
      <w:marBottom w:val="0"/>
      <w:divBdr>
        <w:top w:val="none" w:sz="0" w:space="0" w:color="auto"/>
        <w:left w:val="none" w:sz="0" w:space="0" w:color="auto"/>
        <w:bottom w:val="none" w:sz="0" w:space="0" w:color="auto"/>
        <w:right w:val="none" w:sz="0" w:space="0" w:color="auto"/>
      </w:divBdr>
    </w:div>
    <w:div w:id="1119373460">
      <w:bodyDiv w:val="1"/>
      <w:marLeft w:val="0"/>
      <w:marRight w:val="0"/>
      <w:marTop w:val="0"/>
      <w:marBottom w:val="0"/>
      <w:divBdr>
        <w:top w:val="none" w:sz="0" w:space="0" w:color="auto"/>
        <w:left w:val="none" w:sz="0" w:space="0" w:color="auto"/>
        <w:bottom w:val="none" w:sz="0" w:space="0" w:color="auto"/>
        <w:right w:val="none" w:sz="0" w:space="0" w:color="auto"/>
      </w:divBdr>
    </w:div>
    <w:div w:id="1305040768">
      <w:bodyDiv w:val="1"/>
      <w:marLeft w:val="0"/>
      <w:marRight w:val="0"/>
      <w:marTop w:val="0"/>
      <w:marBottom w:val="0"/>
      <w:divBdr>
        <w:top w:val="none" w:sz="0" w:space="0" w:color="auto"/>
        <w:left w:val="none" w:sz="0" w:space="0" w:color="auto"/>
        <w:bottom w:val="none" w:sz="0" w:space="0" w:color="auto"/>
        <w:right w:val="none" w:sz="0" w:space="0" w:color="auto"/>
      </w:divBdr>
    </w:div>
    <w:div w:id="1330791090">
      <w:bodyDiv w:val="1"/>
      <w:marLeft w:val="0"/>
      <w:marRight w:val="0"/>
      <w:marTop w:val="0"/>
      <w:marBottom w:val="0"/>
      <w:divBdr>
        <w:top w:val="none" w:sz="0" w:space="0" w:color="auto"/>
        <w:left w:val="none" w:sz="0" w:space="0" w:color="auto"/>
        <w:bottom w:val="none" w:sz="0" w:space="0" w:color="auto"/>
        <w:right w:val="none" w:sz="0" w:space="0" w:color="auto"/>
      </w:divBdr>
      <w:divsChild>
        <w:div w:id="1563252237">
          <w:marLeft w:val="0"/>
          <w:marRight w:val="0"/>
          <w:marTop w:val="0"/>
          <w:marBottom w:val="0"/>
          <w:divBdr>
            <w:top w:val="none" w:sz="0" w:space="0" w:color="auto"/>
            <w:left w:val="none" w:sz="0" w:space="0" w:color="auto"/>
            <w:bottom w:val="none" w:sz="0" w:space="0" w:color="auto"/>
            <w:right w:val="none" w:sz="0" w:space="0" w:color="auto"/>
          </w:divBdr>
          <w:divsChild>
            <w:div w:id="1097218081">
              <w:marLeft w:val="0"/>
              <w:marRight w:val="0"/>
              <w:marTop w:val="0"/>
              <w:marBottom w:val="0"/>
              <w:divBdr>
                <w:top w:val="none" w:sz="0" w:space="0" w:color="auto"/>
                <w:left w:val="none" w:sz="0" w:space="0" w:color="auto"/>
                <w:bottom w:val="none" w:sz="0" w:space="0" w:color="auto"/>
                <w:right w:val="none" w:sz="0" w:space="0" w:color="auto"/>
              </w:divBdr>
              <w:divsChild>
                <w:div w:id="67168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948520">
      <w:bodyDiv w:val="1"/>
      <w:marLeft w:val="0"/>
      <w:marRight w:val="0"/>
      <w:marTop w:val="0"/>
      <w:marBottom w:val="0"/>
      <w:divBdr>
        <w:top w:val="none" w:sz="0" w:space="0" w:color="auto"/>
        <w:left w:val="none" w:sz="0" w:space="0" w:color="auto"/>
        <w:bottom w:val="none" w:sz="0" w:space="0" w:color="auto"/>
        <w:right w:val="none" w:sz="0" w:space="0" w:color="auto"/>
      </w:divBdr>
    </w:div>
    <w:div w:id="1424760507">
      <w:bodyDiv w:val="1"/>
      <w:marLeft w:val="0"/>
      <w:marRight w:val="0"/>
      <w:marTop w:val="0"/>
      <w:marBottom w:val="0"/>
      <w:divBdr>
        <w:top w:val="none" w:sz="0" w:space="0" w:color="auto"/>
        <w:left w:val="none" w:sz="0" w:space="0" w:color="auto"/>
        <w:bottom w:val="none" w:sz="0" w:space="0" w:color="auto"/>
        <w:right w:val="none" w:sz="0" w:space="0" w:color="auto"/>
      </w:divBdr>
      <w:divsChild>
        <w:div w:id="1902329569">
          <w:marLeft w:val="0"/>
          <w:marRight w:val="0"/>
          <w:marTop w:val="0"/>
          <w:marBottom w:val="0"/>
          <w:divBdr>
            <w:top w:val="none" w:sz="0" w:space="0" w:color="auto"/>
            <w:left w:val="none" w:sz="0" w:space="0" w:color="auto"/>
            <w:bottom w:val="none" w:sz="0" w:space="0" w:color="auto"/>
            <w:right w:val="none" w:sz="0" w:space="0" w:color="auto"/>
          </w:divBdr>
          <w:divsChild>
            <w:div w:id="348263401">
              <w:marLeft w:val="0"/>
              <w:marRight w:val="0"/>
              <w:marTop w:val="0"/>
              <w:marBottom w:val="0"/>
              <w:divBdr>
                <w:top w:val="none" w:sz="0" w:space="0" w:color="auto"/>
                <w:left w:val="none" w:sz="0" w:space="0" w:color="auto"/>
                <w:bottom w:val="none" w:sz="0" w:space="0" w:color="auto"/>
                <w:right w:val="none" w:sz="0" w:space="0" w:color="auto"/>
              </w:divBdr>
              <w:divsChild>
                <w:div w:id="208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567938">
      <w:bodyDiv w:val="1"/>
      <w:marLeft w:val="0"/>
      <w:marRight w:val="0"/>
      <w:marTop w:val="0"/>
      <w:marBottom w:val="0"/>
      <w:divBdr>
        <w:top w:val="none" w:sz="0" w:space="0" w:color="auto"/>
        <w:left w:val="none" w:sz="0" w:space="0" w:color="auto"/>
        <w:bottom w:val="none" w:sz="0" w:space="0" w:color="auto"/>
        <w:right w:val="none" w:sz="0" w:space="0" w:color="auto"/>
      </w:divBdr>
    </w:div>
    <w:div w:id="1750885641">
      <w:bodyDiv w:val="1"/>
      <w:marLeft w:val="0"/>
      <w:marRight w:val="0"/>
      <w:marTop w:val="0"/>
      <w:marBottom w:val="0"/>
      <w:divBdr>
        <w:top w:val="none" w:sz="0" w:space="0" w:color="auto"/>
        <w:left w:val="none" w:sz="0" w:space="0" w:color="auto"/>
        <w:bottom w:val="none" w:sz="0" w:space="0" w:color="auto"/>
        <w:right w:val="none" w:sz="0" w:space="0" w:color="auto"/>
      </w:divBdr>
      <w:divsChild>
        <w:div w:id="1907064733">
          <w:marLeft w:val="0"/>
          <w:marRight w:val="0"/>
          <w:marTop w:val="0"/>
          <w:marBottom w:val="0"/>
          <w:divBdr>
            <w:top w:val="none" w:sz="0" w:space="0" w:color="auto"/>
            <w:left w:val="none" w:sz="0" w:space="0" w:color="auto"/>
            <w:bottom w:val="none" w:sz="0" w:space="0" w:color="auto"/>
            <w:right w:val="none" w:sz="0" w:space="0" w:color="auto"/>
          </w:divBdr>
          <w:divsChild>
            <w:div w:id="377975936">
              <w:marLeft w:val="0"/>
              <w:marRight w:val="0"/>
              <w:marTop w:val="0"/>
              <w:marBottom w:val="0"/>
              <w:divBdr>
                <w:top w:val="none" w:sz="0" w:space="0" w:color="auto"/>
                <w:left w:val="none" w:sz="0" w:space="0" w:color="auto"/>
                <w:bottom w:val="none" w:sz="0" w:space="0" w:color="auto"/>
                <w:right w:val="none" w:sz="0" w:space="0" w:color="auto"/>
              </w:divBdr>
              <w:divsChild>
                <w:div w:id="1337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027343">
      <w:bodyDiv w:val="1"/>
      <w:marLeft w:val="0"/>
      <w:marRight w:val="0"/>
      <w:marTop w:val="0"/>
      <w:marBottom w:val="0"/>
      <w:divBdr>
        <w:top w:val="none" w:sz="0" w:space="0" w:color="auto"/>
        <w:left w:val="none" w:sz="0" w:space="0" w:color="auto"/>
        <w:bottom w:val="none" w:sz="0" w:space="0" w:color="auto"/>
        <w:right w:val="none" w:sz="0" w:space="0" w:color="auto"/>
      </w:divBdr>
      <w:divsChild>
        <w:div w:id="1794857933">
          <w:marLeft w:val="0"/>
          <w:marRight w:val="0"/>
          <w:marTop w:val="0"/>
          <w:marBottom w:val="330"/>
          <w:divBdr>
            <w:top w:val="none" w:sz="0" w:space="0" w:color="auto"/>
            <w:left w:val="none" w:sz="0" w:space="0" w:color="auto"/>
            <w:bottom w:val="none" w:sz="0" w:space="0" w:color="auto"/>
            <w:right w:val="none" w:sz="0" w:space="0" w:color="auto"/>
          </w:divBdr>
        </w:div>
      </w:divsChild>
    </w:div>
    <w:div w:id="1918051521">
      <w:bodyDiv w:val="1"/>
      <w:marLeft w:val="0"/>
      <w:marRight w:val="0"/>
      <w:marTop w:val="0"/>
      <w:marBottom w:val="0"/>
      <w:divBdr>
        <w:top w:val="none" w:sz="0" w:space="0" w:color="auto"/>
        <w:left w:val="none" w:sz="0" w:space="0" w:color="auto"/>
        <w:bottom w:val="none" w:sz="0" w:space="0" w:color="auto"/>
        <w:right w:val="none" w:sz="0" w:space="0" w:color="auto"/>
      </w:divBdr>
    </w:div>
    <w:div w:id="1948543789">
      <w:bodyDiv w:val="1"/>
      <w:marLeft w:val="0"/>
      <w:marRight w:val="0"/>
      <w:marTop w:val="0"/>
      <w:marBottom w:val="0"/>
      <w:divBdr>
        <w:top w:val="none" w:sz="0" w:space="0" w:color="auto"/>
        <w:left w:val="none" w:sz="0" w:space="0" w:color="auto"/>
        <w:bottom w:val="none" w:sz="0" w:space="0" w:color="auto"/>
        <w:right w:val="none" w:sz="0" w:space="0" w:color="auto"/>
      </w:divBdr>
      <w:divsChild>
        <w:div w:id="1235551182">
          <w:marLeft w:val="0"/>
          <w:marRight w:val="0"/>
          <w:marTop w:val="0"/>
          <w:marBottom w:val="0"/>
          <w:divBdr>
            <w:top w:val="none" w:sz="0" w:space="0" w:color="auto"/>
            <w:left w:val="none" w:sz="0" w:space="0" w:color="auto"/>
            <w:bottom w:val="none" w:sz="0" w:space="0" w:color="auto"/>
            <w:right w:val="none" w:sz="0" w:space="0" w:color="auto"/>
          </w:divBdr>
          <w:divsChild>
            <w:div w:id="268585024">
              <w:marLeft w:val="0"/>
              <w:marRight w:val="0"/>
              <w:marTop w:val="0"/>
              <w:marBottom w:val="0"/>
              <w:divBdr>
                <w:top w:val="none" w:sz="0" w:space="0" w:color="auto"/>
                <w:left w:val="none" w:sz="0" w:space="0" w:color="auto"/>
                <w:bottom w:val="none" w:sz="0" w:space="0" w:color="auto"/>
                <w:right w:val="none" w:sz="0" w:space="0" w:color="auto"/>
              </w:divBdr>
              <w:divsChild>
                <w:div w:id="114243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964432">
      <w:bodyDiv w:val="1"/>
      <w:marLeft w:val="0"/>
      <w:marRight w:val="0"/>
      <w:marTop w:val="0"/>
      <w:marBottom w:val="0"/>
      <w:divBdr>
        <w:top w:val="none" w:sz="0" w:space="0" w:color="auto"/>
        <w:left w:val="none" w:sz="0" w:space="0" w:color="auto"/>
        <w:bottom w:val="none" w:sz="0" w:space="0" w:color="auto"/>
        <w:right w:val="none" w:sz="0" w:space="0" w:color="auto"/>
      </w:divBdr>
      <w:divsChild>
        <w:div w:id="1966890931">
          <w:marLeft w:val="0"/>
          <w:marRight w:val="0"/>
          <w:marTop w:val="0"/>
          <w:marBottom w:val="0"/>
          <w:divBdr>
            <w:top w:val="none" w:sz="0" w:space="0" w:color="auto"/>
            <w:left w:val="none" w:sz="0" w:space="0" w:color="auto"/>
            <w:bottom w:val="none" w:sz="0" w:space="0" w:color="auto"/>
            <w:right w:val="none" w:sz="0" w:space="0" w:color="auto"/>
          </w:divBdr>
          <w:divsChild>
            <w:div w:id="1008942284">
              <w:marLeft w:val="0"/>
              <w:marRight w:val="0"/>
              <w:marTop w:val="0"/>
              <w:marBottom w:val="0"/>
              <w:divBdr>
                <w:top w:val="none" w:sz="0" w:space="0" w:color="auto"/>
                <w:left w:val="none" w:sz="0" w:space="0" w:color="auto"/>
                <w:bottom w:val="none" w:sz="0" w:space="0" w:color="auto"/>
                <w:right w:val="none" w:sz="0" w:space="0" w:color="auto"/>
              </w:divBdr>
              <w:divsChild>
                <w:div w:id="141505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amazon.com/Functional-Programming-Advanced-Statistical-Analysis/dp/148422745X" TargetMode="External"/><Relationship Id="rId7" Type="http://schemas.openxmlformats.org/officeDocument/2006/relationships/hyperlink" Target="http://www.cherryblossom.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gular-expressions.info/"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mazon.com/Head-First-HTML-CSS-Standards-Based/dp/0596159900/ref=sr_1_9?keywords=HTML+book&amp;qid=1559366177&amp;s=gateway&amp;sr=8-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amazon.com/Mastering-Regular-Expressions-Jeffrey-Friedl/dp/0596528124/ref=sr_1_1?crid=1F45R06QUYNY5&amp;keywords=mastering+regular+expressions&amp;qid=1559504602&amp;s=gateway&amp;sprefix=mastering+regular%2Caps%2C195&amp;sr=8-1"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amazon.com/XSLT-2-0-XPath-Programmers-Reference/dp/0470192747/ref=sr_1_2?crid=32B3U4XIK0WM7&amp;keywords=xpath&amp;qid=1559364893&amp;s=gateway&amp;sprefix=Xpath%2Caps%2C222&amp;sr=8-2"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xml/xml_xpath.asp"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rhanir/Library/Containers/com.microsoft.Word/Data/Library/Application%20Support/Microsoft/Office/16.0/DTS/en-US%7b1F1B4040-532D-BA48-8C2B-82B3E4B2A72D%7d/%7bBA37215F-798C-2E42-BC06-EEDBD6DB6B75%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198</TotalTime>
  <Pages>1</Pages>
  <Words>3975</Words>
  <Characters>22664</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45</cp:revision>
  <dcterms:created xsi:type="dcterms:W3CDTF">2019-06-01T04:06:00Z</dcterms:created>
  <dcterms:modified xsi:type="dcterms:W3CDTF">2019-06-03T15:43:00Z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